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561E78" w14:textId="46431D91" w:rsidR="00373F44" w:rsidRDefault="00373F44">
      <w:pPr>
        <w:widowControl/>
        <w:spacing w:before="0" w:after="0" w:line="240" w:lineRule="auto"/>
        <w:contextualSpacing w:val="0"/>
      </w:pPr>
      <w:bookmarkStart w:id="0" w:name="_Hlk36798779"/>
      <w:bookmarkEnd w:id="0"/>
      <w:r>
        <w:br w:type="page"/>
      </w:r>
    </w:p>
    <w:p w14:paraId="731C3E9D" w14:textId="77777777" w:rsidR="00373F44" w:rsidRPr="00AC6D22" w:rsidRDefault="00373F44" w:rsidP="000F45C0">
      <w:pPr>
        <w:pStyle w:val="Heading1"/>
      </w:pPr>
      <w:bookmarkStart w:id="1" w:name="_Toc25671484"/>
      <w:bookmarkStart w:id="2" w:name="_Hlk37061521"/>
      <w:bookmarkStart w:id="3" w:name="_Toc37076034"/>
      <w:r>
        <w:lastRenderedPageBreak/>
        <w:t xml:space="preserve">Version </w:t>
      </w:r>
      <w:r w:rsidRPr="00AC6D22">
        <w:t>History</w:t>
      </w:r>
      <w:bookmarkEnd w:id="1"/>
      <w:bookmarkEnd w:id="3"/>
    </w:p>
    <w:tbl>
      <w:tblPr>
        <w:tblStyle w:val="GridTable4-Accent3"/>
        <w:tblpPr w:leftFromText="180" w:rightFromText="180" w:vertAnchor="page" w:horzAnchor="margin" w:tblpY="2716"/>
        <w:tblW w:w="9715" w:type="dxa"/>
        <w:tblLook w:val="04A0" w:firstRow="1" w:lastRow="0" w:firstColumn="1" w:lastColumn="0" w:noHBand="0" w:noVBand="1"/>
      </w:tblPr>
      <w:tblGrid>
        <w:gridCol w:w="1102"/>
        <w:gridCol w:w="4518"/>
        <w:gridCol w:w="4095"/>
      </w:tblGrid>
      <w:tr w:rsidR="00B67B2F" w14:paraId="10A85250" w14:textId="77777777" w:rsidTr="00B67B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1D9B0021" w14:textId="0A541005" w:rsidR="00B67B2F" w:rsidRDefault="00B67B2F" w:rsidP="00B67B2F">
            <w:pPr>
              <w:widowControl/>
              <w:spacing w:before="0" w:after="0" w:line="240" w:lineRule="auto"/>
              <w:contextualSpacing w:val="0"/>
            </w:pPr>
            <w:bookmarkStart w:id="4" w:name="_Hlk37062264"/>
            <w:r w:rsidRPr="00AC6D22">
              <w:rPr>
                <w:b w:val="0"/>
              </w:rPr>
              <w:t>Version</w:t>
            </w:r>
          </w:p>
        </w:tc>
        <w:tc>
          <w:tcPr>
            <w:tcW w:w="4518" w:type="dxa"/>
          </w:tcPr>
          <w:p w14:paraId="5E60A576" w14:textId="77777777" w:rsidR="00B67B2F" w:rsidRDefault="00B67B2F" w:rsidP="00B67B2F">
            <w:pPr>
              <w:widowControl/>
              <w:spacing w:before="0" w:after="0"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C6D22">
              <w:rPr>
                <w:b w:val="0"/>
              </w:rPr>
              <w:t>Date</w:t>
            </w:r>
          </w:p>
        </w:tc>
        <w:tc>
          <w:tcPr>
            <w:tcW w:w="4095" w:type="dxa"/>
          </w:tcPr>
          <w:p w14:paraId="3CB897E7" w14:textId="77777777" w:rsidR="00B67B2F" w:rsidRDefault="00B67B2F" w:rsidP="00B67B2F">
            <w:pPr>
              <w:widowControl/>
              <w:spacing w:before="0" w:after="0"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C6D22">
              <w:rPr>
                <w:b w:val="0"/>
              </w:rPr>
              <w:t>Release Note</w:t>
            </w:r>
          </w:p>
        </w:tc>
      </w:tr>
      <w:tr w:rsidR="00B67B2F" w14:paraId="3486E0DE" w14:textId="77777777" w:rsidTr="00B67B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246A6EED" w14:textId="625DEE0A" w:rsidR="00B67B2F" w:rsidRDefault="00B67B2F" w:rsidP="00B67B2F">
            <w:pPr>
              <w:widowControl/>
              <w:spacing w:before="0" w:after="0" w:line="240" w:lineRule="auto"/>
              <w:contextualSpacing w:val="0"/>
            </w:pPr>
            <w:r w:rsidRPr="00E6424A">
              <w:rPr>
                <w:b w:val="0"/>
                <w:bCs w:val="0"/>
              </w:rPr>
              <w:t>V0</w:t>
            </w:r>
            <w:r w:rsidR="001605C2">
              <w:rPr>
                <w:b w:val="0"/>
                <w:bCs w:val="0"/>
              </w:rPr>
              <w:t>.1</w:t>
            </w:r>
          </w:p>
        </w:tc>
        <w:tc>
          <w:tcPr>
            <w:tcW w:w="4518" w:type="dxa"/>
          </w:tcPr>
          <w:p w14:paraId="222E45DA" w14:textId="147CC256" w:rsidR="00B67B2F" w:rsidRDefault="007C4396" w:rsidP="00B67B2F">
            <w:pPr>
              <w:widowControl/>
              <w:spacing w:before="0" w:after="0"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</w:t>
            </w:r>
            <w:r w:rsidR="00B67B2F">
              <w:t>-</w:t>
            </w:r>
            <w:r>
              <w:t>Mar</w:t>
            </w:r>
            <w:r w:rsidR="00B67B2F">
              <w:t>-20</w:t>
            </w:r>
            <w:r>
              <w:t>20</w:t>
            </w:r>
          </w:p>
        </w:tc>
        <w:tc>
          <w:tcPr>
            <w:tcW w:w="4095" w:type="dxa"/>
          </w:tcPr>
          <w:p w14:paraId="643A882C" w14:textId="11382BEC" w:rsidR="00B67B2F" w:rsidRDefault="00B67B2F" w:rsidP="00B67B2F">
            <w:pPr>
              <w:widowControl/>
              <w:spacing w:before="0" w:after="0"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Initial Draft</w:t>
            </w:r>
          </w:p>
        </w:tc>
      </w:tr>
      <w:tr w:rsidR="001605C2" w14:paraId="1EFF1DA6" w14:textId="77777777" w:rsidTr="00B67B2F">
        <w:trPr>
          <w:trHeight w:val="2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356D792B" w14:textId="302FE702" w:rsidR="001605C2" w:rsidRDefault="001605C2" w:rsidP="001605C2">
            <w:pPr>
              <w:widowControl/>
              <w:spacing w:before="0" w:after="0" w:line="240" w:lineRule="auto"/>
              <w:contextualSpacing w:val="0"/>
            </w:pPr>
            <w:r w:rsidRPr="00E6424A">
              <w:rPr>
                <w:b w:val="0"/>
                <w:bCs w:val="0"/>
              </w:rPr>
              <w:t>V1.0</w:t>
            </w:r>
          </w:p>
        </w:tc>
        <w:tc>
          <w:tcPr>
            <w:tcW w:w="4518" w:type="dxa"/>
          </w:tcPr>
          <w:p w14:paraId="43CE3C44" w14:textId="3351FD86" w:rsidR="001605C2" w:rsidRDefault="001605C2" w:rsidP="001605C2">
            <w:pPr>
              <w:widowControl/>
              <w:spacing w:before="0" w:after="0" w:line="240" w:lineRule="auto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2-Apr-2020</w:t>
            </w:r>
          </w:p>
        </w:tc>
        <w:tc>
          <w:tcPr>
            <w:tcW w:w="4095" w:type="dxa"/>
          </w:tcPr>
          <w:p w14:paraId="59EAC7C8" w14:textId="1FC8EF65" w:rsidR="001605C2" w:rsidRDefault="001605C2" w:rsidP="001605C2">
            <w:pPr>
              <w:widowControl/>
              <w:spacing w:before="0" w:after="0" w:line="240" w:lineRule="auto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1st Release</w:t>
            </w:r>
          </w:p>
        </w:tc>
      </w:tr>
      <w:tr w:rsidR="001605C2" w14:paraId="781B2B1E" w14:textId="77777777" w:rsidTr="00B67B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3C21228D" w14:textId="3DE6A248" w:rsidR="001605C2" w:rsidRPr="00E6424A" w:rsidRDefault="001605C2" w:rsidP="001605C2">
            <w:pPr>
              <w:widowControl/>
              <w:spacing w:before="0" w:after="0" w:line="240" w:lineRule="auto"/>
              <w:contextualSpacing w:val="0"/>
              <w:rPr>
                <w:b w:val="0"/>
                <w:bCs w:val="0"/>
              </w:rPr>
            </w:pPr>
          </w:p>
        </w:tc>
        <w:tc>
          <w:tcPr>
            <w:tcW w:w="4518" w:type="dxa"/>
          </w:tcPr>
          <w:p w14:paraId="5E374C5E" w14:textId="389B6E63" w:rsidR="001605C2" w:rsidRDefault="001605C2" w:rsidP="001605C2">
            <w:pPr>
              <w:widowControl/>
              <w:spacing w:before="0" w:after="0"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4095" w:type="dxa"/>
          </w:tcPr>
          <w:p w14:paraId="0A79A77D" w14:textId="56E55FDC" w:rsidR="001605C2" w:rsidRDefault="001605C2" w:rsidP="001605C2">
            <w:pPr>
              <w:widowControl/>
              <w:spacing w:before="0" w:after="0"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605C2" w14:paraId="0040450C" w14:textId="77777777" w:rsidTr="00B67B2F">
        <w:trPr>
          <w:trHeight w:val="2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45520D64" w14:textId="72FEAF17" w:rsidR="001605C2" w:rsidRPr="00E6424A" w:rsidRDefault="001605C2" w:rsidP="001605C2">
            <w:pPr>
              <w:widowControl/>
              <w:spacing w:before="0" w:after="0" w:line="240" w:lineRule="auto"/>
              <w:contextualSpacing w:val="0"/>
              <w:rPr>
                <w:b w:val="0"/>
                <w:bCs w:val="0"/>
              </w:rPr>
            </w:pPr>
          </w:p>
        </w:tc>
        <w:tc>
          <w:tcPr>
            <w:tcW w:w="4518" w:type="dxa"/>
          </w:tcPr>
          <w:p w14:paraId="77D899F4" w14:textId="341A60C2" w:rsidR="001605C2" w:rsidRDefault="001605C2" w:rsidP="001605C2">
            <w:pPr>
              <w:widowControl/>
              <w:spacing w:before="0" w:after="0" w:line="240" w:lineRule="auto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5" w:type="dxa"/>
          </w:tcPr>
          <w:p w14:paraId="4B9723AB" w14:textId="53EC8796" w:rsidR="001605C2" w:rsidRDefault="001605C2" w:rsidP="001605C2">
            <w:pPr>
              <w:widowControl/>
              <w:spacing w:before="0" w:after="0" w:line="240" w:lineRule="auto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605C2" w14:paraId="44B89F98" w14:textId="77777777" w:rsidTr="00B67B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3CA57C61" w14:textId="5147521A" w:rsidR="001605C2" w:rsidRPr="00E6424A" w:rsidRDefault="001605C2" w:rsidP="001605C2">
            <w:pPr>
              <w:widowControl/>
              <w:spacing w:before="0" w:after="0" w:line="240" w:lineRule="auto"/>
              <w:contextualSpacing w:val="0"/>
              <w:rPr>
                <w:b w:val="0"/>
                <w:bCs w:val="0"/>
              </w:rPr>
            </w:pPr>
          </w:p>
        </w:tc>
        <w:tc>
          <w:tcPr>
            <w:tcW w:w="4518" w:type="dxa"/>
          </w:tcPr>
          <w:p w14:paraId="33A176B9" w14:textId="42E4741D" w:rsidR="001605C2" w:rsidRDefault="001605C2" w:rsidP="001605C2">
            <w:pPr>
              <w:widowControl/>
              <w:spacing w:before="0" w:after="0"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4095" w:type="dxa"/>
          </w:tcPr>
          <w:p w14:paraId="54546522" w14:textId="2F900389" w:rsidR="001605C2" w:rsidRDefault="001605C2" w:rsidP="001605C2">
            <w:pPr>
              <w:widowControl/>
              <w:spacing w:before="0" w:after="0"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605C2" w14:paraId="3C98FE96" w14:textId="77777777" w:rsidTr="00B67B2F">
        <w:trPr>
          <w:trHeight w:val="2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5B35C446" w14:textId="1D2F0FEB" w:rsidR="001605C2" w:rsidRPr="00F61B40" w:rsidRDefault="001605C2" w:rsidP="001605C2">
            <w:pPr>
              <w:widowControl/>
              <w:spacing w:before="0" w:after="0" w:line="240" w:lineRule="auto"/>
              <w:contextualSpacing w:val="0"/>
              <w:rPr>
                <w:b w:val="0"/>
              </w:rPr>
            </w:pPr>
          </w:p>
        </w:tc>
        <w:tc>
          <w:tcPr>
            <w:tcW w:w="4518" w:type="dxa"/>
          </w:tcPr>
          <w:p w14:paraId="38B793D0" w14:textId="158EAA7C" w:rsidR="001605C2" w:rsidRDefault="001605C2" w:rsidP="001605C2">
            <w:pPr>
              <w:widowControl/>
              <w:spacing w:before="0" w:after="0" w:line="240" w:lineRule="auto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5" w:type="dxa"/>
          </w:tcPr>
          <w:p w14:paraId="75AE58FE" w14:textId="382599EB" w:rsidR="001605C2" w:rsidRDefault="001605C2" w:rsidP="001605C2">
            <w:pPr>
              <w:widowControl/>
              <w:spacing w:before="0" w:after="0" w:line="240" w:lineRule="auto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605C2" w14:paraId="49080D6D" w14:textId="77777777" w:rsidTr="00B67B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33D0385A" w14:textId="0A39AED2" w:rsidR="001605C2" w:rsidRDefault="001605C2" w:rsidP="001605C2">
            <w:pPr>
              <w:widowControl/>
              <w:spacing w:before="0" w:after="0" w:line="240" w:lineRule="auto"/>
              <w:contextualSpacing w:val="0"/>
              <w:rPr>
                <w:b w:val="0"/>
              </w:rPr>
            </w:pPr>
          </w:p>
        </w:tc>
        <w:tc>
          <w:tcPr>
            <w:tcW w:w="4518" w:type="dxa"/>
          </w:tcPr>
          <w:p w14:paraId="560E9356" w14:textId="76508636" w:rsidR="001605C2" w:rsidRDefault="001605C2" w:rsidP="001605C2">
            <w:pPr>
              <w:widowControl/>
              <w:spacing w:before="0" w:after="0"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4095" w:type="dxa"/>
          </w:tcPr>
          <w:p w14:paraId="08373565" w14:textId="31827F0B" w:rsidR="001605C2" w:rsidRDefault="001605C2" w:rsidP="001605C2">
            <w:pPr>
              <w:widowControl/>
              <w:spacing w:before="0" w:after="0"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bookmarkEnd w:id="2"/>
      <w:bookmarkEnd w:id="4"/>
    </w:tbl>
    <w:p w14:paraId="17D21FD7" w14:textId="77777777" w:rsidR="00520036" w:rsidRDefault="00520036"/>
    <w:p w14:paraId="1EDBBC69" w14:textId="77777777" w:rsidR="00FF7360" w:rsidRDefault="00FF7360"/>
    <w:p w14:paraId="2D4D00B3" w14:textId="77777777" w:rsidR="00B67B2F" w:rsidRDefault="00967B61">
      <w:pPr>
        <w:widowControl/>
        <w:spacing w:before="0" w:after="0" w:line="240" w:lineRule="auto"/>
        <w:contextualSpacing w:val="0"/>
      </w:pPr>
      <w:r>
        <w:br w:type="page"/>
      </w:r>
    </w:p>
    <w:p w14:paraId="6ED7C150" w14:textId="23090D39" w:rsidR="00967B61" w:rsidRDefault="00967B61">
      <w:pPr>
        <w:widowControl/>
        <w:spacing w:before="0" w:after="0" w:line="240" w:lineRule="auto"/>
        <w:contextualSpacing w:val="0"/>
      </w:pPr>
    </w:p>
    <w:sdt>
      <w:sdtPr>
        <w:rPr>
          <w:b w:val="0"/>
          <w:caps w:val="0"/>
          <w:color w:val="000000" w:themeColor="text1"/>
          <w:sz w:val="18"/>
        </w:rPr>
        <w:id w:val="1513572119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66200A9A" w14:textId="77777777" w:rsidR="003D43E2" w:rsidRPr="00205674" w:rsidRDefault="00205674" w:rsidP="00205674">
          <w:pPr>
            <w:pStyle w:val="Gindextitle"/>
            <w:rPr>
              <w:lang w:val="en-US"/>
            </w:rPr>
          </w:pPr>
          <w:r>
            <w:t>index</w:t>
          </w:r>
        </w:p>
        <w:p w14:paraId="3C5860ED" w14:textId="04855379" w:rsidR="00B12C9A" w:rsidRDefault="003D43E2">
          <w:pPr>
            <w:pStyle w:val="TOC1"/>
            <w:tabs>
              <w:tab w:val="left" w:pos="357"/>
              <w:tab w:val="right" w:leader="dot" w:pos="10188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CN"/>
            </w:rPr>
          </w:pPr>
          <w:r>
            <w:fldChar w:fldCharType="begin"/>
          </w:r>
          <w:r>
            <w:instrText xml:space="preserve"> TOC \o "1-2" </w:instrText>
          </w:r>
          <w:r>
            <w:fldChar w:fldCharType="separate"/>
          </w:r>
          <w:r w:rsidR="00B12C9A" w:rsidRPr="007E7A2F">
            <w:rPr>
              <w:noProof/>
              <w14:scene3d>
                <w14:camera w14:prst="orthographicFront"/>
                <w14:lightRig w14:rig="threePt" w14:dir="t">
                  <w14:rot w14:lat="0" w14:lon="0" w14:rev="0"/>
                </w14:lightRig>
              </w14:scene3d>
            </w:rPr>
            <w:t>1</w:t>
          </w:r>
          <w:r w:rsidR="00B12C9A">
            <w:rPr>
              <w:rFonts w:asciiTheme="minorHAnsi" w:eastAsiaTheme="minorEastAsia" w:hAnsiTheme="minorHAnsi" w:cstheme="minorBidi"/>
              <w:noProof/>
              <w:color w:val="auto"/>
              <w:lang w:val="en-US" w:eastAsia="zh-CN"/>
            </w:rPr>
            <w:tab/>
          </w:r>
          <w:r w:rsidR="00B12C9A">
            <w:rPr>
              <w:noProof/>
            </w:rPr>
            <w:t>Version History</w:t>
          </w:r>
          <w:r w:rsidR="00B12C9A">
            <w:rPr>
              <w:noProof/>
            </w:rPr>
            <w:tab/>
          </w:r>
          <w:r w:rsidR="00B12C9A">
            <w:rPr>
              <w:noProof/>
            </w:rPr>
            <w:fldChar w:fldCharType="begin"/>
          </w:r>
          <w:r w:rsidR="00B12C9A">
            <w:rPr>
              <w:noProof/>
            </w:rPr>
            <w:instrText xml:space="preserve"> PAGEREF _Toc37076034 \h </w:instrText>
          </w:r>
          <w:r w:rsidR="00B12C9A">
            <w:rPr>
              <w:noProof/>
            </w:rPr>
          </w:r>
          <w:r w:rsidR="00B12C9A">
            <w:rPr>
              <w:noProof/>
            </w:rPr>
            <w:fldChar w:fldCharType="separate"/>
          </w:r>
          <w:r w:rsidR="00B12C9A">
            <w:rPr>
              <w:noProof/>
            </w:rPr>
            <w:t>2</w:t>
          </w:r>
          <w:r w:rsidR="00B12C9A">
            <w:rPr>
              <w:noProof/>
            </w:rPr>
            <w:fldChar w:fldCharType="end"/>
          </w:r>
        </w:p>
        <w:p w14:paraId="258B3ACB" w14:textId="5A091710" w:rsidR="00B12C9A" w:rsidRDefault="00B12C9A">
          <w:pPr>
            <w:pStyle w:val="TOC1"/>
            <w:tabs>
              <w:tab w:val="left" w:pos="357"/>
              <w:tab w:val="right" w:leader="dot" w:pos="10188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CN"/>
            </w:rPr>
          </w:pPr>
          <w:r w:rsidRPr="007E7A2F">
            <w:rPr>
              <w:noProof/>
              <w14:scene3d>
                <w14:camera w14:prst="orthographicFront"/>
                <w14:lightRig w14:rig="threePt" w14:dir="t">
                  <w14:rot w14:lat="0" w14:lon="0" w14:rev="0"/>
                </w14:lightRig>
              </w14:scene3d>
            </w:rPr>
            <w:t>2</w:t>
          </w:r>
          <w:r>
            <w:rPr>
              <w:rFonts w:asciiTheme="minorHAnsi" w:eastAsiaTheme="minorEastAsia" w:hAnsiTheme="minorHAnsi" w:cstheme="minorBidi"/>
              <w:noProof/>
              <w:color w:val="auto"/>
              <w:lang w:val="en-US" w:eastAsia="zh-CN"/>
            </w:rPr>
            <w:tab/>
          </w:r>
          <w:r>
            <w:rPr>
              <w:noProof/>
            </w:rPr>
            <w:t>Exercise 1 – Form Submission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_Toc37076035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695B374A" w14:textId="7A24BDFE" w:rsidR="00B12C9A" w:rsidRDefault="00B12C9A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 w:eastAsia="zh-CN"/>
            </w:rPr>
          </w:pPr>
          <w:r w:rsidRPr="007E7A2F">
            <w:rPr>
              <w:noProof/>
              <w14:scene3d>
                <w14:camera w14:prst="orthographicFront"/>
                <w14:lightRig w14:rig="threePt" w14:dir="t">
                  <w14:rot w14:lat="0" w14:lon="0" w14:rev="0"/>
                </w14:lightRig>
              </w14:scene3d>
            </w:rPr>
            <w:t>2.1</w:t>
          </w:r>
          <w:r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 w:eastAsia="zh-CN"/>
            </w:rPr>
            <w:tab/>
          </w:r>
          <w:r>
            <w:rPr>
              <w:noProof/>
            </w:rPr>
            <w:t>Form Submission Exercise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_Toc37076036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6B64FEE7" w14:textId="01DE7FB4" w:rsidR="00B12C9A" w:rsidRDefault="00B12C9A">
          <w:pPr>
            <w:pStyle w:val="TOC1"/>
            <w:tabs>
              <w:tab w:val="left" w:pos="357"/>
              <w:tab w:val="right" w:leader="dot" w:pos="10188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CN"/>
            </w:rPr>
          </w:pPr>
          <w:r w:rsidRPr="007E7A2F">
            <w:rPr>
              <w:noProof/>
              <w14:scene3d>
                <w14:camera w14:prst="orthographicFront"/>
                <w14:lightRig w14:rig="threePt" w14:dir="t">
                  <w14:rot w14:lat="0" w14:lon="0" w14:rev="0"/>
                </w14:lightRig>
              </w14:scene3d>
            </w:rPr>
            <w:t>3</w:t>
          </w:r>
          <w:r>
            <w:rPr>
              <w:rFonts w:asciiTheme="minorHAnsi" w:eastAsiaTheme="minorEastAsia" w:hAnsiTheme="minorHAnsi" w:cstheme="minorBidi"/>
              <w:noProof/>
              <w:color w:val="auto"/>
              <w:lang w:val="en-US" w:eastAsia="zh-CN"/>
            </w:rPr>
            <w:tab/>
          </w:r>
          <w:r>
            <w:rPr>
              <w:noProof/>
            </w:rPr>
            <w:t>Exercise 1 - bonus (to inject a bean)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_Toc37076037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14</w:t>
          </w:r>
          <w:r>
            <w:rPr>
              <w:noProof/>
            </w:rPr>
            <w:fldChar w:fldCharType="end"/>
          </w:r>
        </w:p>
        <w:p w14:paraId="1C93C8C6" w14:textId="5E03C9B8" w:rsidR="00B12C9A" w:rsidRDefault="00B12C9A">
          <w:pPr>
            <w:pStyle w:val="TOC1"/>
            <w:tabs>
              <w:tab w:val="left" w:pos="357"/>
              <w:tab w:val="right" w:leader="dot" w:pos="10188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CN"/>
            </w:rPr>
          </w:pPr>
          <w:r w:rsidRPr="007E7A2F">
            <w:rPr>
              <w:noProof/>
              <w14:scene3d>
                <w14:camera w14:prst="orthographicFront"/>
                <w14:lightRig w14:rig="threePt" w14:dir="t">
                  <w14:rot w14:lat="0" w14:lon="0" w14:rev="0"/>
                </w14:lightRig>
              </w14:scene3d>
            </w:rPr>
            <w:t>4</w:t>
          </w:r>
          <w:r>
            <w:rPr>
              <w:rFonts w:asciiTheme="minorHAnsi" w:eastAsiaTheme="minorEastAsia" w:hAnsiTheme="minorHAnsi" w:cstheme="minorBidi"/>
              <w:noProof/>
              <w:color w:val="auto"/>
              <w:lang w:val="en-US" w:eastAsia="zh-CN"/>
            </w:rPr>
            <w:tab/>
          </w:r>
          <w:r>
            <w:rPr>
              <w:noProof/>
            </w:rPr>
            <w:t>Exercise 2 – to access database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_Toc37076038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16</w:t>
          </w:r>
          <w:r>
            <w:rPr>
              <w:noProof/>
            </w:rPr>
            <w:fldChar w:fldCharType="end"/>
          </w:r>
        </w:p>
        <w:p w14:paraId="6C8A1A49" w14:textId="161A6533" w:rsidR="00B12C9A" w:rsidRDefault="00B12C9A">
          <w:pPr>
            <w:pStyle w:val="TOC1"/>
            <w:tabs>
              <w:tab w:val="left" w:pos="357"/>
              <w:tab w:val="right" w:leader="dot" w:pos="10188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CN"/>
            </w:rPr>
          </w:pPr>
          <w:r w:rsidRPr="007E7A2F">
            <w:rPr>
              <w:noProof/>
              <w14:scene3d>
                <w14:camera w14:prst="orthographicFront"/>
                <w14:lightRig w14:rig="threePt" w14:dir="t">
                  <w14:rot w14:lat="0" w14:lon="0" w14:rev="0"/>
                </w14:lightRig>
              </w14:scene3d>
            </w:rPr>
            <w:t>5</w:t>
          </w:r>
          <w:r>
            <w:rPr>
              <w:rFonts w:asciiTheme="minorHAnsi" w:eastAsiaTheme="minorEastAsia" w:hAnsiTheme="minorHAnsi" w:cstheme="minorBidi"/>
              <w:noProof/>
              <w:color w:val="auto"/>
              <w:lang w:val="en-US" w:eastAsia="zh-CN"/>
            </w:rPr>
            <w:tab/>
          </w:r>
          <w:r>
            <w:rPr>
              <w:noProof/>
            </w:rPr>
            <w:t>Exercise 2 - bonus (to connect external database)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_Toc37076039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22</w:t>
          </w:r>
          <w:r>
            <w:rPr>
              <w:noProof/>
            </w:rPr>
            <w:fldChar w:fldCharType="end"/>
          </w:r>
        </w:p>
        <w:p w14:paraId="010E236F" w14:textId="2136549A" w:rsidR="003D43E2" w:rsidRDefault="003D43E2">
          <w:r>
            <w:rPr>
              <w:sz w:val="22"/>
              <w:szCs w:val="22"/>
            </w:rPr>
            <w:fldChar w:fldCharType="end"/>
          </w:r>
        </w:p>
      </w:sdtContent>
    </w:sdt>
    <w:p w14:paraId="16721066" w14:textId="77777777" w:rsidR="003D43E2" w:rsidRPr="004C0D01" w:rsidRDefault="003D43E2" w:rsidP="00967B61">
      <w:pPr>
        <w:pStyle w:val="Gindextitle"/>
        <w:rPr>
          <w:lang w:val="en-US"/>
        </w:rPr>
      </w:pPr>
    </w:p>
    <w:p w14:paraId="30EBDFF0" w14:textId="77777777" w:rsidR="00C821AD" w:rsidRPr="004C0D01" w:rsidRDefault="00C821AD">
      <w:pPr>
        <w:widowControl/>
        <w:spacing w:before="0" w:after="0" w:line="240" w:lineRule="auto"/>
        <w:contextualSpacing w:val="0"/>
        <w:rPr>
          <w:b/>
          <w:caps/>
          <w:color w:val="BD2027" w:themeColor="text2"/>
          <w:sz w:val="22"/>
          <w:lang w:val="en-US"/>
        </w:rPr>
      </w:pPr>
      <w:r w:rsidRPr="004C0D01">
        <w:rPr>
          <w:lang w:val="en-US"/>
        </w:rPr>
        <w:br w:type="page"/>
      </w:r>
    </w:p>
    <w:p w14:paraId="7460BE14" w14:textId="2617BB3F" w:rsidR="00D24752" w:rsidRDefault="00D502BD" w:rsidP="000F45C0">
      <w:pPr>
        <w:pStyle w:val="Heading1"/>
      </w:pPr>
      <w:bookmarkStart w:id="5" w:name="_Toc37076035"/>
      <w:r>
        <w:lastRenderedPageBreak/>
        <w:t>Exercise 1</w:t>
      </w:r>
      <w:r w:rsidR="009779B3">
        <w:t xml:space="preserve"> – Form Submission</w:t>
      </w:r>
      <w:bookmarkEnd w:id="5"/>
    </w:p>
    <w:p w14:paraId="3E68F74F" w14:textId="31CCE4EF" w:rsidR="00D24752" w:rsidRDefault="00D502BD" w:rsidP="00D24752">
      <w:r>
        <w:t xml:space="preserve">The exercise will </w:t>
      </w:r>
      <w:r w:rsidR="001605C2">
        <w:t>demostrate</w:t>
      </w:r>
      <w:r>
        <w:t xml:space="preserve"> </w:t>
      </w:r>
      <w:r w:rsidR="009779B3">
        <w:t>how to create your first Spring Application</w:t>
      </w:r>
    </w:p>
    <w:p w14:paraId="3A33DBFA" w14:textId="53A08917" w:rsidR="00414840" w:rsidRDefault="00414840" w:rsidP="00D24752"/>
    <w:p w14:paraId="5157AEBC" w14:textId="6EF9132B" w:rsidR="00414840" w:rsidRDefault="00414840" w:rsidP="00D24752">
      <w:r>
        <w:t>Prerequi</w:t>
      </w:r>
      <w:r w:rsidR="00AB1F64">
        <w:t>si</w:t>
      </w:r>
      <w:r>
        <w:t>te</w:t>
      </w:r>
    </w:p>
    <w:p w14:paraId="46C6472E" w14:textId="1044B8C2" w:rsidR="001605C2" w:rsidRDefault="001605C2" w:rsidP="001605C2">
      <w:pPr>
        <w:ind w:firstLine="720"/>
      </w:pPr>
      <w:r>
        <w:t>Java installed (e.g. JDK 11)</w:t>
      </w:r>
    </w:p>
    <w:p w14:paraId="3FA580DC" w14:textId="41F8731C" w:rsidR="001605C2" w:rsidRDefault="001605C2" w:rsidP="001605C2">
      <w:r>
        <w:tab/>
        <w:t>Maven installed (e.g. version 3.6.3)</w:t>
      </w:r>
    </w:p>
    <w:p w14:paraId="4B4D46E5" w14:textId="5009BF9B" w:rsidR="001605C2" w:rsidRDefault="001605C2" w:rsidP="001605C2">
      <w:r>
        <w:tab/>
      </w:r>
      <w:r w:rsidRPr="000D44D9">
        <w:t>Spring Tool Suite (STS)</w:t>
      </w:r>
      <w:r>
        <w:t xml:space="preserve"> (e.g. 4.5.1)</w:t>
      </w:r>
    </w:p>
    <w:p w14:paraId="6EA5AA43" w14:textId="4FD4F62F" w:rsidR="001605C2" w:rsidRDefault="001605C2" w:rsidP="001605C2">
      <w:r>
        <w:tab/>
      </w:r>
    </w:p>
    <w:p w14:paraId="233285C0" w14:textId="00B11C2E" w:rsidR="0091230A" w:rsidRDefault="0091230A" w:rsidP="00DC1857">
      <w:pPr>
        <w:ind w:left="1080"/>
      </w:pPr>
    </w:p>
    <w:p w14:paraId="38EFF78C" w14:textId="4C42CB08" w:rsidR="0091230A" w:rsidRDefault="0091230A" w:rsidP="0095294A"/>
    <w:p w14:paraId="62750FDC" w14:textId="754F5F45" w:rsidR="00E726B4" w:rsidRDefault="00E726B4" w:rsidP="00E726B4">
      <w:pPr>
        <w:pStyle w:val="Heading2"/>
        <w:keepNext/>
        <w:keepLines/>
        <w:numPr>
          <w:ilvl w:val="0"/>
          <w:numId w:val="0"/>
        </w:numPr>
        <w:spacing w:before="40" w:after="0" w:line="259" w:lineRule="auto"/>
        <w:ind w:left="576" w:hanging="576"/>
        <w:contextualSpacing w:val="0"/>
      </w:pPr>
    </w:p>
    <w:p w14:paraId="4D83F885" w14:textId="6E1659F8" w:rsidR="009779B3" w:rsidRDefault="009779B3" w:rsidP="009779B3">
      <w:pPr>
        <w:pStyle w:val="Heading2"/>
        <w:keepNext/>
        <w:keepLines/>
        <w:spacing w:before="40" w:after="0" w:line="259" w:lineRule="auto"/>
        <w:contextualSpacing w:val="0"/>
      </w:pPr>
      <w:bookmarkStart w:id="6" w:name="_Toc37076036"/>
      <w:r>
        <w:t>Form Submission</w:t>
      </w:r>
      <w:r w:rsidR="00226623">
        <w:t xml:space="preserve"> Exercise</w:t>
      </w:r>
      <w:bookmarkEnd w:id="6"/>
    </w:p>
    <w:p w14:paraId="0432F150" w14:textId="3909D99A" w:rsidR="00226623" w:rsidRDefault="00226623" w:rsidP="009779B3">
      <w:pPr>
        <w:pStyle w:val="Heading3"/>
        <w:ind w:left="630" w:hanging="630"/>
      </w:pPr>
      <w:r>
        <w:t xml:space="preserve">Generate sample </w:t>
      </w:r>
      <w:r w:rsidR="00DC5BCD">
        <w:t>pom.xml</w:t>
      </w:r>
    </w:p>
    <w:p w14:paraId="5D166FF6" w14:textId="064E2065" w:rsidR="009779B3" w:rsidRPr="008F7A06" w:rsidRDefault="009779B3" w:rsidP="009779B3">
      <w:pPr>
        <w:tabs>
          <w:tab w:val="left" w:pos="1980"/>
        </w:tabs>
        <w:rPr>
          <w:rFonts w:ascii="Courier New" w:hAnsi="Courier New" w:cs="Courier New"/>
        </w:rPr>
      </w:pPr>
      <w:r w:rsidRPr="008F7A06">
        <w:rPr>
          <w:rFonts w:ascii="Courier New" w:hAnsi="Courier New" w:cs="Courier New"/>
        </w:rPr>
        <w:t>Group:</w:t>
      </w:r>
      <w:r w:rsidRPr="008F7A06">
        <w:rPr>
          <w:rFonts w:ascii="Courier New" w:hAnsi="Courier New" w:cs="Courier New"/>
        </w:rPr>
        <w:tab/>
        <w:t>com.exercise</w:t>
      </w:r>
    </w:p>
    <w:p w14:paraId="40D20A0E" w14:textId="1924F97E" w:rsidR="009779B3" w:rsidRPr="008F7A06" w:rsidRDefault="009779B3" w:rsidP="009779B3">
      <w:pPr>
        <w:tabs>
          <w:tab w:val="left" w:pos="1980"/>
        </w:tabs>
        <w:rPr>
          <w:rFonts w:ascii="Courier New" w:hAnsi="Courier New" w:cs="Courier New"/>
        </w:rPr>
      </w:pPr>
      <w:r w:rsidRPr="008F7A06">
        <w:rPr>
          <w:rFonts w:ascii="Courier New" w:hAnsi="Courier New" w:cs="Courier New"/>
        </w:rPr>
        <w:t>Artifact:</w:t>
      </w:r>
      <w:r w:rsidRPr="008F7A06">
        <w:rPr>
          <w:rFonts w:ascii="Courier New" w:hAnsi="Courier New" w:cs="Courier New"/>
        </w:rPr>
        <w:tab/>
        <w:t>form-submission</w:t>
      </w:r>
    </w:p>
    <w:p w14:paraId="54D8A52F" w14:textId="28DC0230" w:rsidR="009779B3" w:rsidRPr="008F7A06" w:rsidRDefault="009779B3" w:rsidP="009779B3">
      <w:pPr>
        <w:tabs>
          <w:tab w:val="left" w:pos="1980"/>
        </w:tabs>
        <w:rPr>
          <w:rFonts w:ascii="Courier New" w:hAnsi="Courier New" w:cs="Courier New"/>
        </w:rPr>
      </w:pPr>
      <w:r w:rsidRPr="009779B3">
        <w:drawing>
          <wp:anchor distT="0" distB="0" distL="114300" distR="114300" simplePos="0" relativeHeight="251658240" behindDoc="0" locked="0" layoutInCell="1" allowOverlap="1" wp14:anchorId="3934A29D" wp14:editId="5276B572">
            <wp:simplePos x="0" y="0"/>
            <wp:positionH relativeFrom="column">
              <wp:posOffset>10599</wp:posOffset>
            </wp:positionH>
            <wp:positionV relativeFrom="paragraph">
              <wp:posOffset>276811</wp:posOffset>
            </wp:positionV>
            <wp:extent cx="6475730" cy="4187825"/>
            <wp:effectExtent l="0" t="0" r="1270" b="317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F7A06">
        <w:rPr>
          <w:rFonts w:ascii="Courier New" w:hAnsi="Courier New" w:cs="Courier New"/>
        </w:rPr>
        <w:t>Dependencies:</w:t>
      </w:r>
      <w:r w:rsidRPr="008F7A06">
        <w:rPr>
          <w:rFonts w:ascii="Courier New" w:hAnsi="Courier New" w:cs="Courier New"/>
        </w:rPr>
        <w:tab/>
        <w:t>Spring Web</w:t>
      </w:r>
    </w:p>
    <w:p w14:paraId="1645DDB5" w14:textId="3C0F00BE" w:rsidR="009779B3" w:rsidRDefault="009779B3" w:rsidP="009779B3"/>
    <w:p w14:paraId="59C8483A" w14:textId="3F8B970B" w:rsidR="009779B3" w:rsidRDefault="009779B3" w:rsidP="009779B3"/>
    <w:p w14:paraId="6BC8AF3A" w14:textId="77777777" w:rsidR="009779B3" w:rsidRDefault="009779B3" w:rsidP="009779B3"/>
    <w:p w14:paraId="01656CD3" w14:textId="77777777" w:rsidR="009779B3" w:rsidRDefault="009779B3" w:rsidP="009779B3"/>
    <w:p w14:paraId="1A53C992" w14:textId="77777777" w:rsidR="009779B3" w:rsidRDefault="009779B3" w:rsidP="009779B3"/>
    <w:p w14:paraId="19B77D75" w14:textId="77777777" w:rsidR="009779B3" w:rsidRDefault="009779B3" w:rsidP="009779B3"/>
    <w:p w14:paraId="5CE9B730" w14:textId="77777777" w:rsidR="009779B3" w:rsidRDefault="009779B3" w:rsidP="009779B3"/>
    <w:p w14:paraId="741D0DAB" w14:textId="77777777" w:rsidR="009779B3" w:rsidRDefault="009779B3" w:rsidP="009779B3"/>
    <w:p w14:paraId="7387CE41" w14:textId="0D25899D" w:rsidR="009779B3" w:rsidRDefault="009779B3" w:rsidP="009779B3">
      <w:r>
        <w:lastRenderedPageBreak/>
        <w:t xml:space="preserve">Or you may use this one: </w:t>
      </w:r>
    </w:p>
    <w:p w14:paraId="3C00971D" w14:textId="61C3EDA2" w:rsidR="009779B3" w:rsidRDefault="009779B3" w:rsidP="009779B3"/>
    <w:p w14:paraId="2F854F6F" w14:textId="28451FE1" w:rsidR="009779B3" w:rsidRDefault="009779B3" w:rsidP="009779B3"/>
    <w:p w14:paraId="7EE4CA4F" w14:textId="176F6B8F" w:rsidR="009779B3" w:rsidRDefault="009779B3" w:rsidP="00020C08">
      <w:pPr>
        <w:spacing w:line="240" w:lineRule="auto"/>
      </w:pPr>
      <w:r>
        <w:object w:dxaOrig="1522" w:dyaOrig="987" w14:anchorId="287E181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00" type="#_x0000_t75" style="width:76.15pt;height:49.4pt" o:ole="">
            <v:imagedata r:id="rId12" o:title=""/>
          </v:shape>
          <o:OLEObject Type="Embed" ProgID="Package" ShapeID="_x0000_i1100" DrawAspect="Icon" ObjectID="_1647689926" r:id="rId13"/>
        </w:object>
      </w:r>
    </w:p>
    <w:p w14:paraId="72419CB8" w14:textId="5A264377" w:rsidR="009779B3" w:rsidRDefault="009779B3" w:rsidP="009779B3"/>
    <w:p w14:paraId="08F7198E" w14:textId="415CD8E1" w:rsidR="009779B3" w:rsidRDefault="009779B3" w:rsidP="009779B3"/>
    <w:p w14:paraId="20352695" w14:textId="77777777" w:rsidR="009779B3" w:rsidRDefault="009779B3" w:rsidP="009779B3"/>
    <w:p w14:paraId="165299A6" w14:textId="4C2ED5C1" w:rsidR="009779B3" w:rsidRDefault="009779B3" w:rsidP="009779B3">
      <w:r>
        <w:t>2. Click “Generate” and extract the zipped file to your local directory, e.g. C:\java-ex:</w:t>
      </w:r>
    </w:p>
    <w:p w14:paraId="79DD2781" w14:textId="643F2EE2" w:rsidR="009779B3" w:rsidRDefault="009779B3" w:rsidP="009779B3"/>
    <w:p w14:paraId="34417487" w14:textId="0B10633A" w:rsidR="009779B3" w:rsidRPr="008F7A06" w:rsidRDefault="009779B3" w:rsidP="009779B3">
      <w:pPr>
        <w:rPr>
          <w:rFonts w:ascii="Courier New" w:hAnsi="Courier New" w:cs="Courier New"/>
        </w:rPr>
      </w:pPr>
      <w:r w:rsidRPr="008F7A06">
        <w:rPr>
          <w:rFonts w:ascii="Courier New" w:hAnsi="Courier New" w:cs="Courier New"/>
        </w:rPr>
        <w:t>C:.</w:t>
      </w:r>
    </w:p>
    <w:p w14:paraId="4E2031D7" w14:textId="7DFEA063" w:rsidR="009779B3" w:rsidRPr="008F7A06" w:rsidRDefault="009779B3" w:rsidP="009779B3">
      <w:pPr>
        <w:rPr>
          <w:rFonts w:ascii="Courier New" w:hAnsi="Courier New" w:cs="Courier New"/>
        </w:rPr>
      </w:pPr>
      <w:r w:rsidRPr="008F7A06">
        <w:rPr>
          <w:rFonts w:ascii="Courier New" w:hAnsi="Courier New" w:cs="Courier New"/>
        </w:rPr>
        <w:t>└───form-submission</w:t>
      </w:r>
    </w:p>
    <w:p w14:paraId="4424D3EE" w14:textId="77777777" w:rsidR="009779B3" w:rsidRPr="008F7A06" w:rsidRDefault="009779B3" w:rsidP="009779B3">
      <w:pPr>
        <w:rPr>
          <w:rFonts w:ascii="Courier New" w:hAnsi="Courier New" w:cs="Courier New"/>
        </w:rPr>
      </w:pPr>
      <w:r w:rsidRPr="008F7A06">
        <w:rPr>
          <w:rFonts w:ascii="Courier New" w:hAnsi="Courier New" w:cs="Courier New"/>
        </w:rPr>
        <w:t xml:space="preserve">    ├───.mvn</w:t>
      </w:r>
    </w:p>
    <w:p w14:paraId="53E32E99" w14:textId="77777777" w:rsidR="009779B3" w:rsidRPr="008F7A06" w:rsidRDefault="009779B3" w:rsidP="009779B3">
      <w:pPr>
        <w:rPr>
          <w:rFonts w:ascii="Courier New" w:hAnsi="Courier New" w:cs="Courier New"/>
        </w:rPr>
      </w:pPr>
      <w:r w:rsidRPr="008F7A06">
        <w:rPr>
          <w:rFonts w:ascii="Courier New" w:hAnsi="Courier New" w:cs="Courier New"/>
        </w:rPr>
        <w:t xml:space="preserve">    │   └───wrapper</w:t>
      </w:r>
    </w:p>
    <w:p w14:paraId="4D7F74F4" w14:textId="0EDEA5B5" w:rsidR="009779B3" w:rsidRPr="008F7A06" w:rsidRDefault="009779B3" w:rsidP="009779B3">
      <w:pPr>
        <w:rPr>
          <w:rFonts w:ascii="Courier New" w:hAnsi="Courier New" w:cs="Courier New"/>
        </w:rPr>
      </w:pPr>
      <w:r w:rsidRPr="008F7A06">
        <w:rPr>
          <w:rFonts w:ascii="Courier New" w:hAnsi="Courier New" w:cs="Courier New"/>
        </w:rPr>
        <w:t xml:space="preserve">    └───src</w:t>
      </w:r>
    </w:p>
    <w:p w14:paraId="2DB69885" w14:textId="77777777" w:rsidR="009779B3" w:rsidRPr="008F7A06" w:rsidRDefault="009779B3" w:rsidP="009779B3">
      <w:pPr>
        <w:rPr>
          <w:rFonts w:ascii="Courier New" w:hAnsi="Courier New" w:cs="Courier New"/>
        </w:rPr>
      </w:pPr>
      <w:r w:rsidRPr="008F7A06">
        <w:rPr>
          <w:rFonts w:ascii="Courier New" w:hAnsi="Courier New" w:cs="Courier New"/>
        </w:rPr>
        <w:t xml:space="preserve">        ├───main</w:t>
      </w:r>
    </w:p>
    <w:p w14:paraId="51060506" w14:textId="77777777" w:rsidR="009779B3" w:rsidRPr="008F7A06" w:rsidRDefault="009779B3" w:rsidP="009779B3">
      <w:pPr>
        <w:rPr>
          <w:rFonts w:ascii="Courier New" w:hAnsi="Courier New" w:cs="Courier New"/>
        </w:rPr>
      </w:pPr>
      <w:r w:rsidRPr="008F7A06">
        <w:rPr>
          <w:rFonts w:ascii="Courier New" w:hAnsi="Courier New" w:cs="Courier New"/>
        </w:rPr>
        <w:t xml:space="preserve">        │   ├───java</w:t>
      </w:r>
    </w:p>
    <w:p w14:paraId="6EFBA7CB" w14:textId="77777777" w:rsidR="009779B3" w:rsidRPr="008F7A06" w:rsidRDefault="009779B3" w:rsidP="009779B3">
      <w:pPr>
        <w:rPr>
          <w:rFonts w:ascii="Courier New" w:hAnsi="Courier New" w:cs="Courier New"/>
        </w:rPr>
      </w:pPr>
      <w:r w:rsidRPr="008F7A06">
        <w:rPr>
          <w:rFonts w:ascii="Courier New" w:hAnsi="Courier New" w:cs="Courier New"/>
        </w:rPr>
        <w:t xml:space="preserve">        │   │   └───com</w:t>
      </w:r>
    </w:p>
    <w:p w14:paraId="4761172C" w14:textId="77777777" w:rsidR="009779B3" w:rsidRPr="008F7A06" w:rsidRDefault="009779B3" w:rsidP="009779B3">
      <w:pPr>
        <w:rPr>
          <w:rFonts w:ascii="Courier New" w:hAnsi="Courier New" w:cs="Courier New"/>
        </w:rPr>
      </w:pPr>
      <w:r w:rsidRPr="008F7A06">
        <w:rPr>
          <w:rFonts w:ascii="Courier New" w:hAnsi="Courier New" w:cs="Courier New"/>
        </w:rPr>
        <w:t xml:space="preserve">        │   │       └───exercise</w:t>
      </w:r>
    </w:p>
    <w:p w14:paraId="72C2D9B5" w14:textId="1D0FDC60" w:rsidR="009779B3" w:rsidRPr="008F7A06" w:rsidRDefault="009779B3" w:rsidP="009779B3">
      <w:pPr>
        <w:rPr>
          <w:rFonts w:ascii="Courier New" w:hAnsi="Courier New" w:cs="Courier New"/>
        </w:rPr>
      </w:pPr>
      <w:r w:rsidRPr="008F7A06">
        <w:rPr>
          <w:rFonts w:ascii="Courier New" w:hAnsi="Courier New" w:cs="Courier New"/>
        </w:rPr>
        <w:t xml:space="preserve">        │   │           └───formsubmission</w:t>
      </w:r>
    </w:p>
    <w:p w14:paraId="3826F615" w14:textId="77777777" w:rsidR="009779B3" w:rsidRPr="008F7A06" w:rsidRDefault="009779B3" w:rsidP="009779B3">
      <w:pPr>
        <w:rPr>
          <w:rFonts w:ascii="Courier New" w:hAnsi="Courier New" w:cs="Courier New"/>
        </w:rPr>
      </w:pPr>
      <w:r w:rsidRPr="008F7A06">
        <w:rPr>
          <w:rFonts w:ascii="Courier New" w:hAnsi="Courier New" w:cs="Courier New"/>
        </w:rPr>
        <w:t xml:space="preserve">        │   └───resources</w:t>
      </w:r>
    </w:p>
    <w:p w14:paraId="49BB4AE3" w14:textId="3C805658" w:rsidR="009779B3" w:rsidRPr="008F7A06" w:rsidRDefault="009779B3" w:rsidP="009779B3">
      <w:pPr>
        <w:rPr>
          <w:rFonts w:ascii="Courier New" w:hAnsi="Courier New" w:cs="Courier New"/>
        </w:rPr>
      </w:pPr>
      <w:r w:rsidRPr="008F7A06">
        <w:rPr>
          <w:rFonts w:ascii="Courier New" w:hAnsi="Courier New" w:cs="Courier New"/>
        </w:rPr>
        <w:t xml:space="preserve">        │       ├───static</w:t>
      </w:r>
    </w:p>
    <w:p w14:paraId="3134B657" w14:textId="517DCB51" w:rsidR="009779B3" w:rsidRPr="008F7A06" w:rsidRDefault="009779B3" w:rsidP="009779B3">
      <w:pPr>
        <w:rPr>
          <w:rFonts w:ascii="Courier New" w:hAnsi="Courier New" w:cs="Courier New"/>
        </w:rPr>
      </w:pPr>
      <w:r w:rsidRPr="008F7A06">
        <w:rPr>
          <w:rFonts w:ascii="Courier New" w:hAnsi="Courier New" w:cs="Courier New"/>
        </w:rPr>
        <w:t xml:space="preserve">        │       └───templates</w:t>
      </w:r>
    </w:p>
    <w:p w14:paraId="4E43F335" w14:textId="2ABA9F50" w:rsidR="009779B3" w:rsidRPr="008F7A06" w:rsidRDefault="009779B3" w:rsidP="009779B3">
      <w:pPr>
        <w:rPr>
          <w:rFonts w:ascii="Courier New" w:hAnsi="Courier New" w:cs="Courier New"/>
        </w:rPr>
      </w:pPr>
      <w:r w:rsidRPr="008F7A06">
        <w:rPr>
          <w:rFonts w:ascii="Courier New" w:hAnsi="Courier New" w:cs="Courier New"/>
        </w:rPr>
        <w:t xml:space="preserve">        └───test</w:t>
      </w:r>
    </w:p>
    <w:p w14:paraId="1FD61CA9" w14:textId="23AACB7E" w:rsidR="009779B3" w:rsidRPr="008F7A06" w:rsidRDefault="009779B3" w:rsidP="009779B3">
      <w:pPr>
        <w:rPr>
          <w:rFonts w:ascii="Courier New" w:hAnsi="Courier New" w:cs="Courier New"/>
        </w:rPr>
      </w:pPr>
      <w:r w:rsidRPr="008F7A06">
        <w:rPr>
          <w:rFonts w:ascii="Courier New" w:hAnsi="Courier New" w:cs="Courier New"/>
        </w:rPr>
        <w:t xml:space="preserve">            └───java</w:t>
      </w:r>
    </w:p>
    <w:p w14:paraId="74164227" w14:textId="455B24E8" w:rsidR="009779B3" w:rsidRPr="008F7A06" w:rsidRDefault="009779B3" w:rsidP="009779B3">
      <w:pPr>
        <w:rPr>
          <w:rFonts w:ascii="Courier New" w:hAnsi="Courier New" w:cs="Courier New"/>
        </w:rPr>
      </w:pPr>
      <w:r w:rsidRPr="008F7A06">
        <w:rPr>
          <w:rFonts w:ascii="Courier New" w:hAnsi="Courier New" w:cs="Courier New"/>
        </w:rPr>
        <w:t xml:space="preserve">                └───com</w:t>
      </w:r>
    </w:p>
    <w:p w14:paraId="14F4CC4E" w14:textId="69111224" w:rsidR="009779B3" w:rsidRPr="008F7A06" w:rsidRDefault="009779B3" w:rsidP="009779B3">
      <w:pPr>
        <w:rPr>
          <w:rFonts w:ascii="Courier New" w:hAnsi="Courier New" w:cs="Courier New"/>
        </w:rPr>
      </w:pPr>
      <w:r w:rsidRPr="008F7A06">
        <w:rPr>
          <w:rFonts w:ascii="Courier New" w:hAnsi="Courier New" w:cs="Courier New"/>
        </w:rPr>
        <w:t xml:space="preserve">                    └───exercise</w:t>
      </w:r>
    </w:p>
    <w:p w14:paraId="0E4E82D0" w14:textId="5B9DF207" w:rsidR="009779B3" w:rsidRPr="008F7A06" w:rsidRDefault="009779B3" w:rsidP="009779B3">
      <w:pPr>
        <w:rPr>
          <w:rFonts w:ascii="Courier New" w:hAnsi="Courier New" w:cs="Courier New"/>
        </w:rPr>
      </w:pPr>
      <w:r w:rsidRPr="008F7A06">
        <w:rPr>
          <w:rFonts w:ascii="Courier New" w:hAnsi="Courier New" w:cs="Courier New"/>
        </w:rPr>
        <w:t xml:space="preserve">                        └───formsubmission</w:t>
      </w:r>
    </w:p>
    <w:p w14:paraId="74FD1B0F" w14:textId="3F27D156" w:rsidR="009779B3" w:rsidRDefault="009779B3" w:rsidP="009779B3"/>
    <w:p w14:paraId="2D0402D0" w14:textId="43D7D59A" w:rsidR="009779B3" w:rsidRDefault="009779B3" w:rsidP="009779B3"/>
    <w:p w14:paraId="0DECC2DA" w14:textId="31A40FE7" w:rsidR="009779B3" w:rsidRDefault="009779B3" w:rsidP="009779B3"/>
    <w:p w14:paraId="4EFBDE24" w14:textId="32BF61F5" w:rsidR="009779B3" w:rsidRDefault="00020C08" w:rsidP="009779B3">
      <w:r>
        <w:rPr>
          <w:noProof/>
        </w:rPr>
        <w:drawing>
          <wp:anchor distT="0" distB="0" distL="114300" distR="114300" simplePos="0" relativeHeight="251659264" behindDoc="0" locked="0" layoutInCell="1" allowOverlap="1" wp14:anchorId="6786C134" wp14:editId="731DC1A0">
            <wp:simplePos x="0" y="0"/>
            <wp:positionH relativeFrom="margin">
              <wp:align>center</wp:align>
            </wp:positionH>
            <wp:positionV relativeFrom="paragraph">
              <wp:posOffset>224106</wp:posOffset>
            </wp:positionV>
            <wp:extent cx="2258568" cy="2935224"/>
            <wp:effectExtent l="0" t="0" r="889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58568" cy="2935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79B3">
        <w:t>3. Start up STS, click “File” and select “Open Projects from File System…”:</w:t>
      </w:r>
    </w:p>
    <w:p w14:paraId="2F85E6B7" w14:textId="19221D24" w:rsidR="009779B3" w:rsidRDefault="009779B3" w:rsidP="009779B3"/>
    <w:p w14:paraId="3EF0D9F1" w14:textId="3EE3584D" w:rsidR="009779B3" w:rsidRDefault="009779B3" w:rsidP="009779B3"/>
    <w:p w14:paraId="38E5B5C3" w14:textId="0D442352" w:rsidR="009779B3" w:rsidRDefault="009779B3" w:rsidP="009779B3"/>
    <w:p w14:paraId="5F7AD10E" w14:textId="34A7476C" w:rsidR="009779B3" w:rsidRDefault="009779B3" w:rsidP="009779B3"/>
    <w:p w14:paraId="05B2F06A" w14:textId="1F24E729" w:rsidR="009779B3" w:rsidRDefault="009779B3" w:rsidP="009779B3">
      <w:r>
        <w:lastRenderedPageBreak/>
        <w:t>4. Type or search your project folder “form-submission”:</w:t>
      </w:r>
    </w:p>
    <w:p w14:paraId="3CBDBC51" w14:textId="5AF0536E" w:rsidR="009779B3" w:rsidRDefault="00020C08" w:rsidP="009779B3">
      <w:r w:rsidRPr="00020C08">
        <w:drawing>
          <wp:anchor distT="0" distB="0" distL="114300" distR="114300" simplePos="0" relativeHeight="251663360" behindDoc="0" locked="0" layoutInCell="1" allowOverlap="1" wp14:anchorId="4A9917CD" wp14:editId="50BD930E">
            <wp:simplePos x="0" y="0"/>
            <wp:positionH relativeFrom="margin">
              <wp:align>center</wp:align>
            </wp:positionH>
            <wp:positionV relativeFrom="paragraph">
              <wp:posOffset>145171</wp:posOffset>
            </wp:positionV>
            <wp:extent cx="5873115" cy="4588510"/>
            <wp:effectExtent l="0" t="0" r="0" b="2540"/>
            <wp:wrapTopAndBottom/>
            <wp:docPr id="667761827" name="Picture 667761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73115" cy="4588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EE56E7" w14:textId="1BE5D385" w:rsidR="009779B3" w:rsidRDefault="009779B3" w:rsidP="009779B3"/>
    <w:p w14:paraId="3388AFD7" w14:textId="47F5D665" w:rsidR="009779B3" w:rsidRDefault="009779B3" w:rsidP="009779B3"/>
    <w:p w14:paraId="1DCE8F5E" w14:textId="75D09921" w:rsidR="009779B3" w:rsidRDefault="009779B3" w:rsidP="009779B3"/>
    <w:p w14:paraId="185ECED6" w14:textId="523416BD" w:rsidR="009779B3" w:rsidRDefault="009779B3" w:rsidP="009779B3">
      <w:r>
        <w:t>5. The project structure should be shown:</w:t>
      </w:r>
    </w:p>
    <w:p w14:paraId="08319860" w14:textId="66219919" w:rsidR="009779B3" w:rsidRDefault="009779B3" w:rsidP="009779B3"/>
    <w:p w14:paraId="71AF49ED" w14:textId="54781D70" w:rsidR="009779B3" w:rsidRDefault="009779B3" w:rsidP="009779B3"/>
    <w:p w14:paraId="6CB40BFF" w14:textId="33592A6D" w:rsidR="009779B3" w:rsidRDefault="00020C08" w:rsidP="009779B3">
      <w:r>
        <w:rPr>
          <w:noProof/>
        </w:rPr>
        <w:drawing>
          <wp:anchor distT="0" distB="0" distL="114300" distR="114300" simplePos="0" relativeHeight="251661312" behindDoc="0" locked="0" layoutInCell="1" allowOverlap="1" wp14:anchorId="55098A7B" wp14:editId="7EBD624C">
            <wp:simplePos x="0" y="0"/>
            <wp:positionH relativeFrom="margin">
              <wp:align>center</wp:align>
            </wp:positionH>
            <wp:positionV relativeFrom="paragraph">
              <wp:posOffset>161095</wp:posOffset>
            </wp:positionV>
            <wp:extent cx="2029968" cy="2496312"/>
            <wp:effectExtent l="0" t="0" r="8890" b="0"/>
            <wp:wrapTopAndBottom/>
            <wp:docPr id="667761825" name="Picture 667761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29968" cy="2496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3D1C10" w14:textId="4FD87A9E" w:rsidR="009779B3" w:rsidRDefault="009779B3" w:rsidP="009779B3"/>
    <w:p w14:paraId="0D6A7758" w14:textId="17B61B13" w:rsidR="009779B3" w:rsidRDefault="009779B3" w:rsidP="009779B3">
      <w:r>
        <w:lastRenderedPageBreak/>
        <w:t>6. In order to support JSP, we need to add dependency to the project. Now open the file “pom.xml”, and insert the following code to the &lt;dependencies&gt; tag.</w:t>
      </w:r>
    </w:p>
    <w:p w14:paraId="4871232A" w14:textId="7B6DAD43" w:rsidR="009779B3" w:rsidRDefault="009779B3" w:rsidP="009779B3"/>
    <w:p w14:paraId="375EE4F0" w14:textId="3BF5A507" w:rsidR="009779B3" w:rsidRPr="008F7A06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870860">
        <w:tab/>
      </w:r>
      <w:r w:rsidRPr="00870860">
        <w:tab/>
      </w:r>
      <w:r w:rsidRPr="008F7A06">
        <w:rPr>
          <w:rFonts w:ascii="Courier New" w:hAnsi="Courier New" w:cs="Courier New"/>
        </w:rPr>
        <w:t>&lt;dependency&gt;</w:t>
      </w:r>
    </w:p>
    <w:p w14:paraId="4E81AD7E" w14:textId="6CDF6CD2" w:rsidR="009779B3" w:rsidRPr="008F7A06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8F7A06">
        <w:rPr>
          <w:rFonts w:ascii="Courier New" w:hAnsi="Courier New" w:cs="Courier New"/>
        </w:rPr>
        <w:tab/>
      </w:r>
      <w:r w:rsidRPr="008F7A06">
        <w:rPr>
          <w:rFonts w:ascii="Courier New" w:hAnsi="Courier New" w:cs="Courier New"/>
        </w:rPr>
        <w:tab/>
      </w:r>
      <w:r w:rsidRPr="008F7A06">
        <w:rPr>
          <w:rFonts w:ascii="Courier New" w:hAnsi="Courier New" w:cs="Courier New"/>
        </w:rPr>
        <w:tab/>
        <w:t>&lt;groupId&gt;org.apache.tomcat.embed&lt;/groupId&gt;</w:t>
      </w:r>
    </w:p>
    <w:p w14:paraId="5FE9A099" w14:textId="0FB079D1" w:rsidR="009779B3" w:rsidRPr="008F7A06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8F7A06">
        <w:rPr>
          <w:rFonts w:ascii="Courier New" w:hAnsi="Courier New" w:cs="Courier New"/>
        </w:rPr>
        <w:tab/>
      </w:r>
      <w:r w:rsidRPr="008F7A06">
        <w:rPr>
          <w:rFonts w:ascii="Courier New" w:hAnsi="Courier New" w:cs="Courier New"/>
        </w:rPr>
        <w:tab/>
      </w:r>
      <w:r w:rsidRPr="008F7A06">
        <w:rPr>
          <w:rFonts w:ascii="Courier New" w:hAnsi="Courier New" w:cs="Courier New"/>
        </w:rPr>
        <w:tab/>
        <w:t>&lt;artifactId&gt;tomcat-embed-jasper&lt;/artifactId&gt;</w:t>
      </w:r>
    </w:p>
    <w:p w14:paraId="20C30804" w14:textId="5B1C2067" w:rsidR="009779B3" w:rsidRPr="008F7A06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8F7A06">
        <w:rPr>
          <w:rFonts w:ascii="Courier New" w:hAnsi="Courier New" w:cs="Courier New"/>
        </w:rPr>
        <w:tab/>
      </w:r>
      <w:r w:rsidRPr="008F7A06">
        <w:rPr>
          <w:rFonts w:ascii="Courier New" w:hAnsi="Courier New" w:cs="Courier New"/>
        </w:rPr>
        <w:tab/>
      </w:r>
      <w:r w:rsidRPr="008F7A06">
        <w:rPr>
          <w:rFonts w:ascii="Courier New" w:hAnsi="Courier New" w:cs="Courier New"/>
        </w:rPr>
        <w:tab/>
        <w:t>&lt;scope&gt;provided&lt;/scope&gt;</w:t>
      </w:r>
    </w:p>
    <w:p w14:paraId="751753A6" w14:textId="0DC5865C" w:rsidR="009779B3" w:rsidRPr="008F7A06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8F7A06">
        <w:rPr>
          <w:rFonts w:ascii="Courier New" w:hAnsi="Courier New" w:cs="Courier New"/>
        </w:rPr>
        <w:tab/>
      </w:r>
      <w:r w:rsidRPr="008F7A06">
        <w:rPr>
          <w:rFonts w:ascii="Courier New" w:hAnsi="Courier New" w:cs="Courier New"/>
        </w:rPr>
        <w:tab/>
        <w:t>&lt;/dependency&gt;</w:t>
      </w:r>
    </w:p>
    <w:p w14:paraId="1AF0EB1D" w14:textId="403962DF" w:rsidR="009779B3" w:rsidRDefault="00020C08" w:rsidP="009779B3">
      <w:r>
        <w:rPr>
          <w:noProof/>
        </w:rPr>
        <w:drawing>
          <wp:anchor distT="0" distB="0" distL="114300" distR="114300" simplePos="0" relativeHeight="251662336" behindDoc="0" locked="0" layoutInCell="1" allowOverlap="1" wp14:anchorId="639839CB" wp14:editId="728409F9">
            <wp:simplePos x="0" y="0"/>
            <wp:positionH relativeFrom="column">
              <wp:posOffset>1223645</wp:posOffset>
            </wp:positionH>
            <wp:positionV relativeFrom="paragraph">
              <wp:posOffset>197241</wp:posOffset>
            </wp:positionV>
            <wp:extent cx="4005072" cy="1828800"/>
            <wp:effectExtent l="0" t="0" r="0" b="0"/>
            <wp:wrapTopAndBottom/>
            <wp:docPr id="667761826" name="Picture 667761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05072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7868EA" w14:textId="787D0CAC" w:rsidR="009779B3" w:rsidRDefault="009779B3" w:rsidP="009779B3"/>
    <w:p w14:paraId="515DA762" w14:textId="0CD057B1" w:rsidR="009779B3" w:rsidRDefault="009779B3" w:rsidP="009779B3"/>
    <w:p w14:paraId="10EB344B" w14:textId="77777777" w:rsidR="009779B3" w:rsidRDefault="009779B3" w:rsidP="009779B3"/>
    <w:p w14:paraId="2A41E4FC" w14:textId="77777777" w:rsidR="009779B3" w:rsidRDefault="009779B3" w:rsidP="009779B3">
      <w:r>
        <w:t xml:space="preserve">7. Open </w:t>
      </w:r>
      <w:r w:rsidRPr="00B770D7">
        <w:t>application.properties</w:t>
      </w:r>
      <w:r>
        <w:t xml:space="preserve"> (.</w:t>
      </w:r>
      <w:r w:rsidRPr="00B770D7">
        <w:t>\src\main\resources\application.properties</w:t>
      </w:r>
      <w:r>
        <w:t>) to configure the MVC’s view. Add the following code to the file:</w:t>
      </w:r>
    </w:p>
    <w:p w14:paraId="3CFA52D1" w14:textId="77777777" w:rsidR="009779B3" w:rsidRDefault="009779B3" w:rsidP="009779B3"/>
    <w:p w14:paraId="6A47E966" w14:textId="77777777" w:rsidR="009779B3" w:rsidRPr="008F7A06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8F7A06">
        <w:rPr>
          <w:rFonts w:ascii="Courier New" w:hAnsi="Courier New" w:cs="Courier New"/>
        </w:rPr>
        <w:t>spring.mvc.view.prefix=/WEB-INF/jsp/</w:t>
      </w:r>
    </w:p>
    <w:p w14:paraId="63D1E736" w14:textId="77777777" w:rsidR="009779B3" w:rsidRPr="008F7A06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8F7A06">
        <w:rPr>
          <w:rFonts w:ascii="Courier New" w:hAnsi="Courier New" w:cs="Courier New"/>
        </w:rPr>
        <w:t>spring.mvc.view.suffix=.jsp</w:t>
      </w:r>
    </w:p>
    <w:p w14:paraId="069FF7CF" w14:textId="77777777" w:rsidR="009779B3" w:rsidRDefault="009779B3" w:rsidP="009779B3"/>
    <w:p w14:paraId="41F276F9" w14:textId="77777777" w:rsidR="009779B3" w:rsidRDefault="009779B3" w:rsidP="009779B3">
      <w:r>
        <w:t>Note: if the view name is “showDetails”, then the view’s path will be “/WEB-INF/jsp/showDetails.jsp”.</w:t>
      </w:r>
    </w:p>
    <w:p w14:paraId="0DCAFFD5" w14:textId="77777777" w:rsidR="009779B3" w:rsidRDefault="009779B3" w:rsidP="009779B3"/>
    <w:p w14:paraId="3FC54BE5" w14:textId="77777777" w:rsidR="009779B3" w:rsidRDefault="009779B3" w:rsidP="009779B3"/>
    <w:p w14:paraId="0EFD6EE7" w14:textId="77777777" w:rsidR="009779B3" w:rsidRDefault="009779B3" w:rsidP="009779B3">
      <w:r>
        <w:br w:type="page"/>
      </w:r>
    </w:p>
    <w:p w14:paraId="2B945E2C" w14:textId="0018F36F" w:rsidR="009779B3" w:rsidRDefault="00020C08" w:rsidP="009779B3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0384C938" wp14:editId="19CB8908">
            <wp:simplePos x="0" y="0"/>
            <wp:positionH relativeFrom="column">
              <wp:posOffset>480011</wp:posOffset>
            </wp:positionH>
            <wp:positionV relativeFrom="paragraph">
              <wp:posOffset>270265</wp:posOffset>
            </wp:positionV>
            <wp:extent cx="5413248" cy="1627632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13248" cy="1627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79B3">
        <w:t>8. Create the “Controller” class, right the package “com.exercise.formsubmission”, select “New” and then click “Class”:</w:t>
      </w:r>
    </w:p>
    <w:p w14:paraId="75ED980C" w14:textId="6C805E4A" w:rsidR="009779B3" w:rsidRDefault="009779B3" w:rsidP="009779B3"/>
    <w:p w14:paraId="36EEEAF0" w14:textId="4AFE1279" w:rsidR="009779B3" w:rsidRDefault="009779B3" w:rsidP="009779B3"/>
    <w:p w14:paraId="06B7C64B" w14:textId="216973CD" w:rsidR="009779B3" w:rsidRDefault="009779B3" w:rsidP="009779B3"/>
    <w:p w14:paraId="533EDB33" w14:textId="27307C55" w:rsidR="009779B3" w:rsidRDefault="009779B3" w:rsidP="009779B3"/>
    <w:p w14:paraId="2D6C16F5" w14:textId="4B65FE3D" w:rsidR="009779B3" w:rsidRDefault="00020C08" w:rsidP="009779B3">
      <w:r>
        <w:rPr>
          <w:noProof/>
        </w:rPr>
        <w:drawing>
          <wp:anchor distT="0" distB="0" distL="114300" distR="114300" simplePos="0" relativeHeight="251665408" behindDoc="0" locked="0" layoutInCell="1" allowOverlap="1" wp14:anchorId="53851161" wp14:editId="79BBAC0A">
            <wp:simplePos x="0" y="0"/>
            <wp:positionH relativeFrom="column">
              <wp:posOffset>1025134</wp:posOffset>
            </wp:positionH>
            <wp:positionV relativeFrom="paragraph">
              <wp:posOffset>251851</wp:posOffset>
            </wp:positionV>
            <wp:extent cx="4562856" cy="4480560"/>
            <wp:effectExtent l="0" t="0" r="9525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62856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79B3">
        <w:t>9. Add a class “AppController” under the package “com.exercise.formsubmission.controller”:</w:t>
      </w:r>
    </w:p>
    <w:p w14:paraId="26B99045" w14:textId="63145DE3" w:rsidR="009779B3" w:rsidRDefault="009779B3" w:rsidP="009779B3">
      <w:r>
        <w:t>Note: adding “.controller” to the package “com.exercise.formsubmission”.</w:t>
      </w:r>
    </w:p>
    <w:p w14:paraId="37E063AF" w14:textId="77777777" w:rsidR="009779B3" w:rsidRDefault="009779B3" w:rsidP="009779B3"/>
    <w:p w14:paraId="365D0864" w14:textId="40E279C3" w:rsidR="009779B3" w:rsidRDefault="009779B3" w:rsidP="009779B3"/>
    <w:p w14:paraId="2A17B9AC" w14:textId="77777777" w:rsidR="009779B3" w:rsidRDefault="009779B3" w:rsidP="009779B3"/>
    <w:p w14:paraId="6B3AD10D" w14:textId="77777777" w:rsidR="009779B3" w:rsidRDefault="009779B3" w:rsidP="009779B3">
      <w:r>
        <w:br w:type="page"/>
      </w:r>
    </w:p>
    <w:p w14:paraId="4A72CA32" w14:textId="445290FC" w:rsidR="009779B3" w:rsidRDefault="00020C08" w:rsidP="009779B3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035D70B8" wp14:editId="2E90DAE1">
            <wp:simplePos x="0" y="0"/>
            <wp:positionH relativeFrom="margin">
              <wp:align>center</wp:align>
            </wp:positionH>
            <wp:positionV relativeFrom="paragraph">
              <wp:posOffset>252046</wp:posOffset>
            </wp:positionV>
            <wp:extent cx="2093976" cy="2734056"/>
            <wp:effectExtent l="0" t="0" r="1905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93976" cy="2734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79B3">
        <w:t>10. Open the file “AppController.java” and insert the following code:</w:t>
      </w:r>
    </w:p>
    <w:p w14:paraId="30C3BE5A" w14:textId="725E5DE1" w:rsidR="009779B3" w:rsidRDefault="009779B3" w:rsidP="009779B3"/>
    <w:p w14:paraId="606A4288" w14:textId="30BC5696" w:rsidR="009779B3" w:rsidRDefault="009779B3" w:rsidP="009779B3"/>
    <w:p w14:paraId="67875251" w14:textId="7CAB6EB1" w:rsidR="009779B3" w:rsidRDefault="009779B3" w:rsidP="009779B3"/>
    <w:p w14:paraId="4D6DD161" w14:textId="27692767" w:rsidR="009779B3" w:rsidRDefault="009779B3" w:rsidP="009779B3">
      <w:r>
        <w:t>Here’s the list of the code:</w:t>
      </w:r>
    </w:p>
    <w:p w14:paraId="09065BEB" w14:textId="1B1FFFB3" w:rsidR="009779B3" w:rsidRPr="00AE438C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AE438C">
        <w:rPr>
          <w:rFonts w:ascii="Courier New" w:hAnsi="Courier New" w:cs="Courier New"/>
        </w:rPr>
        <w:t>package com.exercise.formsubmission.controller;</w:t>
      </w:r>
    </w:p>
    <w:p w14:paraId="54010C81" w14:textId="213EBF8A" w:rsidR="009779B3" w:rsidRPr="00AE438C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</w:p>
    <w:p w14:paraId="47498B4D" w14:textId="10668DB8" w:rsidR="009779B3" w:rsidRPr="00AE438C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AE438C">
        <w:rPr>
          <w:rFonts w:ascii="Courier New" w:hAnsi="Courier New" w:cs="Courier New"/>
        </w:rPr>
        <w:t>import org.springframework.stereotype.Controller;</w:t>
      </w:r>
    </w:p>
    <w:p w14:paraId="6B71EC07" w14:textId="2F02D2DA" w:rsidR="009779B3" w:rsidRPr="00AE438C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AE438C">
        <w:rPr>
          <w:rFonts w:ascii="Courier New" w:hAnsi="Courier New" w:cs="Courier New"/>
        </w:rPr>
        <w:t>import org.springframework.ui.ModelMap;</w:t>
      </w:r>
    </w:p>
    <w:p w14:paraId="0C78A755" w14:textId="14384B27" w:rsidR="009779B3" w:rsidRPr="00AE438C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AE438C">
        <w:rPr>
          <w:rFonts w:ascii="Courier New" w:hAnsi="Courier New" w:cs="Courier New"/>
        </w:rPr>
        <w:t>import org.springframework.web.bind.annotation.GetMapping;</w:t>
      </w:r>
    </w:p>
    <w:p w14:paraId="0BB812D1" w14:textId="77777777" w:rsidR="009779B3" w:rsidRPr="00AE438C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AE438C">
        <w:rPr>
          <w:rFonts w:ascii="Courier New" w:hAnsi="Courier New" w:cs="Courier New"/>
        </w:rPr>
        <w:t>import org.springframework.web.bind.annotation.PostMapping;</w:t>
      </w:r>
    </w:p>
    <w:p w14:paraId="2FB6927A" w14:textId="77777777" w:rsidR="009779B3" w:rsidRPr="00AE438C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AE438C">
        <w:rPr>
          <w:rFonts w:ascii="Courier New" w:hAnsi="Courier New" w:cs="Courier New"/>
        </w:rPr>
        <w:t>import org.springframework.web.bind.annotation.RequestParam;</w:t>
      </w:r>
    </w:p>
    <w:p w14:paraId="0A1E0ECB" w14:textId="77777777" w:rsidR="009779B3" w:rsidRPr="00AE438C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</w:p>
    <w:p w14:paraId="3E2A2543" w14:textId="77777777" w:rsidR="009779B3" w:rsidRPr="00AE438C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AE438C">
        <w:rPr>
          <w:rFonts w:ascii="Courier New" w:hAnsi="Courier New" w:cs="Courier New"/>
        </w:rPr>
        <w:t>@Controller</w:t>
      </w:r>
    </w:p>
    <w:p w14:paraId="71E458EC" w14:textId="77777777" w:rsidR="009779B3" w:rsidRPr="00AE438C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AE438C">
        <w:rPr>
          <w:rFonts w:ascii="Courier New" w:hAnsi="Courier New" w:cs="Courier New"/>
        </w:rPr>
        <w:t>public class AppController {</w:t>
      </w:r>
    </w:p>
    <w:p w14:paraId="603450EA" w14:textId="77777777" w:rsidR="009779B3" w:rsidRPr="00AE438C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AE438C">
        <w:rPr>
          <w:rFonts w:ascii="Courier New" w:hAnsi="Courier New" w:cs="Courier New"/>
        </w:rPr>
        <w:tab/>
        <w:t>@GetMapping("/getAppForm")</w:t>
      </w:r>
    </w:p>
    <w:p w14:paraId="52111286" w14:textId="77777777" w:rsidR="009779B3" w:rsidRPr="00AE438C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AE438C">
        <w:rPr>
          <w:rFonts w:ascii="Courier New" w:hAnsi="Courier New" w:cs="Courier New"/>
        </w:rPr>
        <w:tab/>
        <w:t>public String getAppForm() {</w:t>
      </w:r>
    </w:p>
    <w:p w14:paraId="74007FA2" w14:textId="77777777" w:rsidR="009779B3" w:rsidRPr="00AE438C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AE438C">
        <w:rPr>
          <w:rFonts w:ascii="Courier New" w:hAnsi="Courier New" w:cs="Courier New"/>
        </w:rPr>
        <w:tab/>
      </w:r>
      <w:r w:rsidRPr="00AE438C">
        <w:rPr>
          <w:rFonts w:ascii="Courier New" w:hAnsi="Courier New" w:cs="Courier New"/>
        </w:rPr>
        <w:tab/>
        <w:t>return "appForm";</w:t>
      </w:r>
    </w:p>
    <w:p w14:paraId="522D6BB4" w14:textId="77777777" w:rsidR="009779B3" w:rsidRPr="00AE438C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AE438C">
        <w:rPr>
          <w:rFonts w:ascii="Courier New" w:hAnsi="Courier New" w:cs="Courier New"/>
        </w:rPr>
        <w:tab/>
        <w:t>}</w:t>
      </w:r>
    </w:p>
    <w:p w14:paraId="3389A9FD" w14:textId="77777777" w:rsidR="009779B3" w:rsidRPr="00AE438C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</w:p>
    <w:p w14:paraId="434B2155" w14:textId="77777777" w:rsidR="009779B3" w:rsidRPr="00AE438C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AE438C">
        <w:rPr>
          <w:rFonts w:ascii="Courier New" w:hAnsi="Courier New" w:cs="Courier New"/>
        </w:rPr>
        <w:tab/>
        <w:t>@PostMapping("/viewAppDetails")</w:t>
      </w:r>
    </w:p>
    <w:p w14:paraId="344A8C3A" w14:textId="77777777" w:rsidR="009779B3" w:rsidRPr="00AE438C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AE438C">
        <w:rPr>
          <w:rFonts w:ascii="Courier New" w:hAnsi="Courier New" w:cs="Courier New"/>
        </w:rPr>
        <w:tab/>
        <w:t>public String viewAppDetails (@RequestParam("name") String name,</w:t>
      </w:r>
    </w:p>
    <w:p w14:paraId="2AF25873" w14:textId="77777777" w:rsidR="009779B3" w:rsidRPr="00AE438C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AE438C">
        <w:rPr>
          <w:rFonts w:ascii="Courier New" w:hAnsi="Courier New" w:cs="Courier New"/>
        </w:rPr>
        <w:tab/>
      </w:r>
      <w:r w:rsidRPr="00AE438C">
        <w:rPr>
          <w:rFonts w:ascii="Courier New" w:hAnsi="Courier New" w:cs="Courier New"/>
        </w:rPr>
        <w:tab/>
      </w:r>
      <w:r w:rsidRPr="00AE438C">
        <w:rPr>
          <w:rFonts w:ascii="Courier New" w:hAnsi="Courier New" w:cs="Courier New"/>
        </w:rPr>
        <w:tab/>
        <w:t>@RequestParam("email") String email, ModelMap modelMap) {</w:t>
      </w:r>
    </w:p>
    <w:p w14:paraId="2E380347" w14:textId="77777777" w:rsidR="009779B3" w:rsidRPr="00AE438C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</w:p>
    <w:p w14:paraId="35E289EB" w14:textId="77777777" w:rsidR="009779B3" w:rsidRPr="00AE438C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AE438C">
        <w:rPr>
          <w:rFonts w:ascii="Courier New" w:hAnsi="Courier New" w:cs="Courier New"/>
        </w:rPr>
        <w:tab/>
      </w:r>
      <w:r w:rsidRPr="00AE438C">
        <w:rPr>
          <w:rFonts w:ascii="Courier New" w:hAnsi="Courier New" w:cs="Courier New"/>
        </w:rPr>
        <w:tab/>
        <w:t>modelMap.put("name", name);</w:t>
      </w:r>
    </w:p>
    <w:p w14:paraId="4ED1CF04" w14:textId="77777777" w:rsidR="009779B3" w:rsidRPr="00AE438C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AE438C">
        <w:rPr>
          <w:rFonts w:ascii="Courier New" w:hAnsi="Courier New" w:cs="Courier New"/>
        </w:rPr>
        <w:tab/>
      </w:r>
      <w:r w:rsidRPr="00AE438C">
        <w:rPr>
          <w:rFonts w:ascii="Courier New" w:hAnsi="Courier New" w:cs="Courier New"/>
        </w:rPr>
        <w:tab/>
        <w:t>modelMap.put("email", email);</w:t>
      </w:r>
    </w:p>
    <w:p w14:paraId="61FFB3B4" w14:textId="77777777" w:rsidR="009779B3" w:rsidRPr="00AE438C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AE438C">
        <w:rPr>
          <w:rFonts w:ascii="Courier New" w:hAnsi="Courier New" w:cs="Courier New"/>
        </w:rPr>
        <w:tab/>
      </w:r>
      <w:r w:rsidRPr="00AE438C">
        <w:rPr>
          <w:rFonts w:ascii="Courier New" w:hAnsi="Courier New" w:cs="Courier New"/>
        </w:rPr>
        <w:tab/>
        <w:t>return "appDetails";</w:t>
      </w:r>
    </w:p>
    <w:p w14:paraId="299DE5C5" w14:textId="77777777" w:rsidR="009779B3" w:rsidRPr="00AE438C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AE438C">
        <w:rPr>
          <w:rFonts w:ascii="Courier New" w:hAnsi="Courier New" w:cs="Courier New"/>
        </w:rPr>
        <w:tab/>
        <w:t>}</w:t>
      </w:r>
    </w:p>
    <w:p w14:paraId="29848731" w14:textId="77777777" w:rsidR="009779B3" w:rsidRPr="00AE438C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AE438C">
        <w:rPr>
          <w:rFonts w:ascii="Courier New" w:hAnsi="Courier New" w:cs="Courier New"/>
        </w:rPr>
        <w:t>}</w:t>
      </w:r>
    </w:p>
    <w:p w14:paraId="5C43275C" w14:textId="77777777" w:rsidR="009779B3" w:rsidRDefault="009779B3" w:rsidP="009779B3"/>
    <w:p w14:paraId="1749D5FB" w14:textId="77777777" w:rsidR="009779B3" w:rsidRDefault="009779B3" w:rsidP="009779B3">
      <w:r>
        <w:t xml:space="preserve">Note: </w:t>
      </w:r>
    </w:p>
    <w:p w14:paraId="06A2C4B2" w14:textId="77777777" w:rsidR="009779B3" w:rsidRDefault="009779B3" w:rsidP="009779B3">
      <w:r>
        <w:tab/>
        <w:t>/getAppForm is the URL to the application form</w:t>
      </w:r>
    </w:p>
    <w:p w14:paraId="2D609138" w14:textId="77777777" w:rsidR="009779B3" w:rsidRDefault="009779B3" w:rsidP="009779B3">
      <w:r>
        <w:tab/>
        <w:t>/viewAppDetails is the URL to show the input details of the form</w:t>
      </w:r>
    </w:p>
    <w:p w14:paraId="6CAFDFCB" w14:textId="77777777" w:rsidR="009779B3" w:rsidRDefault="009779B3" w:rsidP="009779B3"/>
    <w:p w14:paraId="32294F68" w14:textId="77777777" w:rsidR="009779B3" w:rsidRDefault="009779B3" w:rsidP="009779B3">
      <w:r>
        <w:br w:type="page"/>
      </w:r>
    </w:p>
    <w:p w14:paraId="75D8088B" w14:textId="1A7E19E6" w:rsidR="009779B3" w:rsidRDefault="00020C08" w:rsidP="009779B3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23B57341" wp14:editId="082BC308">
            <wp:simplePos x="0" y="0"/>
            <wp:positionH relativeFrom="column">
              <wp:posOffset>1335160</wp:posOffset>
            </wp:positionH>
            <wp:positionV relativeFrom="paragraph">
              <wp:posOffset>234462</wp:posOffset>
            </wp:positionV>
            <wp:extent cx="4379976" cy="2231136"/>
            <wp:effectExtent l="0" t="0" r="1905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79976" cy="2231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79B3">
        <w:t>11. Implementing the views. Create a new folder “webapp” under “./src/main/”:</w:t>
      </w:r>
    </w:p>
    <w:p w14:paraId="7BCCAC70" w14:textId="73165CED" w:rsidR="009779B3" w:rsidRDefault="009779B3" w:rsidP="009779B3"/>
    <w:p w14:paraId="76002CE9" w14:textId="70B95BAC" w:rsidR="009779B3" w:rsidRDefault="009779B3" w:rsidP="009779B3"/>
    <w:p w14:paraId="7FC7D9F5" w14:textId="41A82D5D" w:rsidR="009779B3" w:rsidRDefault="009779B3" w:rsidP="009779B3"/>
    <w:p w14:paraId="31017AD3" w14:textId="630FA41B" w:rsidR="009779B3" w:rsidRDefault="009779B3" w:rsidP="009779B3">
      <w:r>
        <w:t>Repeat the steps to create the following structure (src/main/webapp/WEB-INF/jsp/):</w:t>
      </w:r>
    </w:p>
    <w:p w14:paraId="20D1BD02" w14:textId="4F945EA6" w:rsidR="009779B3" w:rsidRDefault="00020C08" w:rsidP="009779B3">
      <w:r>
        <w:rPr>
          <w:noProof/>
        </w:rPr>
        <w:drawing>
          <wp:anchor distT="0" distB="0" distL="114300" distR="114300" simplePos="0" relativeHeight="251668480" behindDoc="0" locked="0" layoutInCell="1" allowOverlap="1" wp14:anchorId="182424F0" wp14:editId="3683886C">
            <wp:simplePos x="0" y="0"/>
            <wp:positionH relativeFrom="column">
              <wp:posOffset>2507468</wp:posOffset>
            </wp:positionH>
            <wp:positionV relativeFrom="paragraph">
              <wp:posOffset>236709</wp:posOffset>
            </wp:positionV>
            <wp:extent cx="1399032" cy="777240"/>
            <wp:effectExtent l="0" t="0" r="0" b="381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99032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4CACBA" w14:textId="2C755B06" w:rsidR="009779B3" w:rsidRDefault="009779B3" w:rsidP="009779B3"/>
    <w:p w14:paraId="7D8B1B7B" w14:textId="2AEA48AC" w:rsidR="009779B3" w:rsidRDefault="00020C08" w:rsidP="009779B3">
      <w:r>
        <w:rPr>
          <w:noProof/>
        </w:rPr>
        <w:drawing>
          <wp:anchor distT="0" distB="0" distL="114300" distR="114300" simplePos="0" relativeHeight="251670528" behindDoc="0" locked="0" layoutInCell="1" allowOverlap="1" wp14:anchorId="029618E1" wp14:editId="5E7EA7EB">
            <wp:simplePos x="0" y="0"/>
            <wp:positionH relativeFrom="column">
              <wp:posOffset>1241229</wp:posOffset>
            </wp:positionH>
            <wp:positionV relativeFrom="paragraph">
              <wp:posOffset>215509</wp:posOffset>
            </wp:positionV>
            <wp:extent cx="4562856" cy="4133088"/>
            <wp:effectExtent l="0" t="0" r="0" b="127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62856" cy="4133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3551D96F" wp14:editId="77F1CD64">
            <wp:simplePos x="0" y="0"/>
            <wp:positionH relativeFrom="column">
              <wp:posOffset>1505145</wp:posOffset>
            </wp:positionH>
            <wp:positionV relativeFrom="paragraph">
              <wp:posOffset>249213</wp:posOffset>
            </wp:positionV>
            <wp:extent cx="3941064" cy="2523744"/>
            <wp:effectExtent l="0" t="0" r="254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41064" cy="2523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79B3">
        <w:t>11a. Create the file appForm.jsp under “src/main/webapp/WEB-INF/jsp/”:</w:t>
      </w:r>
    </w:p>
    <w:p w14:paraId="5CAA3B90" w14:textId="3F3DCEEE" w:rsidR="009779B3" w:rsidRDefault="009779B3" w:rsidP="009779B3"/>
    <w:p w14:paraId="09BBE326" w14:textId="765DB8CD" w:rsidR="009779B3" w:rsidRDefault="009779B3" w:rsidP="009779B3"/>
    <w:p w14:paraId="0805E87F" w14:textId="1CA0593C" w:rsidR="009779B3" w:rsidRDefault="009779B3" w:rsidP="009779B3"/>
    <w:p w14:paraId="65B512BF" w14:textId="2EE5FA93" w:rsidR="009779B3" w:rsidRDefault="009779B3" w:rsidP="009779B3"/>
    <w:p w14:paraId="6E9D1595" w14:textId="0B7F5AE9" w:rsidR="009779B3" w:rsidRDefault="009779B3" w:rsidP="009779B3"/>
    <w:p w14:paraId="1B51DA0F" w14:textId="28761838" w:rsidR="009779B3" w:rsidRDefault="009779B3" w:rsidP="009779B3">
      <w:r>
        <w:t>Open the JSP and insert the following code:</w:t>
      </w:r>
    </w:p>
    <w:p w14:paraId="2E273EB4" w14:textId="4379DE2E" w:rsidR="009779B3" w:rsidRPr="00AE438C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AE438C">
        <w:rPr>
          <w:rFonts w:ascii="Courier New" w:hAnsi="Courier New" w:cs="Courier New"/>
        </w:rPr>
        <w:t>&lt;html&gt;</w:t>
      </w:r>
    </w:p>
    <w:p w14:paraId="329D3D48" w14:textId="71BBE7DF" w:rsidR="009779B3" w:rsidRPr="00AE438C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AE438C">
        <w:rPr>
          <w:rFonts w:ascii="Courier New" w:hAnsi="Courier New" w:cs="Courier New"/>
        </w:rPr>
        <w:t>&lt;head&gt;</w:t>
      </w:r>
    </w:p>
    <w:p w14:paraId="5544CE58" w14:textId="77777777" w:rsidR="009779B3" w:rsidRPr="00AE438C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AE438C">
        <w:rPr>
          <w:rFonts w:ascii="Courier New" w:hAnsi="Courier New" w:cs="Courier New"/>
        </w:rPr>
        <w:t>&lt;title&gt;form submit exercise&lt;/title&gt;</w:t>
      </w:r>
    </w:p>
    <w:p w14:paraId="4BACE1FB" w14:textId="4F3FD67A" w:rsidR="009779B3" w:rsidRPr="00AE438C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AE438C">
        <w:rPr>
          <w:rFonts w:ascii="Courier New" w:hAnsi="Courier New" w:cs="Courier New"/>
        </w:rPr>
        <w:t>&lt;/head&gt;</w:t>
      </w:r>
    </w:p>
    <w:p w14:paraId="4266361F" w14:textId="77777777" w:rsidR="009779B3" w:rsidRPr="00AE438C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AE438C">
        <w:rPr>
          <w:rFonts w:ascii="Courier New" w:hAnsi="Courier New" w:cs="Courier New"/>
        </w:rPr>
        <w:t>&lt;body&gt;</w:t>
      </w:r>
    </w:p>
    <w:p w14:paraId="6637183A" w14:textId="35236BC6" w:rsidR="009779B3" w:rsidRPr="00AE438C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AE438C">
        <w:rPr>
          <w:rFonts w:ascii="Courier New" w:hAnsi="Courier New" w:cs="Courier New"/>
        </w:rPr>
        <w:tab/>
        <w:t>&lt;h2&gt;Application Details&lt;/h2&gt;</w:t>
      </w:r>
    </w:p>
    <w:p w14:paraId="6AA96885" w14:textId="1E592BB8" w:rsidR="009779B3" w:rsidRPr="00AE438C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AE438C">
        <w:rPr>
          <w:rFonts w:ascii="Courier New" w:hAnsi="Courier New" w:cs="Courier New"/>
        </w:rPr>
        <w:tab/>
        <w:t>&lt;form method="post" action="viewAppDetails"&gt;</w:t>
      </w:r>
    </w:p>
    <w:p w14:paraId="001BB566" w14:textId="77777777" w:rsidR="009779B3" w:rsidRPr="00AE438C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AE438C">
        <w:rPr>
          <w:rFonts w:ascii="Courier New" w:hAnsi="Courier New" w:cs="Courier New"/>
        </w:rPr>
        <w:tab/>
      </w:r>
      <w:r w:rsidRPr="00AE438C">
        <w:rPr>
          <w:rFonts w:ascii="Courier New" w:hAnsi="Courier New" w:cs="Courier New"/>
        </w:rPr>
        <w:tab/>
        <w:t xml:space="preserve">Enter Name : &lt;input type="text" name="name" /&gt; &lt;br&gt; </w:t>
      </w:r>
    </w:p>
    <w:p w14:paraId="420ABFEE" w14:textId="6E2DDCC5" w:rsidR="009779B3" w:rsidRPr="00AE438C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AE438C">
        <w:rPr>
          <w:rFonts w:ascii="Courier New" w:hAnsi="Courier New" w:cs="Courier New"/>
        </w:rPr>
        <w:tab/>
      </w:r>
      <w:r w:rsidRPr="00AE438C">
        <w:rPr>
          <w:rFonts w:ascii="Courier New" w:hAnsi="Courier New" w:cs="Courier New"/>
        </w:rPr>
        <w:tab/>
        <w:t xml:space="preserve">Enter Email Address: &lt;input type="email" name="email"&gt; &lt;br&gt; </w:t>
      </w:r>
    </w:p>
    <w:p w14:paraId="3171D7F1" w14:textId="78617992" w:rsidR="009779B3" w:rsidRPr="00AE438C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AE438C">
        <w:rPr>
          <w:rFonts w:ascii="Courier New" w:hAnsi="Courier New" w:cs="Courier New"/>
        </w:rPr>
        <w:tab/>
      </w:r>
      <w:r w:rsidRPr="00AE438C">
        <w:rPr>
          <w:rFonts w:ascii="Courier New" w:hAnsi="Courier New" w:cs="Courier New"/>
        </w:rPr>
        <w:tab/>
        <w:t>&lt;input type="submit" value="Submit"&gt;</w:t>
      </w:r>
    </w:p>
    <w:p w14:paraId="77760F8A" w14:textId="1F72D335" w:rsidR="009779B3" w:rsidRPr="00AE438C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AE438C">
        <w:rPr>
          <w:rFonts w:ascii="Courier New" w:hAnsi="Courier New" w:cs="Courier New"/>
        </w:rPr>
        <w:tab/>
        <w:t>&lt;/form&gt;</w:t>
      </w:r>
    </w:p>
    <w:p w14:paraId="073F1CEB" w14:textId="1A2053DF" w:rsidR="009779B3" w:rsidRPr="00AE438C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AE438C">
        <w:rPr>
          <w:rFonts w:ascii="Courier New" w:hAnsi="Courier New" w:cs="Courier New"/>
        </w:rPr>
        <w:t>&lt;/body&gt;</w:t>
      </w:r>
    </w:p>
    <w:p w14:paraId="1B45198C" w14:textId="715EF7A0" w:rsidR="009779B3" w:rsidRPr="00AE438C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AE438C">
        <w:rPr>
          <w:rFonts w:ascii="Courier New" w:hAnsi="Courier New" w:cs="Courier New"/>
        </w:rPr>
        <w:t>&lt;/html&gt;</w:t>
      </w:r>
    </w:p>
    <w:p w14:paraId="44F1CFD9" w14:textId="2B4C63AF" w:rsidR="009779B3" w:rsidRDefault="009779B3" w:rsidP="009779B3"/>
    <w:p w14:paraId="0BBF9652" w14:textId="77777777" w:rsidR="009779B3" w:rsidRDefault="009779B3" w:rsidP="009779B3"/>
    <w:p w14:paraId="4FF67D23" w14:textId="1514D021" w:rsidR="009779B3" w:rsidRDefault="009779B3" w:rsidP="009779B3">
      <w:r>
        <w:t>11b. Repeat the step to create the file appDetails.jsp under “src/main/webapp/WEB-INF/jsp/”:</w:t>
      </w:r>
    </w:p>
    <w:p w14:paraId="3E2B8E24" w14:textId="77777777" w:rsidR="009779B3" w:rsidRPr="00AE438C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AE438C">
        <w:rPr>
          <w:rFonts w:ascii="Courier New" w:hAnsi="Courier New" w:cs="Courier New"/>
        </w:rPr>
        <w:t>&lt;%@ page contentType="text/html;charset=UTF-8" language="java"%&gt;</w:t>
      </w:r>
    </w:p>
    <w:p w14:paraId="27F8E088" w14:textId="51A76BF4" w:rsidR="009779B3" w:rsidRPr="00AE438C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AE438C">
        <w:rPr>
          <w:rFonts w:ascii="Courier New" w:hAnsi="Courier New" w:cs="Courier New"/>
        </w:rPr>
        <w:t>&lt;html&gt;</w:t>
      </w:r>
    </w:p>
    <w:p w14:paraId="11CA9900" w14:textId="77777777" w:rsidR="009779B3" w:rsidRPr="00AE438C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AE438C">
        <w:rPr>
          <w:rFonts w:ascii="Courier New" w:hAnsi="Courier New" w:cs="Courier New"/>
        </w:rPr>
        <w:t>&lt;head&gt;</w:t>
      </w:r>
    </w:p>
    <w:p w14:paraId="245C5571" w14:textId="77777777" w:rsidR="009779B3" w:rsidRPr="00AE438C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AE438C">
        <w:rPr>
          <w:rFonts w:ascii="Courier New" w:hAnsi="Courier New" w:cs="Courier New"/>
        </w:rPr>
        <w:t>&lt;title&gt;form submit exercise&lt;/title&gt;</w:t>
      </w:r>
    </w:p>
    <w:p w14:paraId="05468B9F" w14:textId="77777777" w:rsidR="009779B3" w:rsidRPr="00AE438C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AE438C">
        <w:rPr>
          <w:rFonts w:ascii="Courier New" w:hAnsi="Courier New" w:cs="Courier New"/>
        </w:rPr>
        <w:t>&lt;/head&gt;</w:t>
      </w:r>
    </w:p>
    <w:p w14:paraId="7E6715BE" w14:textId="77777777" w:rsidR="009779B3" w:rsidRPr="00AE438C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AE438C">
        <w:rPr>
          <w:rFonts w:ascii="Courier New" w:hAnsi="Courier New" w:cs="Courier New"/>
        </w:rPr>
        <w:t>&lt;body&gt;</w:t>
      </w:r>
    </w:p>
    <w:p w14:paraId="53BA2910" w14:textId="77777777" w:rsidR="009779B3" w:rsidRPr="00AE438C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AE438C">
        <w:rPr>
          <w:rFonts w:ascii="Courier New" w:hAnsi="Courier New" w:cs="Courier New"/>
        </w:rPr>
        <w:tab/>
        <w:t>&lt;h2&gt;Details of the form&lt;/h2&gt;</w:t>
      </w:r>
    </w:p>
    <w:p w14:paraId="27C61B36" w14:textId="77777777" w:rsidR="009779B3" w:rsidRPr="00AE438C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AE438C">
        <w:rPr>
          <w:rFonts w:ascii="Courier New" w:hAnsi="Courier New" w:cs="Courier New"/>
        </w:rPr>
        <w:tab/>
        <w:t>&lt;h4&gt;Name : ${name}&lt;/h4&gt;</w:t>
      </w:r>
    </w:p>
    <w:p w14:paraId="760EBCA2" w14:textId="77777777" w:rsidR="009779B3" w:rsidRPr="00AE438C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AE438C">
        <w:rPr>
          <w:rFonts w:ascii="Courier New" w:hAnsi="Courier New" w:cs="Courier New"/>
        </w:rPr>
        <w:tab/>
        <w:t>&lt;h4&gt;Email : ${email}&lt;/h4&gt;</w:t>
      </w:r>
    </w:p>
    <w:p w14:paraId="2E6780C6" w14:textId="77777777" w:rsidR="009779B3" w:rsidRPr="00AE438C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AE438C">
        <w:rPr>
          <w:rFonts w:ascii="Courier New" w:hAnsi="Courier New" w:cs="Courier New"/>
        </w:rPr>
        <w:t>&lt;/body&gt;</w:t>
      </w:r>
    </w:p>
    <w:p w14:paraId="53C3F163" w14:textId="77777777" w:rsidR="009779B3" w:rsidRPr="00AE438C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AE438C">
        <w:rPr>
          <w:rFonts w:ascii="Courier New" w:hAnsi="Courier New" w:cs="Courier New"/>
        </w:rPr>
        <w:t>&lt;/html&gt;</w:t>
      </w:r>
    </w:p>
    <w:p w14:paraId="1F104B6B" w14:textId="77777777" w:rsidR="009779B3" w:rsidRDefault="009779B3" w:rsidP="009779B3"/>
    <w:p w14:paraId="4F2A034A" w14:textId="77777777" w:rsidR="009779B3" w:rsidRDefault="009779B3" w:rsidP="009779B3">
      <w:r>
        <w:br w:type="page"/>
      </w:r>
    </w:p>
    <w:p w14:paraId="19CD094C" w14:textId="27F23A14" w:rsidR="009779B3" w:rsidRDefault="009779B3" w:rsidP="009779B3">
      <w:r>
        <w:lastRenderedPageBreak/>
        <w:t>12. The final project look like:</w:t>
      </w:r>
    </w:p>
    <w:p w14:paraId="69EA7329" w14:textId="27400FC8" w:rsidR="009779B3" w:rsidRDefault="00020C08" w:rsidP="009779B3">
      <w:r>
        <w:rPr>
          <w:noProof/>
        </w:rPr>
        <w:drawing>
          <wp:anchor distT="0" distB="0" distL="114300" distR="114300" simplePos="0" relativeHeight="251671552" behindDoc="0" locked="0" layoutInCell="1" allowOverlap="1" wp14:anchorId="1E4AE7D2" wp14:editId="2019F796">
            <wp:simplePos x="0" y="0"/>
            <wp:positionH relativeFrom="column">
              <wp:posOffset>2061845</wp:posOffset>
            </wp:positionH>
            <wp:positionV relativeFrom="paragraph">
              <wp:posOffset>230115</wp:posOffset>
            </wp:positionV>
            <wp:extent cx="1708785" cy="2969895"/>
            <wp:effectExtent l="0" t="0" r="5715" b="1905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08785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50E1D4" w14:textId="4318BE0F" w:rsidR="009779B3" w:rsidRDefault="009779B3" w:rsidP="009779B3"/>
    <w:p w14:paraId="53F47E78" w14:textId="4CE9A6B6" w:rsidR="009779B3" w:rsidRDefault="009779B3" w:rsidP="009779B3"/>
    <w:p w14:paraId="65A4B67B" w14:textId="0EDE9B44" w:rsidR="009779B3" w:rsidRDefault="009779B3" w:rsidP="009779B3"/>
    <w:p w14:paraId="7AF9744E" w14:textId="413A58AA" w:rsidR="009779B3" w:rsidRDefault="009779B3" w:rsidP="009779B3">
      <w:r>
        <w:t>13. Run the application - Right click “form-submission”, click “Run As” and select “9 Spring Boot App”:</w:t>
      </w:r>
    </w:p>
    <w:p w14:paraId="4EEFDC8E" w14:textId="40C05267" w:rsidR="009779B3" w:rsidRDefault="009779B3" w:rsidP="009779B3"/>
    <w:p w14:paraId="62ED161D" w14:textId="7AE882B5" w:rsidR="009779B3" w:rsidRDefault="00020C08" w:rsidP="009779B3">
      <w:r>
        <w:rPr>
          <w:noProof/>
        </w:rPr>
        <w:drawing>
          <wp:anchor distT="0" distB="0" distL="114300" distR="114300" simplePos="0" relativeHeight="251672576" behindDoc="0" locked="0" layoutInCell="1" allowOverlap="1" wp14:anchorId="7A228A25" wp14:editId="3BC3A5AA">
            <wp:simplePos x="0" y="0"/>
            <wp:positionH relativeFrom="margin">
              <wp:posOffset>1184861</wp:posOffset>
            </wp:positionH>
            <wp:positionV relativeFrom="paragraph">
              <wp:posOffset>229186</wp:posOffset>
            </wp:positionV>
            <wp:extent cx="4302125" cy="3296920"/>
            <wp:effectExtent l="0" t="0" r="3175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02125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765145" w14:textId="2AA5FA8A" w:rsidR="009779B3" w:rsidRDefault="009779B3" w:rsidP="009779B3"/>
    <w:p w14:paraId="22188BC6" w14:textId="16BA0F45" w:rsidR="009779B3" w:rsidRDefault="009779B3" w:rsidP="009779B3">
      <w:r>
        <w:br w:type="page"/>
      </w:r>
    </w:p>
    <w:p w14:paraId="22B6FE41" w14:textId="79B9ED03" w:rsidR="009779B3" w:rsidRDefault="009779B3" w:rsidP="009779B3">
      <w:r>
        <w:lastRenderedPageBreak/>
        <w:t>14. Verify the page – Open a browser and visit the following page:</w:t>
      </w:r>
    </w:p>
    <w:p w14:paraId="6144B67D" w14:textId="7883CA2F" w:rsidR="009779B3" w:rsidRDefault="009779B3" w:rsidP="009779B3"/>
    <w:p w14:paraId="2419C010" w14:textId="051DB774" w:rsidR="009779B3" w:rsidRDefault="00020C08" w:rsidP="009779B3">
      <w:r>
        <w:rPr>
          <w:noProof/>
        </w:rPr>
        <w:drawing>
          <wp:anchor distT="0" distB="0" distL="114300" distR="114300" simplePos="0" relativeHeight="251673600" behindDoc="0" locked="0" layoutInCell="1" allowOverlap="1" wp14:anchorId="0987C718" wp14:editId="6B0CDEA5">
            <wp:simplePos x="0" y="0"/>
            <wp:positionH relativeFrom="column">
              <wp:posOffset>2138191</wp:posOffset>
            </wp:positionH>
            <wp:positionV relativeFrom="paragraph">
              <wp:posOffset>277446</wp:posOffset>
            </wp:positionV>
            <wp:extent cx="2413635" cy="923290"/>
            <wp:effectExtent l="0" t="0" r="5715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28" w:history="1">
        <w:r w:rsidR="009779B3">
          <w:rPr>
            <w:rStyle w:val="Hyperlink"/>
            <w:rFonts w:eastAsiaTheme="majorEastAsia"/>
          </w:rPr>
          <w:t>http://localhost:8080/getAppForm</w:t>
        </w:r>
      </w:hyperlink>
    </w:p>
    <w:p w14:paraId="0AE9F9D0" w14:textId="46C66241" w:rsidR="009779B3" w:rsidRDefault="009779B3" w:rsidP="009779B3"/>
    <w:p w14:paraId="4D21456D" w14:textId="2E0AC631" w:rsidR="009779B3" w:rsidRDefault="009779B3" w:rsidP="009779B3">
      <w:r>
        <w:tab/>
      </w:r>
    </w:p>
    <w:p w14:paraId="10714E87" w14:textId="2F85FC91" w:rsidR="009779B3" w:rsidRDefault="009779B3" w:rsidP="009779B3"/>
    <w:p w14:paraId="65DE420B" w14:textId="109CE3DC" w:rsidR="009779B3" w:rsidRDefault="009779B3" w:rsidP="009779B3">
      <w:r>
        <w:t>After inputting the name and email, click “Submit”:</w:t>
      </w:r>
    </w:p>
    <w:p w14:paraId="1A989842" w14:textId="2F2578A1" w:rsidR="009779B3" w:rsidRDefault="00020C08" w:rsidP="009779B3">
      <w:r>
        <w:rPr>
          <w:noProof/>
        </w:rPr>
        <w:drawing>
          <wp:anchor distT="0" distB="0" distL="114300" distR="114300" simplePos="0" relativeHeight="251674624" behindDoc="0" locked="0" layoutInCell="1" allowOverlap="1" wp14:anchorId="0C559BC8" wp14:editId="28E7065D">
            <wp:simplePos x="0" y="0"/>
            <wp:positionH relativeFrom="column">
              <wp:posOffset>2226115</wp:posOffset>
            </wp:positionH>
            <wp:positionV relativeFrom="paragraph">
              <wp:posOffset>143413</wp:posOffset>
            </wp:positionV>
            <wp:extent cx="1581785" cy="904875"/>
            <wp:effectExtent l="0" t="0" r="0" b="952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8178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15E3E8" w14:textId="506F1DF0" w:rsidR="009779B3" w:rsidRDefault="009779B3" w:rsidP="009779B3">
      <w:r>
        <w:tab/>
      </w:r>
    </w:p>
    <w:p w14:paraId="41D52382" w14:textId="5394A424" w:rsidR="009779B3" w:rsidRDefault="009779B3" w:rsidP="009779B3"/>
    <w:p w14:paraId="28BFFF2E" w14:textId="1EC36B82" w:rsidR="009779B3" w:rsidRDefault="009779B3" w:rsidP="009779B3"/>
    <w:p w14:paraId="68AD5017" w14:textId="00F3E9ED" w:rsidR="009779B3" w:rsidRDefault="009779B3" w:rsidP="009779B3">
      <w:r>
        <w:t>15. Stop the server:</w:t>
      </w:r>
    </w:p>
    <w:p w14:paraId="5BE66E07" w14:textId="38C5B1E2" w:rsidR="009779B3" w:rsidRDefault="00B12C9A" w:rsidP="009779B3">
      <w:r>
        <w:rPr>
          <w:noProof/>
        </w:rPr>
        <w:drawing>
          <wp:anchor distT="0" distB="0" distL="114300" distR="114300" simplePos="0" relativeHeight="251675648" behindDoc="0" locked="0" layoutInCell="1" allowOverlap="1" wp14:anchorId="57193503" wp14:editId="365CC658">
            <wp:simplePos x="0" y="0"/>
            <wp:positionH relativeFrom="column">
              <wp:posOffset>175211</wp:posOffset>
            </wp:positionH>
            <wp:positionV relativeFrom="paragraph">
              <wp:posOffset>198511</wp:posOffset>
            </wp:positionV>
            <wp:extent cx="6645910" cy="1157605"/>
            <wp:effectExtent l="0" t="0" r="2540" b="4445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17DD0F" w14:textId="2589F696" w:rsidR="009779B3" w:rsidRDefault="009779B3" w:rsidP="009779B3"/>
    <w:p w14:paraId="58884C1C" w14:textId="4BD35CCD" w:rsidR="009779B3" w:rsidRDefault="009779B3" w:rsidP="009779B3"/>
    <w:p w14:paraId="7FDCA8D5" w14:textId="77777777" w:rsidR="009779B3" w:rsidRDefault="009779B3" w:rsidP="009779B3"/>
    <w:p w14:paraId="4F45EB57" w14:textId="77777777" w:rsidR="009779B3" w:rsidRDefault="009779B3" w:rsidP="009779B3">
      <w:r>
        <w:t>16. In case you want to use command line to run the application, start up the “Command Prompt” and change directory to your project, e.g. C:\java-ex\form-submission. Type the following command:</w:t>
      </w:r>
    </w:p>
    <w:p w14:paraId="48623B1A" w14:textId="77777777" w:rsidR="009779B3" w:rsidRDefault="009779B3" w:rsidP="009779B3"/>
    <w:p w14:paraId="7B822DC2" w14:textId="77777777" w:rsidR="009779B3" w:rsidRPr="00AE438C" w:rsidRDefault="009779B3" w:rsidP="009779B3">
      <w:pPr>
        <w:rPr>
          <w:rFonts w:ascii="Courier New" w:hAnsi="Courier New" w:cs="Courier New"/>
        </w:rPr>
      </w:pPr>
      <w:r w:rsidRPr="00AE438C">
        <w:rPr>
          <w:rFonts w:ascii="Courier New" w:hAnsi="Courier New" w:cs="Courier New"/>
        </w:rPr>
        <w:t>mvn spring-boot:run</w:t>
      </w:r>
    </w:p>
    <w:p w14:paraId="4C225919" w14:textId="77777777" w:rsidR="009779B3" w:rsidRDefault="009779B3" w:rsidP="009779B3"/>
    <w:p w14:paraId="5CC0E407" w14:textId="77777777" w:rsidR="009779B3" w:rsidRDefault="009779B3" w:rsidP="009779B3">
      <w:r>
        <w:t>Note: press Ctrl-C to stop the server.</w:t>
      </w:r>
    </w:p>
    <w:p w14:paraId="6EF8D97A" w14:textId="77777777" w:rsidR="009779B3" w:rsidRDefault="009779B3" w:rsidP="009779B3"/>
    <w:p w14:paraId="5BBBFD9A" w14:textId="77777777" w:rsidR="009779B3" w:rsidRDefault="009779B3" w:rsidP="009779B3"/>
    <w:p w14:paraId="55FCE685" w14:textId="77777777" w:rsidR="009779B3" w:rsidRDefault="009779B3" w:rsidP="009779B3">
      <w:r>
        <w:t>17. Congratulations, if you can see the page! Try this one if you have problem with this exercise:</w:t>
      </w:r>
    </w:p>
    <w:p w14:paraId="62245388" w14:textId="77777777" w:rsidR="009779B3" w:rsidRDefault="009779B3" w:rsidP="009779B3"/>
    <w:p w14:paraId="26A572BB" w14:textId="77777777" w:rsidR="009779B3" w:rsidRDefault="009779B3" w:rsidP="009779B3"/>
    <w:p w14:paraId="342F401C" w14:textId="71473232" w:rsidR="009779B3" w:rsidRDefault="009779B3" w:rsidP="009779B3"/>
    <w:p w14:paraId="13BB334A" w14:textId="77777777" w:rsidR="009779B3" w:rsidRDefault="009779B3" w:rsidP="009779B3"/>
    <w:p w14:paraId="0FAB4B71" w14:textId="42D722DC" w:rsidR="009779B3" w:rsidRDefault="009779B3" w:rsidP="009779B3"/>
    <w:p w14:paraId="3979F250" w14:textId="725D6617" w:rsidR="009779B3" w:rsidRDefault="00B12C9A" w:rsidP="00B12C9A">
      <w:pPr>
        <w:spacing w:line="240" w:lineRule="auto"/>
      </w:pPr>
      <w:r>
        <w:object w:dxaOrig="3021" w:dyaOrig="821" w14:anchorId="52611B33">
          <v:shape id="_x0000_i1110" type="#_x0000_t75" style="width:150.9pt;height:58.15pt" o:ole="">
            <v:imagedata r:id="rId31" o:title=""/>
          </v:shape>
          <o:OLEObject Type="Embed" ProgID="Package" ShapeID="_x0000_i1110" DrawAspect="Content" ObjectID="_1647689927" r:id="rId32"/>
        </w:object>
      </w:r>
    </w:p>
    <w:p w14:paraId="1651ACC0" w14:textId="77777777" w:rsidR="009779B3" w:rsidRDefault="009779B3" w:rsidP="009779B3"/>
    <w:p w14:paraId="565CF261" w14:textId="77777777" w:rsidR="009779B3" w:rsidRDefault="009779B3" w:rsidP="009779B3"/>
    <w:p w14:paraId="7F0D6E06" w14:textId="6ED022BE" w:rsidR="009779B3" w:rsidRDefault="009779B3" w:rsidP="009779B3">
      <w:pPr>
        <w:pStyle w:val="Heading1"/>
      </w:pPr>
      <w:bookmarkStart w:id="7" w:name="_Toc37076037"/>
      <w:r>
        <w:lastRenderedPageBreak/>
        <w:t xml:space="preserve">Exercise </w:t>
      </w:r>
      <w:r w:rsidR="00B12C9A">
        <w:t>2</w:t>
      </w:r>
      <w:r>
        <w:t xml:space="preserve"> - bonus (to inject a bean)</w:t>
      </w:r>
      <w:bookmarkEnd w:id="7"/>
    </w:p>
    <w:p w14:paraId="4142E12D" w14:textId="771594F0" w:rsidR="009779B3" w:rsidRDefault="009779B3" w:rsidP="009779B3">
      <w:r>
        <w:t>Prerequisites:</w:t>
      </w:r>
    </w:p>
    <w:p w14:paraId="3DC56512" w14:textId="295F3260" w:rsidR="009779B3" w:rsidRDefault="009779B3" w:rsidP="009779B3">
      <w:r>
        <w:tab/>
        <w:t>Java installed (e.g. JDK 1.8)</w:t>
      </w:r>
    </w:p>
    <w:p w14:paraId="58C348B1" w14:textId="3D796E42" w:rsidR="009779B3" w:rsidRDefault="009779B3" w:rsidP="009779B3">
      <w:r>
        <w:tab/>
        <w:t>Maven installed (e.g. version 3.6.3)</w:t>
      </w:r>
    </w:p>
    <w:p w14:paraId="56C89061" w14:textId="497D4D64" w:rsidR="009779B3" w:rsidRDefault="009779B3" w:rsidP="009779B3">
      <w:r>
        <w:tab/>
      </w:r>
      <w:r w:rsidRPr="000D44D9">
        <w:t>Spring Tool Suite (STS)</w:t>
      </w:r>
      <w:r>
        <w:t xml:space="preserve"> (e.g. 4.5.1)</w:t>
      </w:r>
    </w:p>
    <w:p w14:paraId="6757D086" w14:textId="61ADCBC0" w:rsidR="009779B3" w:rsidRDefault="009779B3" w:rsidP="009779B3">
      <w:r>
        <w:tab/>
        <w:t>Exercise 1 is finished</w:t>
      </w:r>
    </w:p>
    <w:p w14:paraId="2EE7851D" w14:textId="02B978CF" w:rsidR="009779B3" w:rsidRDefault="009779B3" w:rsidP="009779B3"/>
    <w:p w14:paraId="02EA7A9D" w14:textId="6EFAE4BC" w:rsidR="009779B3" w:rsidRDefault="009779B3" w:rsidP="009779B3"/>
    <w:p w14:paraId="786E7AAD" w14:textId="39DD085A" w:rsidR="009779B3" w:rsidRDefault="009779B3" w:rsidP="009779B3">
      <w:r>
        <w:t>1. Create a model class “AppModel” under “./src/main/java/formsubmission/model/”:</w:t>
      </w:r>
    </w:p>
    <w:p w14:paraId="41652E0B" w14:textId="278B847E" w:rsidR="009779B3" w:rsidRDefault="00B12C9A" w:rsidP="009779B3">
      <w:r>
        <w:rPr>
          <w:noProof/>
        </w:rPr>
        <w:drawing>
          <wp:anchor distT="0" distB="0" distL="114300" distR="114300" simplePos="0" relativeHeight="251676672" behindDoc="0" locked="0" layoutInCell="1" allowOverlap="1" wp14:anchorId="7601698C" wp14:editId="22EDA46C">
            <wp:simplePos x="0" y="0"/>
            <wp:positionH relativeFrom="column">
              <wp:posOffset>244914</wp:posOffset>
            </wp:positionH>
            <wp:positionV relativeFrom="paragraph">
              <wp:posOffset>159972</wp:posOffset>
            </wp:positionV>
            <wp:extent cx="5541264" cy="1325880"/>
            <wp:effectExtent l="0" t="0" r="2540" b="762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41264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A43BD4" w14:textId="0BCF7C4B" w:rsidR="009779B3" w:rsidRDefault="009779B3" w:rsidP="009779B3"/>
    <w:p w14:paraId="74981A11" w14:textId="2E669756" w:rsidR="009779B3" w:rsidRDefault="00B12C9A" w:rsidP="009779B3">
      <w:r>
        <w:rPr>
          <w:noProof/>
        </w:rPr>
        <w:drawing>
          <wp:anchor distT="0" distB="0" distL="114300" distR="114300" simplePos="0" relativeHeight="251677696" behindDoc="0" locked="0" layoutInCell="1" allowOverlap="1" wp14:anchorId="09136588" wp14:editId="60471C48">
            <wp:simplePos x="0" y="0"/>
            <wp:positionH relativeFrom="column">
              <wp:posOffset>824914</wp:posOffset>
            </wp:positionH>
            <wp:positionV relativeFrom="paragraph">
              <wp:posOffset>219758</wp:posOffset>
            </wp:positionV>
            <wp:extent cx="4562856" cy="4480560"/>
            <wp:effectExtent l="0" t="0" r="9525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62856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2CE727" w14:textId="508CF7B3" w:rsidR="009779B3" w:rsidRDefault="009779B3" w:rsidP="009779B3"/>
    <w:p w14:paraId="77AC8913" w14:textId="77777777" w:rsidR="009779B3" w:rsidRDefault="009779B3" w:rsidP="009779B3"/>
    <w:p w14:paraId="311389CD" w14:textId="77777777" w:rsidR="009779B3" w:rsidRDefault="009779B3" w:rsidP="009779B3"/>
    <w:p w14:paraId="559A4687" w14:textId="77777777" w:rsidR="009779B3" w:rsidRDefault="009779B3" w:rsidP="009779B3">
      <w:r>
        <w:t>2. Open “AppModel.java” and insert the following code:</w:t>
      </w:r>
    </w:p>
    <w:p w14:paraId="1A9086B5" w14:textId="77777777" w:rsidR="009779B3" w:rsidRPr="005049D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5049DA">
        <w:rPr>
          <w:rFonts w:ascii="Courier New" w:hAnsi="Courier New" w:cs="Courier New"/>
        </w:rPr>
        <w:lastRenderedPageBreak/>
        <w:t>package com.exercise.formsubmission.model;</w:t>
      </w:r>
    </w:p>
    <w:p w14:paraId="358C832E" w14:textId="77777777" w:rsidR="009779B3" w:rsidRPr="005049D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</w:p>
    <w:p w14:paraId="6A9142BE" w14:textId="77777777" w:rsidR="009779B3" w:rsidRPr="005049D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5049DA">
        <w:rPr>
          <w:rFonts w:ascii="Courier New" w:hAnsi="Courier New" w:cs="Courier New"/>
        </w:rPr>
        <w:t>public class AppModel {</w:t>
      </w:r>
    </w:p>
    <w:p w14:paraId="61BA545B" w14:textId="77777777" w:rsidR="009779B3" w:rsidRPr="005049D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5049DA">
        <w:rPr>
          <w:rFonts w:ascii="Courier New" w:hAnsi="Courier New" w:cs="Courier New"/>
        </w:rPr>
        <w:tab/>
        <w:t>String appName;</w:t>
      </w:r>
    </w:p>
    <w:p w14:paraId="4442FF06" w14:textId="77777777" w:rsidR="009779B3" w:rsidRPr="005049D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</w:p>
    <w:p w14:paraId="593E6C75" w14:textId="77777777" w:rsidR="009779B3" w:rsidRPr="005049D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5049DA">
        <w:rPr>
          <w:rFonts w:ascii="Courier New" w:hAnsi="Courier New" w:cs="Courier New"/>
        </w:rPr>
        <w:tab/>
        <w:t>public String getAppName() {</w:t>
      </w:r>
    </w:p>
    <w:p w14:paraId="4AD3B831" w14:textId="77777777" w:rsidR="009779B3" w:rsidRPr="005049D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5049DA">
        <w:rPr>
          <w:rFonts w:ascii="Courier New" w:hAnsi="Courier New" w:cs="Courier New"/>
        </w:rPr>
        <w:tab/>
      </w:r>
      <w:r w:rsidRPr="005049DA">
        <w:rPr>
          <w:rFonts w:ascii="Courier New" w:hAnsi="Courier New" w:cs="Courier New"/>
        </w:rPr>
        <w:tab/>
        <w:t>return appName;</w:t>
      </w:r>
    </w:p>
    <w:p w14:paraId="374E1B06" w14:textId="77777777" w:rsidR="009779B3" w:rsidRPr="005049D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5049DA">
        <w:rPr>
          <w:rFonts w:ascii="Courier New" w:hAnsi="Courier New" w:cs="Courier New"/>
        </w:rPr>
        <w:tab/>
        <w:t>}</w:t>
      </w:r>
    </w:p>
    <w:p w14:paraId="4A6F8C3F" w14:textId="77777777" w:rsidR="009779B3" w:rsidRPr="005049D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</w:p>
    <w:p w14:paraId="34642946" w14:textId="77777777" w:rsidR="009779B3" w:rsidRPr="005049D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5049DA">
        <w:rPr>
          <w:rFonts w:ascii="Courier New" w:hAnsi="Courier New" w:cs="Courier New"/>
        </w:rPr>
        <w:tab/>
        <w:t>public void setAppName(String appName) {</w:t>
      </w:r>
    </w:p>
    <w:p w14:paraId="01903AD9" w14:textId="77777777" w:rsidR="009779B3" w:rsidRPr="005049D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5049DA">
        <w:rPr>
          <w:rFonts w:ascii="Courier New" w:hAnsi="Courier New" w:cs="Courier New"/>
        </w:rPr>
        <w:tab/>
      </w:r>
      <w:r w:rsidRPr="005049DA">
        <w:rPr>
          <w:rFonts w:ascii="Courier New" w:hAnsi="Courier New" w:cs="Courier New"/>
        </w:rPr>
        <w:tab/>
        <w:t>this.appName = appName;</w:t>
      </w:r>
    </w:p>
    <w:p w14:paraId="152E5733" w14:textId="77777777" w:rsidR="009779B3" w:rsidRPr="005049D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5049DA">
        <w:rPr>
          <w:rFonts w:ascii="Courier New" w:hAnsi="Courier New" w:cs="Courier New"/>
        </w:rPr>
        <w:tab/>
        <w:t>}</w:t>
      </w:r>
    </w:p>
    <w:p w14:paraId="2DD3F421" w14:textId="77777777" w:rsidR="009779B3" w:rsidRPr="005049D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</w:p>
    <w:p w14:paraId="37496899" w14:textId="77777777" w:rsidR="009779B3" w:rsidRPr="005049D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5049DA">
        <w:rPr>
          <w:rFonts w:ascii="Courier New" w:hAnsi="Courier New" w:cs="Courier New"/>
        </w:rPr>
        <w:t>}</w:t>
      </w:r>
    </w:p>
    <w:p w14:paraId="163E862C" w14:textId="77777777" w:rsidR="009779B3" w:rsidRDefault="009779B3" w:rsidP="009779B3"/>
    <w:p w14:paraId="77ADF3D6" w14:textId="77777777" w:rsidR="009779B3" w:rsidRDefault="009779B3" w:rsidP="009779B3">
      <w:r>
        <w:t>3. Modified “AppController.java”:</w:t>
      </w:r>
    </w:p>
    <w:p w14:paraId="67705F3D" w14:textId="77777777" w:rsidR="009779B3" w:rsidRDefault="009779B3" w:rsidP="009779B3">
      <w:r>
        <w:t>3a. Create and autowire the bean – insert the following code to “AppController.java”:</w:t>
      </w:r>
    </w:p>
    <w:p w14:paraId="5D0282CC" w14:textId="77777777" w:rsidR="009779B3" w:rsidRPr="005049D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5049DA">
        <w:rPr>
          <w:rFonts w:ascii="Courier New" w:hAnsi="Courier New" w:cs="Courier New"/>
        </w:rPr>
        <w:t xml:space="preserve">    @Autowired</w:t>
      </w:r>
    </w:p>
    <w:p w14:paraId="4460AB91" w14:textId="77777777" w:rsidR="009779B3" w:rsidRPr="005049D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5049DA">
        <w:rPr>
          <w:rFonts w:ascii="Courier New" w:hAnsi="Courier New" w:cs="Courier New"/>
        </w:rPr>
        <w:t xml:space="preserve">    private AppModel appModel;</w:t>
      </w:r>
    </w:p>
    <w:p w14:paraId="4BA2C340" w14:textId="77777777" w:rsidR="009779B3" w:rsidRPr="005049D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</w:p>
    <w:p w14:paraId="3E294578" w14:textId="77777777" w:rsidR="009779B3" w:rsidRPr="005049D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5049DA">
        <w:rPr>
          <w:rFonts w:ascii="Courier New" w:hAnsi="Courier New" w:cs="Courier New"/>
        </w:rPr>
        <w:t xml:space="preserve">    @Bean</w:t>
      </w:r>
    </w:p>
    <w:p w14:paraId="505AD08E" w14:textId="77777777" w:rsidR="009779B3" w:rsidRPr="005049D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5049DA">
        <w:rPr>
          <w:rFonts w:ascii="Courier New" w:hAnsi="Courier New" w:cs="Courier New"/>
        </w:rPr>
        <w:t xml:space="preserve">    public AppModel getAppName() {</w:t>
      </w:r>
    </w:p>
    <w:p w14:paraId="46FFA7C2" w14:textId="77777777" w:rsidR="009779B3" w:rsidRPr="005049D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5049DA">
        <w:rPr>
          <w:rFonts w:ascii="Courier New" w:hAnsi="Courier New" w:cs="Courier New"/>
        </w:rPr>
        <w:t xml:space="preserve">    </w:t>
      </w:r>
      <w:r w:rsidRPr="005049DA">
        <w:rPr>
          <w:rFonts w:ascii="Courier New" w:hAnsi="Courier New" w:cs="Courier New"/>
        </w:rPr>
        <w:tab/>
        <w:t>AppModel appModel = new AppModel();</w:t>
      </w:r>
    </w:p>
    <w:p w14:paraId="58D3A4F4" w14:textId="77777777" w:rsidR="009779B3" w:rsidRPr="005049D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5049DA">
        <w:rPr>
          <w:rFonts w:ascii="Courier New" w:hAnsi="Courier New" w:cs="Courier New"/>
        </w:rPr>
        <w:t xml:space="preserve">    </w:t>
      </w:r>
      <w:r w:rsidRPr="005049DA">
        <w:rPr>
          <w:rFonts w:ascii="Courier New" w:hAnsi="Courier New" w:cs="Courier New"/>
        </w:rPr>
        <w:tab/>
        <w:t>appModel.setAppName("form-submission");</w:t>
      </w:r>
    </w:p>
    <w:p w14:paraId="4A6BF88F" w14:textId="77777777" w:rsidR="009779B3" w:rsidRPr="005049D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5049DA">
        <w:rPr>
          <w:rFonts w:ascii="Courier New" w:hAnsi="Courier New" w:cs="Courier New"/>
        </w:rPr>
        <w:t xml:space="preserve">    </w:t>
      </w:r>
      <w:r w:rsidRPr="005049DA">
        <w:rPr>
          <w:rFonts w:ascii="Courier New" w:hAnsi="Courier New" w:cs="Courier New"/>
        </w:rPr>
        <w:tab/>
        <w:t>return appModel;</w:t>
      </w:r>
    </w:p>
    <w:p w14:paraId="2B2B7093" w14:textId="77777777" w:rsidR="009779B3" w:rsidRPr="005049D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5049DA">
        <w:rPr>
          <w:rFonts w:ascii="Courier New" w:hAnsi="Courier New" w:cs="Courier New"/>
        </w:rPr>
        <w:t xml:space="preserve">    }</w:t>
      </w:r>
    </w:p>
    <w:p w14:paraId="3C8A7D16" w14:textId="77777777" w:rsidR="009779B3" w:rsidRDefault="009779B3" w:rsidP="009779B3"/>
    <w:p w14:paraId="27ED8BFC" w14:textId="77777777" w:rsidR="009779B3" w:rsidRDefault="009779B3" w:rsidP="009779B3"/>
    <w:p w14:paraId="5F2017F7" w14:textId="77777777" w:rsidR="009779B3" w:rsidRDefault="009779B3" w:rsidP="009779B3">
      <w:r>
        <w:t>3b. Pass the value from the bean to the JSP – insert the following code to function viewAppDetails():</w:t>
      </w:r>
    </w:p>
    <w:p w14:paraId="6D443B44" w14:textId="77777777" w:rsidR="009779B3" w:rsidRDefault="009779B3" w:rsidP="009779B3"/>
    <w:p w14:paraId="6DA2860D" w14:textId="77777777" w:rsidR="009779B3" w:rsidRPr="005049D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82023B">
        <w:tab/>
      </w:r>
      <w:r w:rsidRPr="0082023B">
        <w:tab/>
      </w:r>
      <w:r w:rsidRPr="005049DA">
        <w:rPr>
          <w:rFonts w:ascii="Courier New" w:hAnsi="Courier New" w:cs="Courier New"/>
        </w:rPr>
        <w:t>modelMap.put("appName", appModel.getAppName());</w:t>
      </w:r>
    </w:p>
    <w:p w14:paraId="0EFDA5B9" w14:textId="77777777" w:rsidR="009779B3" w:rsidRDefault="009779B3" w:rsidP="009779B3"/>
    <w:p w14:paraId="33CB6D92" w14:textId="77777777" w:rsidR="009779B3" w:rsidRDefault="009779B3" w:rsidP="009779B3"/>
    <w:p w14:paraId="1E3738D5" w14:textId="77777777" w:rsidR="009779B3" w:rsidRDefault="009779B3" w:rsidP="009779B3">
      <w:r>
        <w:rPr>
          <w:noProof/>
        </w:rPr>
        <w:drawing>
          <wp:inline distT="0" distB="0" distL="0" distR="0" wp14:anchorId="2AA5EFE8" wp14:editId="3AF1601D">
            <wp:extent cx="4005072" cy="339242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05072" cy="339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BFF19" w14:textId="77777777" w:rsidR="009779B3" w:rsidRDefault="009779B3" w:rsidP="009779B3"/>
    <w:p w14:paraId="60C63301" w14:textId="77777777" w:rsidR="009779B3" w:rsidRDefault="009779B3" w:rsidP="009779B3">
      <w:r>
        <w:t xml:space="preserve">Note: </w:t>
      </w:r>
    </w:p>
    <w:p w14:paraId="2E9F8DCC" w14:textId="77777777" w:rsidR="009779B3" w:rsidRDefault="009779B3" w:rsidP="009779B3">
      <w:r>
        <w:t>i. we set the appName to “form-submission” (hard coded).</w:t>
      </w:r>
    </w:p>
    <w:p w14:paraId="3A0F9C2F" w14:textId="77777777" w:rsidR="009779B3" w:rsidRDefault="009779B3" w:rsidP="009779B3">
      <w:r>
        <w:t>ii. for your reference:</w:t>
      </w:r>
    </w:p>
    <w:p w14:paraId="03E77F16" w14:textId="77777777" w:rsidR="009779B3" w:rsidRPr="005049DA" w:rsidRDefault="009779B3" w:rsidP="009779B3">
      <w:pPr>
        <w:rPr>
          <w:rFonts w:ascii="Courier New" w:hAnsi="Courier New" w:cs="Courier New"/>
        </w:rPr>
      </w:pPr>
      <w:r w:rsidRPr="005049DA">
        <w:rPr>
          <w:rFonts w:ascii="Courier New" w:hAnsi="Courier New" w:cs="Courier New"/>
        </w:rPr>
        <w:t>import org.springframework.beans.factory.annotation.Autowired;</w:t>
      </w:r>
    </w:p>
    <w:p w14:paraId="63031175" w14:textId="77777777" w:rsidR="009779B3" w:rsidRPr="005049DA" w:rsidRDefault="009779B3" w:rsidP="009779B3">
      <w:pPr>
        <w:rPr>
          <w:rFonts w:ascii="Courier New" w:hAnsi="Courier New" w:cs="Courier New"/>
        </w:rPr>
      </w:pPr>
      <w:r w:rsidRPr="005049DA">
        <w:rPr>
          <w:rFonts w:ascii="Courier New" w:hAnsi="Courier New" w:cs="Courier New"/>
        </w:rPr>
        <w:t>import org.springframework.beans.factory.annotation.Value;</w:t>
      </w:r>
    </w:p>
    <w:p w14:paraId="07C1A4A0" w14:textId="77777777" w:rsidR="009779B3" w:rsidRPr="005049DA" w:rsidRDefault="009779B3" w:rsidP="009779B3">
      <w:pPr>
        <w:rPr>
          <w:rFonts w:ascii="Courier New" w:hAnsi="Courier New" w:cs="Courier New"/>
        </w:rPr>
      </w:pPr>
      <w:r w:rsidRPr="005049DA">
        <w:rPr>
          <w:rFonts w:ascii="Courier New" w:hAnsi="Courier New" w:cs="Courier New"/>
        </w:rPr>
        <w:t>import org.springframework.context.annotation.Bean;</w:t>
      </w:r>
    </w:p>
    <w:p w14:paraId="2AD54FEA" w14:textId="77777777" w:rsidR="009779B3" w:rsidRPr="005049DA" w:rsidRDefault="009779B3" w:rsidP="009779B3">
      <w:pPr>
        <w:rPr>
          <w:rFonts w:ascii="Courier New" w:hAnsi="Courier New" w:cs="Courier New"/>
        </w:rPr>
      </w:pPr>
      <w:r w:rsidRPr="005049DA">
        <w:rPr>
          <w:rFonts w:ascii="Courier New" w:hAnsi="Courier New" w:cs="Courier New"/>
        </w:rPr>
        <w:t>import org.springframework.stereotype.Controller;</w:t>
      </w:r>
    </w:p>
    <w:p w14:paraId="546789EA" w14:textId="77777777" w:rsidR="009779B3" w:rsidRPr="005049DA" w:rsidRDefault="009779B3" w:rsidP="009779B3">
      <w:pPr>
        <w:rPr>
          <w:rFonts w:ascii="Courier New" w:hAnsi="Courier New" w:cs="Courier New"/>
        </w:rPr>
      </w:pPr>
      <w:r w:rsidRPr="005049DA">
        <w:rPr>
          <w:rFonts w:ascii="Courier New" w:hAnsi="Courier New" w:cs="Courier New"/>
        </w:rPr>
        <w:t>import org.springframework.ui.ModelMap;</w:t>
      </w:r>
    </w:p>
    <w:p w14:paraId="2322C1E8" w14:textId="77777777" w:rsidR="009779B3" w:rsidRPr="005049DA" w:rsidRDefault="009779B3" w:rsidP="009779B3">
      <w:pPr>
        <w:rPr>
          <w:rFonts w:ascii="Courier New" w:hAnsi="Courier New" w:cs="Courier New"/>
        </w:rPr>
      </w:pPr>
      <w:r w:rsidRPr="005049DA">
        <w:rPr>
          <w:rFonts w:ascii="Courier New" w:hAnsi="Courier New" w:cs="Courier New"/>
        </w:rPr>
        <w:t>import org.springframework.web.bind.annotation.GetMapping;</w:t>
      </w:r>
    </w:p>
    <w:p w14:paraId="0775AA57" w14:textId="77777777" w:rsidR="009779B3" w:rsidRPr="005049DA" w:rsidRDefault="009779B3" w:rsidP="009779B3">
      <w:pPr>
        <w:rPr>
          <w:rFonts w:ascii="Courier New" w:hAnsi="Courier New" w:cs="Courier New"/>
        </w:rPr>
      </w:pPr>
      <w:r w:rsidRPr="005049DA">
        <w:rPr>
          <w:rFonts w:ascii="Courier New" w:hAnsi="Courier New" w:cs="Courier New"/>
        </w:rPr>
        <w:t>import org.springframework.web.bind.annotation.PostMapping;</w:t>
      </w:r>
    </w:p>
    <w:p w14:paraId="481482E7" w14:textId="77777777" w:rsidR="009779B3" w:rsidRPr="005049DA" w:rsidRDefault="009779B3" w:rsidP="009779B3">
      <w:pPr>
        <w:rPr>
          <w:rFonts w:ascii="Courier New" w:hAnsi="Courier New" w:cs="Courier New"/>
        </w:rPr>
      </w:pPr>
      <w:r w:rsidRPr="005049DA">
        <w:rPr>
          <w:rFonts w:ascii="Courier New" w:hAnsi="Courier New" w:cs="Courier New"/>
        </w:rPr>
        <w:t>import org.springframework.web.bind.annotation.RequestParam;</w:t>
      </w:r>
    </w:p>
    <w:p w14:paraId="55EEB3B4" w14:textId="77777777" w:rsidR="009779B3" w:rsidRPr="005049DA" w:rsidRDefault="009779B3" w:rsidP="009779B3">
      <w:pPr>
        <w:rPr>
          <w:rFonts w:ascii="Courier New" w:hAnsi="Courier New" w:cs="Courier New"/>
        </w:rPr>
      </w:pPr>
      <w:r w:rsidRPr="005049DA">
        <w:rPr>
          <w:rFonts w:ascii="Courier New" w:hAnsi="Courier New" w:cs="Courier New"/>
        </w:rPr>
        <w:t>import com.exercise.formsubmission.model.AppModel;</w:t>
      </w:r>
    </w:p>
    <w:p w14:paraId="4170EDC9" w14:textId="77777777" w:rsidR="009779B3" w:rsidRDefault="009779B3" w:rsidP="009779B3"/>
    <w:p w14:paraId="245F195A" w14:textId="77777777" w:rsidR="009779B3" w:rsidRDefault="009779B3" w:rsidP="009779B3"/>
    <w:p w14:paraId="6F5C69A9" w14:textId="77777777" w:rsidR="009779B3" w:rsidRDefault="009779B3" w:rsidP="009779B3">
      <w:r>
        <w:t>4. Display the value in JSP – edit “appDetails.jsp”</w:t>
      </w:r>
    </w:p>
    <w:p w14:paraId="474E5BAD" w14:textId="77777777" w:rsidR="009779B3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change from</w:t>
      </w:r>
    </w:p>
    <w:p w14:paraId="241FC940" w14:textId="77777777" w:rsidR="009779B3" w:rsidRPr="005049D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82023B">
        <w:tab/>
      </w:r>
      <w:r w:rsidRPr="005049DA">
        <w:rPr>
          <w:rFonts w:ascii="Courier New" w:hAnsi="Courier New" w:cs="Courier New"/>
        </w:rPr>
        <w:t>&lt;h2&gt;Details of the form&lt;/h2&gt;</w:t>
      </w:r>
    </w:p>
    <w:p w14:paraId="72786813" w14:textId="77777777" w:rsidR="009779B3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to </w:t>
      </w:r>
    </w:p>
    <w:p w14:paraId="103D9A37" w14:textId="77777777" w:rsidR="009779B3" w:rsidRPr="005049D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82023B">
        <w:tab/>
      </w:r>
      <w:r w:rsidRPr="005049DA">
        <w:rPr>
          <w:rFonts w:ascii="Courier New" w:hAnsi="Courier New" w:cs="Courier New"/>
        </w:rPr>
        <w:t>&lt;h2&gt;Details of the form - ${appName}&lt;/h2&gt;</w:t>
      </w:r>
    </w:p>
    <w:p w14:paraId="2651E675" w14:textId="77777777" w:rsidR="009779B3" w:rsidRDefault="009779B3" w:rsidP="009779B3"/>
    <w:p w14:paraId="2F02CC01" w14:textId="77777777" w:rsidR="009779B3" w:rsidRDefault="009779B3" w:rsidP="009779B3">
      <w:r>
        <w:rPr>
          <w:noProof/>
        </w:rPr>
        <w:drawing>
          <wp:inline distT="0" distB="0" distL="0" distR="0" wp14:anchorId="5901014A" wp14:editId="169B5C09">
            <wp:extent cx="3867912" cy="131673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67912" cy="131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9105E" w14:textId="77777777" w:rsidR="009779B3" w:rsidRDefault="009779B3" w:rsidP="009779B3"/>
    <w:p w14:paraId="08D59D00" w14:textId="77777777" w:rsidR="009779B3" w:rsidRDefault="009779B3" w:rsidP="009779B3"/>
    <w:p w14:paraId="05F4BAFB" w14:textId="77777777" w:rsidR="009779B3" w:rsidRDefault="009779B3" w:rsidP="009779B3">
      <w:r>
        <w:t>5. Re-start the application, and you should see the appName (form-submission):</w:t>
      </w:r>
    </w:p>
    <w:p w14:paraId="18B5E895" w14:textId="77777777" w:rsidR="009779B3" w:rsidRDefault="009779B3" w:rsidP="009779B3"/>
    <w:p w14:paraId="15A854DA" w14:textId="77777777" w:rsidR="009779B3" w:rsidRDefault="009779B3" w:rsidP="009779B3">
      <w:r>
        <w:tab/>
      </w:r>
      <w:r>
        <w:rPr>
          <w:noProof/>
        </w:rPr>
        <w:drawing>
          <wp:inline distT="0" distB="0" distL="0" distR="0" wp14:anchorId="61268B2D" wp14:editId="1EB6293F">
            <wp:extent cx="3108960" cy="94183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94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BF5ED" w14:textId="77777777" w:rsidR="009779B3" w:rsidRDefault="009779B3" w:rsidP="009779B3"/>
    <w:p w14:paraId="2CA670EC" w14:textId="77777777" w:rsidR="009779B3" w:rsidRDefault="009779B3" w:rsidP="009779B3"/>
    <w:p w14:paraId="0846CFE6" w14:textId="77777777" w:rsidR="009779B3" w:rsidRDefault="009779B3" w:rsidP="009779B3">
      <w:r>
        <w:t>6. Get value from property file – edit “application.properties”, insert the following code:</w:t>
      </w:r>
    </w:p>
    <w:p w14:paraId="1FA26CF2" w14:textId="77777777" w:rsidR="009779B3" w:rsidRDefault="009779B3" w:rsidP="009779B3"/>
    <w:p w14:paraId="353A30D8" w14:textId="77777777" w:rsidR="009779B3" w:rsidRPr="005049DA" w:rsidRDefault="009779B3" w:rsidP="009779B3">
      <w:pPr>
        <w:rPr>
          <w:rFonts w:ascii="Courier New" w:hAnsi="Courier New" w:cs="Courier New"/>
        </w:rPr>
      </w:pPr>
      <w:r w:rsidRPr="005049DA">
        <w:rPr>
          <w:rFonts w:ascii="Courier New" w:hAnsi="Courier New" w:cs="Courier New"/>
        </w:rPr>
        <w:t>app.name=form-submission</w:t>
      </w:r>
    </w:p>
    <w:p w14:paraId="14709966" w14:textId="77777777" w:rsidR="009779B3" w:rsidRDefault="009779B3" w:rsidP="009779B3"/>
    <w:p w14:paraId="3EB9AA1B" w14:textId="77777777" w:rsidR="009779B3" w:rsidRDefault="009779B3" w:rsidP="009779B3">
      <w:r>
        <w:rPr>
          <w:noProof/>
        </w:rPr>
        <w:drawing>
          <wp:inline distT="0" distB="0" distL="0" distR="0" wp14:anchorId="4D591EF1" wp14:editId="6F04E135">
            <wp:extent cx="2176272" cy="374904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76272" cy="37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FB5A8" w14:textId="77777777" w:rsidR="009779B3" w:rsidRDefault="009779B3" w:rsidP="009779B3"/>
    <w:p w14:paraId="1CA8E4CC" w14:textId="77777777" w:rsidR="009779B3" w:rsidRDefault="009779B3" w:rsidP="009779B3"/>
    <w:p w14:paraId="165E15D7" w14:textId="77777777" w:rsidR="009779B3" w:rsidRDefault="009779B3" w:rsidP="009779B3">
      <w:r>
        <w:t>7. Modify the bean to read value from property file – edit “AppController.java”</w:t>
      </w:r>
    </w:p>
    <w:p w14:paraId="3278A7A2" w14:textId="77777777" w:rsidR="009779B3" w:rsidRDefault="009779B3" w:rsidP="009779B3"/>
    <w:p w14:paraId="59C3B31D" w14:textId="77777777" w:rsidR="009779B3" w:rsidRDefault="009779B3" w:rsidP="009779B3">
      <w:r>
        <w:t>7a. Define the appName:</w:t>
      </w:r>
    </w:p>
    <w:p w14:paraId="43BB4164" w14:textId="77777777" w:rsidR="009779B3" w:rsidRDefault="009779B3" w:rsidP="009779B3"/>
    <w:p w14:paraId="01C87BB7" w14:textId="77777777" w:rsidR="009779B3" w:rsidRPr="005049D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>
        <w:tab/>
      </w:r>
      <w:r w:rsidRPr="005049DA">
        <w:rPr>
          <w:rFonts w:ascii="Courier New" w:hAnsi="Courier New" w:cs="Courier New"/>
        </w:rPr>
        <w:t>@Value( "${app.name}" )</w:t>
      </w:r>
    </w:p>
    <w:p w14:paraId="033EBB8E" w14:textId="77777777" w:rsidR="009779B3" w:rsidRPr="005049D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5049DA">
        <w:rPr>
          <w:rFonts w:ascii="Courier New" w:hAnsi="Courier New" w:cs="Courier New"/>
        </w:rPr>
        <w:tab/>
        <w:t>private String appName;</w:t>
      </w:r>
    </w:p>
    <w:p w14:paraId="18ADE02D" w14:textId="77777777" w:rsidR="009779B3" w:rsidRDefault="009779B3" w:rsidP="009779B3">
      <w:r>
        <w:tab/>
      </w:r>
    </w:p>
    <w:p w14:paraId="617DE18D" w14:textId="77777777" w:rsidR="009779B3" w:rsidRDefault="009779B3" w:rsidP="009779B3"/>
    <w:p w14:paraId="3542D42E" w14:textId="77777777" w:rsidR="009779B3" w:rsidRDefault="009779B3" w:rsidP="009779B3">
      <w:r>
        <w:t>7b. Set the bean:</w:t>
      </w:r>
    </w:p>
    <w:p w14:paraId="5FD2B6EF" w14:textId="77777777" w:rsidR="009779B3" w:rsidRDefault="009779B3" w:rsidP="009779B3"/>
    <w:p w14:paraId="31C0E0F1" w14:textId="77777777" w:rsidR="009779B3" w:rsidRPr="005049DA" w:rsidRDefault="009779B3" w:rsidP="009779B3">
      <w:pPr>
        <w:rPr>
          <w:rFonts w:ascii="Courier New" w:hAnsi="Courier New" w:cs="Courier New"/>
        </w:rPr>
      </w:pPr>
      <w:r w:rsidRPr="00F04050">
        <w:t xml:space="preserve">    </w:t>
      </w:r>
      <w:r w:rsidRPr="005049DA">
        <w:rPr>
          <w:rFonts w:ascii="Courier New" w:hAnsi="Courier New" w:cs="Courier New"/>
        </w:rPr>
        <w:tab/>
        <w:t>appModel.setAppName(appName);</w:t>
      </w:r>
    </w:p>
    <w:p w14:paraId="4F824987" w14:textId="77777777" w:rsidR="009779B3" w:rsidRDefault="009779B3" w:rsidP="009779B3"/>
    <w:p w14:paraId="544BA0ED" w14:textId="77777777" w:rsidR="009779B3" w:rsidRDefault="009779B3" w:rsidP="009779B3">
      <w:r>
        <w:rPr>
          <w:noProof/>
        </w:rPr>
        <w:drawing>
          <wp:inline distT="0" distB="0" distL="0" distR="0" wp14:anchorId="2940B068" wp14:editId="31BC4CE4">
            <wp:extent cx="2587752" cy="1481328"/>
            <wp:effectExtent l="0" t="0" r="3175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87752" cy="148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789D" w14:textId="77777777" w:rsidR="009779B3" w:rsidRDefault="009779B3" w:rsidP="009779B3"/>
    <w:p w14:paraId="0D451B0B" w14:textId="77777777" w:rsidR="009779B3" w:rsidRDefault="009779B3" w:rsidP="009779B3"/>
    <w:p w14:paraId="2F2B4027" w14:textId="77777777" w:rsidR="009779B3" w:rsidRDefault="009779B3" w:rsidP="009779B3">
      <w:r>
        <w:t>8. Re-start the application, and you should see the appName (read from property file):</w:t>
      </w:r>
    </w:p>
    <w:p w14:paraId="2948D2C3" w14:textId="77777777" w:rsidR="009779B3" w:rsidRDefault="009779B3" w:rsidP="009779B3"/>
    <w:p w14:paraId="69CA5E53" w14:textId="77777777" w:rsidR="009779B3" w:rsidRDefault="009779B3" w:rsidP="009779B3">
      <w:r>
        <w:tab/>
      </w:r>
      <w:r>
        <w:rPr>
          <w:noProof/>
        </w:rPr>
        <w:drawing>
          <wp:inline distT="0" distB="0" distL="0" distR="0" wp14:anchorId="1FDE88C4" wp14:editId="37319B0C">
            <wp:extent cx="3108960" cy="94183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94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18E0A" w14:textId="77777777" w:rsidR="009779B3" w:rsidRDefault="009779B3" w:rsidP="009779B3"/>
    <w:p w14:paraId="5202E116" w14:textId="77777777" w:rsidR="009779B3" w:rsidRDefault="009779B3" w:rsidP="009779B3">
      <w:r>
        <w:t>Note: you may modify the value in “application.properties” to see it really works.</w:t>
      </w:r>
    </w:p>
    <w:p w14:paraId="5381DF75" w14:textId="77777777" w:rsidR="009779B3" w:rsidRDefault="009779B3" w:rsidP="009779B3"/>
    <w:p w14:paraId="38667CDF" w14:textId="77777777" w:rsidR="009779B3" w:rsidRDefault="009779B3" w:rsidP="009779B3"/>
    <w:p w14:paraId="4ED14A08" w14:textId="77777777" w:rsidR="009779B3" w:rsidRDefault="009779B3" w:rsidP="009779B3">
      <w:r>
        <w:t>9. Congratulations, if you can see the page! Try this one if you have problem with this exercise:</w:t>
      </w:r>
    </w:p>
    <w:p w14:paraId="4E11F8A3" w14:textId="77777777" w:rsidR="009779B3" w:rsidRDefault="009779B3" w:rsidP="009779B3"/>
    <w:p w14:paraId="227C55FD" w14:textId="77777777" w:rsidR="009779B3" w:rsidRDefault="009779B3" w:rsidP="00B12C9A">
      <w:pPr>
        <w:spacing w:line="240" w:lineRule="auto"/>
      </w:pPr>
      <w:r>
        <w:object w:dxaOrig="2707" w:dyaOrig="821" w14:anchorId="6F35422A">
          <v:shape id="_x0000_i1031" type="#_x0000_t75" style="width:135.25pt;height:41.1pt" o:ole="">
            <v:imagedata r:id="rId40" o:title=""/>
          </v:shape>
          <o:OLEObject Type="Embed" ProgID="Package" ShapeID="_x0000_i1031" DrawAspect="Content" ObjectID="_1647689928" r:id="rId41"/>
        </w:object>
      </w:r>
    </w:p>
    <w:p w14:paraId="16FB9D69" w14:textId="77777777" w:rsidR="009779B3" w:rsidRDefault="009779B3" w:rsidP="009779B3"/>
    <w:p w14:paraId="4DD27818" w14:textId="77777777" w:rsidR="009779B3" w:rsidRDefault="009779B3" w:rsidP="009779B3"/>
    <w:p w14:paraId="1E561E57" w14:textId="77777777" w:rsidR="009779B3" w:rsidRDefault="009779B3" w:rsidP="009779B3"/>
    <w:p w14:paraId="68D6BF7A" w14:textId="77777777" w:rsidR="009779B3" w:rsidRDefault="009779B3" w:rsidP="009779B3">
      <w:r>
        <w:br w:type="page"/>
      </w:r>
    </w:p>
    <w:p w14:paraId="117C9D4A" w14:textId="54AF8B62" w:rsidR="009779B3" w:rsidRDefault="009779B3" w:rsidP="009779B3">
      <w:pPr>
        <w:pStyle w:val="Heading1"/>
      </w:pPr>
      <w:bookmarkStart w:id="8" w:name="_Toc37076038"/>
      <w:r>
        <w:lastRenderedPageBreak/>
        <w:t xml:space="preserve">Exercise </w:t>
      </w:r>
      <w:r w:rsidR="00B12C9A">
        <w:t>3</w:t>
      </w:r>
      <w:r>
        <w:t xml:space="preserve"> – to access database</w:t>
      </w:r>
      <w:bookmarkEnd w:id="8"/>
    </w:p>
    <w:p w14:paraId="74AADDEC" w14:textId="77777777" w:rsidR="009779B3" w:rsidRDefault="009779B3" w:rsidP="009779B3">
      <w:r>
        <w:t>Prerequisites:</w:t>
      </w:r>
    </w:p>
    <w:p w14:paraId="5A108FDC" w14:textId="77777777" w:rsidR="009779B3" w:rsidRDefault="009779B3" w:rsidP="009779B3">
      <w:r>
        <w:tab/>
        <w:t>Java installed (e.g. JDK 1.8)</w:t>
      </w:r>
    </w:p>
    <w:p w14:paraId="486BBEC4" w14:textId="77777777" w:rsidR="009779B3" w:rsidRDefault="009779B3" w:rsidP="009779B3">
      <w:r>
        <w:tab/>
        <w:t>Maven installed (e.g. version 3.6.3)</w:t>
      </w:r>
    </w:p>
    <w:p w14:paraId="688248DB" w14:textId="77777777" w:rsidR="009779B3" w:rsidRDefault="009779B3" w:rsidP="009779B3">
      <w:r>
        <w:tab/>
      </w:r>
      <w:r w:rsidRPr="000D44D9">
        <w:t>Spring Tool Suite (STS)</w:t>
      </w:r>
      <w:r>
        <w:t xml:space="preserve"> (e.g. 4.5.1)</w:t>
      </w:r>
    </w:p>
    <w:p w14:paraId="6931E9B9" w14:textId="71FA4920" w:rsidR="009779B3" w:rsidRDefault="009779B3" w:rsidP="009779B3">
      <w:r>
        <w:tab/>
        <w:t xml:space="preserve">exercise </w:t>
      </w:r>
      <w:r w:rsidR="00217683">
        <w:t>2</w:t>
      </w:r>
      <w:r>
        <w:t xml:space="preserve"> finished</w:t>
      </w:r>
    </w:p>
    <w:p w14:paraId="3AE05B30" w14:textId="77777777" w:rsidR="009779B3" w:rsidRDefault="009779B3" w:rsidP="009779B3"/>
    <w:p w14:paraId="4C171961" w14:textId="77777777" w:rsidR="009779B3" w:rsidRDefault="009779B3" w:rsidP="009779B3"/>
    <w:p w14:paraId="2D356905" w14:textId="77777777" w:rsidR="009779B3" w:rsidRDefault="009779B3" w:rsidP="009779B3">
      <w:r>
        <w:t>1. Modify “pom.xml” to add dependencies for database persistence. Open the file and insert the following code:</w:t>
      </w:r>
    </w:p>
    <w:p w14:paraId="750AA2EE" w14:textId="77777777" w:rsidR="009779B3" w:rsidRDefault="009779B3" w:rsidP="009779B3"/>
    <w:p w14:paraId="3419748E" w14:textId="77777777" w:rsidR="009779B3" w:rsidRPr="00E472A9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B57297">
        <w:tab/>
      </w:r>
      <w:r w:rsidRPr="00B57297">
        <w:tab/>
      </w:r>
      <w:r w:rsidRPr="00E472A9">
        <w:rPr>
          <w:rFonts w:ascii="Courier New" w:hAnsi="Courier New" w:cs="Courier New"/>
        </w:rPr>
        <w:t>&lt;dependency&gt;</w:t>
      </w:r>
    </w:p>
    <w:p w14:paraId="4F993B3C" w14:textId="77777777" w:rsidR="009779B3" w:rsidRPr="00E472A9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ab/>
      </w:r>
      <w:r w:rsidRPr="00E472A9">
        <w:rPr>
          <w:rFonts w:ascii="Courier New" w:hAnsi="Courier New" w:cs="Courier New"/>
        </w:rPr>
        <w:tab/>
      </w:r>
      <w:r w:rsidRPr="00E472A9">
        <w:rPr>
          <w:rFonts w:ascii="Courier New" w:hAnsi="Courier New" w:cs="Courier New"/>
        </w:rPr>
        <w:tab/>
        <w:t>&lt;groupId&gt;org.springframework.boot&lt;/groupId&gt;</w:t>
      </w:r>
    </w:p>
    <w:p w14:paraId="448249DC" w14:textId="77777777" w:rsidR="009779B3" w:rsidRPr="00E472A9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ab/>
      </w:r>
      <w:r w:rsidRPr="00E472A9">
        <w:rPr>
          <w:rFonts w:ascii="Courier New" w:hAnsi="Courier New" w:cs="Courier New"/>
        </w:rPr>
        <w:tab/>
      </w:r>
      <w:r w:rsidRPr="00E472A9">
        <w:rPr>
          <w:rFonts w:ascii="Courier New" w:hAnsi="Courier New" w:cs="Courier New"/>
        </w:rPr>
        <w:tab/>
        <w:t>&lt;artifactId&gt;spring-boot-starter-data-jpa&lt;/artifactId&gt;</w:t>
      </w:r>
    </w:p>
    <w:p w14:paraId="55584753" w14:textId="77777777" w:rsidR="009779B3" w:rsidRPr="00E472A9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ab/>
      </w:r>
      <w:r w:rsidRPr="00E472A9">
        <w:rPr>
          <w:rFonts w:ascii="Courier New" w:hAnsi="Courier New" w:cs="Courier New"/>
        </w:rPr>
        <w:tab/>
        <w:t>&lt;/dependency&gt;</w:t>
      </w:r>
    </w:p>
    <w:p w14:paraId="36B52327" w14:textId="77777777" w:rsidR="009779B3" w:rsidRPr="00E472A9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ab/>
      </w:r>
      <w:r w:rsidRPr="00E472A9">
        <w:rPr>
          <w:rFonts w:ascii="Courier New" w:hAnsi="Courier New" w:cs="Courier New"/>
        </w:rPr>
        <w:tab/>
        <w:t>&lt;dependency&gt;</w:t>
      </w:r>
    </w:p>
    <w:p w14:paraId="5E126D80" w14:textId="77777777" w:rsidR="009779B3" w:rsidRPr="00E472A9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ab/>
      </w:r>
      <w:r w:rsidRPr="00E472A9">
        <w:rPr>
          <w:rFonts w:ascii="Courier New" w:hAnsi="Courier New" w:cs="Courier New"/>
        </w:rPr>
        <w:tab/>
      </w:r>
      <w:r w:rsidRPr="00E472A9">
        <w:rPr>
          <w:rFonts w:ascii="Courier New" w:hAnsi="Courier New" w:cs="Courier New"/>
        </w:rPr>
        <w:tab/>
        <w:t>&lt;groupId&gt;org.hsqldb&lt;/groupId&gt;</w:t>
      </w:r>
    </w:p>
    <w:p w14:paraId="03FFBBA5" w14:textId="77777777" w:rsidR="009779B3" w:rsidRPr="00E472A9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ab/>
      </w:r>
      <w:r w:rsidRPr="00E472A9">
        <w:rPr>
          <w:rFonts w:ascii="Courier New" w:hAnsi="Courier New" w:cs="Courier New"/>
        </w:rPr>
        <w:tab/>
      </w:r>
      <w:r w:rsidRPr="00E472A9">
        <w:rPr>
          <w:rFonts w:ascii="Courier New" w:hAnsi="Courier New" w:cs="Courier New"/>
        </w:rPr>
        <w:tab/>
        <w:t>&lt;artifactId&gt;hsqldb&lt;/artifactId&gt;</w:t>
      </w:r>
    </w:p>
    <w:p w14:paraId="04CE4AE3" w14:textId="77777777" w:rsidR="009779B3" w:rsidRPr="00E472A9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ab/>
      </w:r>
      <w:r w:rsidRPr="00E472A9">
        <w:rPr>
          <w:rFonts w:ascii="Courier New" w:hAnsi="Courier New" w:cs="Courier New"/>
        </w:rPr>
        <w:tab/>
      </w:r>
      <w:r w:rsidRPr="00E472A9">
        <w:rPr>
          <w:rFonts w:ascii="Courier New" w:hAnsi="Courier New" w:cs="Courier New"/>
        </w:rPr>
        <w:tab/>
        <w:t>&lt;scope&gt;runtime&lt;/scope&gt;</w:t>
      </w:r>
    </w:p>
    <w:p w14:paraId="791BA4CD" w14:textId="77777777" w:rsidR="009779B3" w:rsidRPr="00E472A9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ab/>
      </w:r>
      <w:r w:rsidRPr="00E472A9">
        <w:rPr>
          <w:rFonts w:ascii="Courier New" w:hAnsi="Courier New" w:cs="Courier New"/>
        </w:rPr>
        <w:tab/>
        <w:t>&lt;/dependency&gt;</w:t>
      </w:r>
    </w:p>
    <w:p w14:paraId="348E5179" w14:textId="77777777" w:rsidR="009779B3" w:rsidRPr="00E472A9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ab/>
      </w:r>
      <w:r w:rsidRPr="00E472A9">
        <w:rPr>
          <w:rFonts w:ascii="Courier New" w:hAnsi="Courier New" w:cs="Courier New"/>
        </w:rPr>
        <w:tab/>
        <w:t>&lt;dependency&gt;</w:t>
      </w:r>
    </w:p>
    <w:p w14:paraId="52D85251" w14:textId="77777777" w:rsidR="009779B3" w:rsidRPr="00E472A9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ab/>
      </w:r>
      <w:r w:rsidRPr="00E472A9">
        <w:rPr>
          <w:rFonts w:ascii="Courier New" w:hAnsi="Courier New" w:cs="Courier New"/>
        </w:rPr>
        <w:tab/>
      </w:r>
      <w:r w:rsidRPr="00E472A9">
        <w:rPr>
          <w:rFonts w:ascii="Courier New" w:hAnsi="Courier New" w:cs="Courier New"/>
        </w:rPr>
        <w:tab/>
        <w:t>&lt;groupId&gt;javax.servlet&lt;/groupId&gt;</w:t>
      </w:r>
    </w:p>
    <w:p w14:paraId="4FDAD294" w14:textId="77777777" w:rsidR="009779B3" w:rsidRPr="00E472A9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ab/>
      </w:r>
      <w:r w:rsidRPr="00E472A9">
        <w:rPr>
          <w:rFonts w:ascii="Courier New" w:hAnsi="Courier New" w:cs="Courier New"/>
        </w:rPr>
        <w:tab/>
      </w:r>
      <w:r w:rsidRPr="00E472A9">
        <w:rPr>
          <w:rFonts w:ascii="Courier New" w:hAnsi="Courier New" w:cs="Courier New"/>
        </w:rPr>
        <w:tab/>
        <w:t>&lt;artifactId&gt;jstl&lt;/artifactId&gt;</w:t>
      </w:r>
    </w:p>
    <w:p w14:paraId="18CD59D9" w14:textId="77777777" w:rsidR="009779B3" w:rsidRPr="00E472A9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ab/>
      </w:r>
      <w:r w:rsidRPr="00E472A9">
        <w:rPr>
          <w:rFonts w:ascii="Courier New" w:hAnsi="Courier New" w:cs="Courier New"/>
        </w:rPr>
        <w:tab/>
        <w:t>&lt;/dependency&gt;</w:t>
      </w:r>
    </w:p>
    <w:p w14:paraId="18FCAAC2" w14:textId="77777777" w:rsidR="009779B3" w:rsidRDefault="009779B3" w:rsidP="009779B3"/>
    <w:p w14:paraId="302F8E8C" w14:textId="77777777" w:rsidR="009779B3" w:rsidRDefault="009779B3" w:rsidP="009779B3">
      <w:r>
        <w:rPr>
          <w:noProof/>
        </w:rPr>
        <w:drawing>
          <wp:inline distT="0" distB="0" distL="0" distR="0" wp14:anchorId="0515FF05" wp14:editId="37E50642">
            <wp:extent cx="3877056" cy="4224528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77056" cy="422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C61EF" w14:textId="4AA7E428" w:rsidR="009779B3" w:rsidRDefault="009779B3" w:rsidP="009779B3"/>
    <w:p w14:paraId="5DC5D5D4" w14:textId="60D21CBE" w:rsidR="009779B3" w:rsidRDefault="009779B3" w:rsidP="009779B3">
      <w:r>
        <w:t xml:space="preserve">Note: </w:t>
      </w:r>
      <w:r>
        <w:tab/>
        <w:t>“</w:t>
      </w:r>
      <w:r w:rsidRPr="00B40880">
        <w:t>spring-boot-starter-data-jpa</w:t>
      </w:r>
      <w:r>
        <w:t>” is for Spring Data JPA</w:t>
      </w:r>
    </w:p>
    <w:p w14:paraId="09A91536" w14:textId="0F856AEB" w:rsidR="009779B3" w:rsidRDefault="009779B3" w:rsidP="009779B3">
      <w:r>
        <w:tab/>
      </w:r>
      <w:r>
        <w:tab/>
        <w:t xml:space="preserve">“hsqldb” is for </w:t>
      </w:r>
      <w:r w:rsidRPr="00B40880">
        <w:t>Hyper SQL Database</w:t>
      </w:r>
    </w:p>
    <w:p w14:paraId="369F8160" w14:textId="0F41C397" w:rsidR="009779B3" w:rsidRDefault="009779B3" w:rsidP="009779B3">
      <w:r>
        <w:tab/>
      </w:r>
      <w:r>
        <w:tab/>
        <w:t>“jstl” is for JSTL in JSP</w:t>
      </w:r>
    </w:p>
    <w:p w14:paraId="203301AA" w14:textId="3FF1582C" w:rsidR="009779B3" w:rsidRDefault="009779B3" w:rsidP="009779B3"/>
    <w:p w14:paraId="5FD39CAA" w14:textId="5017F5BB" w:rsidR="009779B3" w:rsidRDefault="009779B3" w:rsidP="009779B3"/>
    <w:p w14:paraId="542E11A7" w14:textId="123935CE" w:rsidR="009779B3" w:rsidRDefault="009779B3" w:rsidP="009779B3"/>
    <w:p w14:paraId="06682317" w14:textId="03C653C8" w:rsidR="009779B3" w:rsidRDefault="009779B3" w:rsidP="009779B3"/>
    <w:p w14:paraId="6416E0A7" w14:textId="1D4DFCF6" w:rsidR="009779B3" w:rsidRDefault="009779B3" w:rsidP="009779B3"/>
    <w:p w14:paraId="5CB54274" w14:textId="142ADFC8" w:rsidR="009779B3" w:rsidRDefault="009779B3" w:rsidP="009779B3"/>
    <w:p w14:paraId="30C3498A" w14:textId="28822C18" w:rsidR="009779B3" w:rsidRDefault="009779B3" w:rsidP="009779B3">
      <w:r>
        <w:t>2. Create the model class “Customer” under package “com.exercise.formsubmission.model”:</w:t>
      </w:r>
    </w:p>
    <w:p w14:paraId="4EE8EE1A" w14:textId="6F965CF8" w:rsidR="009779B3" w:rsidRDefault="00B12C9A" w:rsidP="009779B3">
      <w:r>
        <w:rPr>
          <w:noProof/>
        </w:rPr>
        <w:drawing>
          <wp:anchor distT="0" distB="0" distL="114300" distR="114300" simplePos="0" relativeHeight="251678720" behindDoc="0" locked="0" layoutInCell="1" allowOverlap="1" wp14:anchorId="682DE897" wp14:editId="0548ECF4">
            <wp:simplePos x="0" y="0"/>
            <wp:positionH relativeFrom="column">
              <wp:posOffset>320333</wp:posOffset>
            </wp:positionH>
            <wp:positionV relativeFrom="paragraph">
              <wp:posOffset>201344</wp:posOffset>
            </wp:positionV>
            <wp:extent cx="5678170" cy="1590675"/>
            <wp:effectExtent l="0" t="0" r="0" b="952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7817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033369" w14:textId="5AEE6D9F" w:rsidR="009779B3" w:rsidRDefault="009779B3" w:rsidP="009779B3"/>
    <w:p w14:paraId="6AD8266C" w14:textId="3BBF4D25" w:rsidR="009779B3" w:rsidRDefault="009779B3" w:rsidP="009779B3"/>
    <w:p w14:paraId="0146F0EE" w14:textId="3F6ED96E" w:rsidR="009779B3" w:rsidRDefault="009779B3" w:rsidP="009779B3"/>
    <w:p w14:paraId="199578F6" w14:textId="60577097" w:rsidR="009779B3" w:rsidRDefault="009779B3" w:rsidP="009779B3"/>
    <w:p w14:paraId="164E2613" w14:textId="07F059C9" w:rsidR="009779B3" w:rsidRDefault="00B12C9A" w:rsidP="009779B3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091737AD" wp14:editId="1ABFEAC3">
            <wp:simplePos x="0" y="0"/>
            <wp:positionH relativeFrom="column">
              <wp:posOffset>817880</wp:posOffset>
            </wp:positionH>
            <wp:positionV relativeFrom="paragraph">
              <wp:posOffset>142485</wp:posOffset>
            </wp:positionV>
            <wp:extent cx="4562475" cy="4480560"/>
            <wp:effectExtent l="0" t="0" r="9525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17686D" w14:textId="2FAFF753" w:rsidR="009779B3" w:rsidRDefault="009779B3" w:rsidP="009779B3">
      <w:r>
        <w:t>3. Open the newly created file and insert the following code:</w:t>
      </w:r>
    </w:p>
    <w:p w14:paraId="500E04A9" w14:textId="680965D0" w:rsidR="009779B3" w:rsidRPr="00B40880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B40880">
        <w:rPr>
          <w:rFonts w:ascii="Courier New" w:hAnsi="Courier New" w:cs="Courier New"/>
        </w:rPr>
        <w:t>package com.exercise.formsubmission.model;</w:t>
      </w:r>
    </w:p>
    <w:p w14:paraId="44D5AE7F" w14:textId="38F6365C" w:rsidR="009779B3" w:rsidRPr="00B40880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</w:p>
    <w:p w14:paraId="54941594" w14:textId="1807B0B7" w:rsidR="009779B3" w:rsidRPr="00B40880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B40880">
        <w:rPr>
          <w:rFonts w:ascii="Courier New" w:hAnsi="Courier New" w:cs="Courier New"/>
        </w:rPr>
        <w:t>import javax.persistence.Entity;</w:t>
      </w:r>
    </w:p>
    <w:p w14:paraId="500CA7A1" w14:textId="0A37E5B8" w:rsidR="009779B3" w:rsidRPr="00B40880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B40880">
        <w:rPr>
          <w:rFonts w:ascii="Courier New" w:hAnsi="Courier New" w:cs="Courier New"/>
        </w:rPr>
        <w:t>import javax.persistence.GeneratedValue;</w:t>
      </w:r>
    </w:p>
    <w:p w14:paraId="1087B5AA" w14:textId="131255F1" w:rsidR="009779B3" w:rsidRPr="00B40880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B40880">
        <w:rPr>
          <w:rFonts w:ascii="Courier New" w:hAnsi="Courier New" w:cs="Courier New"/>
        </w:rPr>
        <w:t>import javax.persistence.GenerationType;</w:t>
      </w:r>
    </w:p>
    <w:p w14:paraId="4150FCFF" w14:textId="4012F634" w:rsidR="009779B3" w:rsidRPr="00B40880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B40880">
        <w:rPr>
          <w:rFonts w:ascii="Courier New" w:hAnsi="Courier New" w:cs="Courier New"/>
        </w:rPr>
        <w:t>import javax.persistence.Id;</w:t>
      </w:r>
    </w:p>
    <w:p w14:paraId="5B068BFD" w14:textId="0C46838F" w:rsidR="009779B3" w:rsidRPr="00B40880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B40880">
        <w:rPr>
          <w:rFonts w:ascii="Courier New" w:hAnsi="Courier New" w:cs="Courier New"/>
        </w:rPr>
        <w:t>import javax.persistence.Table;</w:t>
      </w:r>
    </w:p>
    <w:p w14:paraId="25356272" w14:textId="60A85EB3" w:rsidR="009779B3" w:rsidRPr="00B40880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</w:p>
    <w:p w14:paraId="0C0E7AB8" w14:textId="3A337478" w:rsidR="009779B3" w:rsidRPr="00B40880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B40880">
        <w:rPr>
          <w:rFonts w:ascii="Courier New" w:hAnsi="Courier New" w:cs="Courier New"/>
        </w:rPr>
        <w:t>@Entity</w:t>
      </w:r>
    </w:p>
    <w:p w14:paraId="2286AD60" w14:textId="52C416F6" w:rsidR="009779B3" w:rsidRPr="00B40880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B40880">
        <w:rPr>
          <w:rFonts w:ascii="Courier New" w:hAnsi="Courier New" w:cs="Courier New"/>
        </w:rPr>
        <w:t>@Table(name = "customers")</w:t>
      </w:r>
    </w:p>
    <w:p w14:paraId="23B60F1F" w14:textId="388A0E95" w:rsidR="009779B3" w:rsidRPr="00B40880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B40880">
        <w:rPr>
          <w:rFonts w:ascii="Courier New" w:hAnsi="Courier New" w:cs="Courier New"/>
        </w:rPr>
        <w:t>public class Customer {</w:t>
      </w:r>
    </w:p>
    <w:p w14:paraId="1A6EEA89" w14:textId="7667BEE2" w:rsidR="009779B3" w:rsidRPr="00B40880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</w:p>
    <w:p w14:paraId="2C284E2E" w14:textId="528B5B4D" w:rsidR="009779B3" w:rsidRPr="00B40880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B40880">
        <w:rPr>
          <w:rFonts w:ascii="Courier New" w:hAnsi="Courier New" w:cs="Courier New"/>
        </w:rPr>
        <w:tab/>
        <w:t>@Id</w:t>
      </w:r>
    </w:p>
    <w:p w14:paraId="214C0E55" w14:textId="7A75873D" w:rsidR="009779B3" w:rsidRPr="00B40880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B40880">
        <w:rPr>
          <w:rFonts w:ascii="Courier New" w:hAnsi="Courier New" w:cs="Courier New"/>
        </w:rPr>
        <w:tab/>
        <w:t>@GeneratedValue(strategy = GenerationType.AUTO)</w:t>
      </w:r>
    </w:p>
    <w:p w14:paraId="7DCEA1A0" w14:textId="7DFA0AC4" w:rsidR="009779B3" w:rsidRPr="00B40880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B40880">
        <w:rPr>
          <w:rFonts w:ascii="Courier New" w:hAnsi="Courier New" w:cs="Courier New"/>
        </w:rPr>
        <w:tab/>
        <w:t>private long id;</w:t>
      </w:r>
    </w:p>
    <w:p w14:paraId="7B1B73A7" w14:textId="77777777" w:rsidR="009779B3" w:rsidRPr="00B40880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</w:p>
    <w:p w14:paraId="6730C9AC" w14:textId="48459827" w:rsidR="009779B3" w:rsidRPr="00B40880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B40880">
        <w:rPr>
          <w:rFonts w:ascii="Courier New" w:hAnsi="Courier New" w:cs="Courier New"/>
        </w:rPr>
        <w:tab/>
        <w:t>private String name;</w:t>
      </w:r>
    </w:p>
    <w:p w14:paraId="55B5BD00" w14:textId="77777777" w:rsidR="009779B3" w:rsidRPr="00B40880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</w:p>
    <w:p w14:paraId="382089F5" w14:textId="77777777" w:rsidR="009779B3" w:rsidRPr="00B40880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B40880">
        <w:rPr>
          <w:rFonts w:ascii="Courier New" w:hAnsi="Courier New" w:cs="Courier New"/>
        </w:rPr>
        <w:tab/>
        <w:t>private String email;</w:t>
      </w:r>
    </w:p>
    <w:p w14:paraId="5359577E" w14:textId="77777777" w:rsidR="009779B3" w:rsidRPr="00B40880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</w:p>
    <w:p w14:paraId="257E4E4C" w14:textId="77777777" w:rsidR="009779B3" w:rsidRPr="00B40880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B40880">
        <w:rPr>
          <w:rFonts w:ascii="Courier New" w:hAnsi="Courier New" w:cs="Courier New"/>
        </w:rPr>
        <w:tab/>
        <w:t>public long getId() {</w:t>
      </w:r>
    </w:p>
    <w:p w14:paraId="798E850F" w14:textId="77777777" w:rsidR="009779B3" w:rsidRPr="00B40880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B40880">
        <w:rPr>
          <w:rFonts w:ascii="Courier New" w:hAnsi="Courier New" w:cs="Courier New"/>
        </w:rPr>
        <w:tab/>
      </w:r>
      <w:r w:rsidRPr="00B40880">
        <w:rPr>
          <w:rFonts w:ascii="Courier New" w:hAnsi="Courier New" w:cs="Courier New"/>
        </w:rPr>
        <w:tab/>
        <w:t>return id;</w:t>
      </w:r>
    </w:p>
    <w:p w14:paraId="6B938D47" w14:textId="77777777" w:rsidR="009779B3" w:rsidRPr="00B40880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B40880">
        <w:rPr>
          <w:rFonts w:ascii="Courier New" w:hAnsi="Courier New" w:cs="Courier New"/>
        </w:rPr>
        <w:tab/>
        <w:t>}</w:t>
      </w:r>
    </w:p>
    <w:p w14:paraId="169FCE50" w14:textId="77777777" w:rsidR="009779B3" w:rsidRPr="00B40880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B40880">
        <w:rPr>
          <w:rFonts w:ascii="Courier New" w:hAnsi="Courier New" w:cs="Courier New"/>
        </w:rPr>
        <w:tab/>
        <w:t>public void setId(long id) {</w:t>
      </w:r>
    </w:p>
    <w:p w14:paraId="0BBA8DBC" w14:textId="77777777" w:rsidR="009779B3" w:rsidRPr="00B40880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B40880">
        <w:rPr>
          <w:rFonts w:ascii="Courier New" w:hAnsi="Courier New" w:cs="Courier New"/>
        </w:rPr>
        <w:tab/>
      </w:r>
      <w:r w:rsidRPr="00B40880">
        <w:rPr>
          <w:rFonts w:ascii="Courier New" w:hAnsi="Courier New" w:cs="Courier New"/>
        </w:rPr>
        <w:tab/>
        <w:t>this.id = id;</w:t>
      </w:r>
    </w:p>
    <w:p w14:paraId="0EDC2165" w14:textId="77777777" w:rsidR="009779B3" w:rsidRPr="00B40880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B40880">
        <w:rPr>
          <w:rFonts w:ascii="Courier New" w:hAnsi="Courier New" w:cs="Courier New"/>
        </w:rPr>
        <w:tab/>
        <w:t>}</w:t>
      </w:r>
    </w:p>
    <w:p w14:paraId="2DF9C6BB" w14:textId="61E608AA" w:rsidR="009779B3" w:rsidRPr="00B40880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</w:p>
    <w:p w14:paraId="6249BFC2" w14:textId="46C2C82B" w:rsidR="009779B3" w:rsidRPr="00B40880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B40880">
        <w:rPr>
          <w:rFonts w:ascii="Courier New" w:hAnsi="Courier New" w:cs="Courier New"/>
        </w:rPr>
        <w:tab/>
        <w:t>public String getName() {</w:t>
      </w:r>
    </w:p>
    <w:p w14:paraId="424E6EC9" w14:textId="1C26E252" w:rsidR="009779B3" w:rsidRPr="00B40880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B40880">
        <w:rPr>
          <w:rFonts w:ascii="Courier New" w:hAnsi="Courier New" w:cs="Courier New"/>
        </w:rPr>
        <w:tab/>
      </w:r>
      <w:r w:rsidRPr="00B40880">
        <w:rPr>
          <w:rFonts w:ascii="Courier New" w:hAnsi="Courier New" w:cs="Courier New"/>
        </w:rPr>
        <w:tab/>
        <w:t>return name;</w:t>
      </w:r>
    </w:p>
    <w:p w14:paraId="55FCF1C8" w14:textId="4F6CF1CC" w:rsidR="009779B3" w:rsidRPr="00B40880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B40880">
        <w:rPr>
          <w:rFonts w:ascii="Courier New" w:hAnsi="Courier New" w:cs="Courier New"/>
        </w:rPr>
        <w:tab/>
        <w:t>}</w:t>
      </w:r>
    </w:p>
    <w:p w14:paraId="63D45A8C" w14:textId="77777777" w:rsidR="009779B3" w:rsidRPr="00B40880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B40880">
        <w:rPr>
          <w:rFonts w:ascii="Courier New" w:hAnsi="Courier New" w:cs="Courier New"/>
        </w:rPr>
        <w:tab/>
        <w:t>public void setName(String name) {</w:t>
      </w:r>
    </w:p>
    <w:p w14:paraId="64A2A558" w14:textId="27565DDD" w:rsidR="009779B3" w:rsidRPr="00B40880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B40880">
        <w:rPr>
          <w:rFonts w:ascii="Courier New" w:hAnsi="Courier New" w:cs="Courier New"/>
        </w:rPr>
        <w:tab/>
      </w:r>
      <w:r w:rsidRPr="00B40880">
        <w:rPr>
          <w:rFonts w:ascii="Courier New" w:hAnsi="Courier New" w:cs="Courier New"/>
        </w:rPr>
        <w:tab/>
        <w:t>this.name = name;</w:t>
      </w:r>
    </w:p>
    <w:p w14:paraId="4EADFDCE" w14:textId="6238C759" w:rsidR="009779B3" w:rsidRPr="00B40880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B40880">
        <w:rPr>
          <w:rFonts w:ascii="Courier New" w:hAnsi="Courier New" w:cs="Courier New"/>
        </w:rPr>
        <w:tab/>
        <w:t>}</w:t>
      </w:r>
    </w:p>
    <w:p w14:paraId="03EEA3B4" w14:textId="00441725" w:rsidR="009779B3" w:rsidRPr="00B40880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</w:p>
    <w:p w14:paraId="750AD806" w14:textId="087D1115" w:rsidR="009779B3" w:rsidRPr="00B40880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B40880">
        <w:rPr>
          <w:rFonts w:ascii="Courier New" w:hAnsi="Courier New" w:cs="Courier New"/>
        </w:rPr>
        <w:tab/>
        <w:t>public String getEmail() {</w:t>
      </w:r>
    </w:p>
    <w:p w14:paraId="3C0E61C1" w14:textId="5893D931" w:rsidR="009779B3" w:rsidRPr="00B40880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B40880">
        <w:rPr>
          <w:rFonts w:ascii="Courier New" w:hAnsi="Courier New" w:cs="Courier New"/>
        </w:rPr>
        <w:tab/>
      </w:r>
      <w:r w:rsidRPr="00B40880">
        <w:rPr>
          <w:rFonts w:ascii="Courier New" w:hAnsi="Courier New" w:cs="Courier New"/>
        </w:rPr>
        <w:tab/>
        <w:t>return email;</w:t>
      </w:r>
    </w:p>
    <w:p w14:paraId="0EC90175" w14:textId="77777777" w:rsidR="009779B3" w:rsidRPr="00B40880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B40880">
        <w:rPr>
          <w:rFonts w:ascii="Courier New" w:hAnsi="Courier New" w:cs="Courier New"/>
        </w:rPr>
        <w:tab/>
        <w:t>}</w:t>
      </w:r>
    </w:p>
    <w:p w14:paraId="50499EE6" w14:textId="51E7C7CF" w:rsidR="009779B3" w:rsidRPr="00B40880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B40880">
        <w:rPr>
          <w:rFonts w:ascii="Courier New" w:hAnsi="Courier New" w:cs="Courier New"/>
        </w:rPr>
        <w:tab/>
        <w:t>public void setEmail(String email) {</w:t>
      </w:r>
    </w:p>
    <w:p w14:paraId="3361BCA4" w14:textId="5E35609A" w:rsidR="009779B3" w:rsidRPr="00B40880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B40880">
        <w:rPr>
          <w:rFonts w:ascii="Courier New" w:hAnsi="Courier New" w:cs="Courier New"/>
        </w:rPr>
        <w:tab/>
      </w:r>
      <w:r w:rsidRPr="00B40880">
        <w:rPr>
          <w:rFonts w:ascii="Courier New" w:hAnsi="Courier New" w:cs="Courier New"/>
        </w:rPr>
        <w:tab/>
        <w:t>this.email = email;</w:t>
      </w:r>
    </w:p>
    <w:p w14:paraId="478EA64F" w14:textId="6022769E" w:rsidR="009779B3" w:rsidRPr="00B40880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B40880">
        <w:rPr>
          <w:rFonts w:ascii="Courier New" w:hAnsi="Courier New" w:cs="Courier New"/>
        </w:rPr>
        <w:tab/>
        <w:t>}</w:t>
      </w:r>
    </w:p>
    <w:p w14:paraId="468F1085" w14:textId="1893E451" w:rsidR="009779B3" w:rsidRPr="00B40880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B40880">
        <w:rPr>
          <w:rFonts w:ascii="Courier New" w:hAnsi="Courier New" w:cs="Courier New"/>
        </w:rPr>
        <w:t>}</w:t>
      </w:r>
    </w:p>
    <w:p w14:paraId="7979A6C3" w14:textId="3362424C" w:rsidR="009779B3" w:rsidRDefault="009779B3" w:rsidP="009779B3"/>
    <w:p w14:paraId="4AFF8EFC" w14:textId="57717F28" w:rsidR="009779B3" w:rsidRDefault="009779B3" w:rsidP="009779B3">
      <w:r>
        <w:t xml:space="preserve">Note: </w:t>
      </w:r>
      <w:r>
        <w:tab/>
        <w:t>@Entity is to annotate this is a model class for persistence</w:t>
      </w:r>
    </w:p>
    <w:p w14:paraId="491D3509" w14:textId="1A7789CD" w:rsidR="009779B3" w:rsidRDefault="009779B3" w:rsidP="009779B3">
      <w:r>
        <w:tab/>
      </w:r>
      <w:r>
        <w:tab/>
        <w:t>@Table is to annotate the table name in DB</w:t>
      </w:r>
    </w:p>
    <w:p w14:paraId="00886BCC" w14:textId="56836AC7" w:rsidR="009779B3" w:rsidRDefault="009779B3" w:rsidP="009779B3">
      <w:r>
        <w:tab/>
      </w:r>
      <w:r>
        <w:tab/>
        <w:t>@Id is to annotate the primary key of the table</w:t>
      </w:r>
    </w:p>
    <w:p w14:paraId="0C9C1634" w14:textId="7C640E55" w:rsidR="009779B3" w:rsidRDefault="009779B3" w:rsidP="009779B3"/>
    <w:p w14:paraId="5B0C78FF" w14:textId="78E48E3A" w:rsidR="009779B3" w:rsidRDefault="009779B3" w:rsidP="009779B3"/>
    <w:p w14:paraId="088AA525" w14:textId="0D1581F6" w:rsidR="009779B3" w:rsidRDefault="009779B3" w:rsidP="009779B3">
      <w:r>
        <w:t>4. Create the repository class “</w:t>
      </w:r>
      <w:r w:rsidRPr="009F1693">
        <w:t>CustomerRepository</w:t>
      </w:r>
      <w:r>
        <w:t>” under package “com.exercise.formsubmission.repository” for accessing the database:</w:t>
      </w:r>
    </w:p>
    <w:p w14:paraId="49EE37C9" w14:textId="0F3D63D1" w:rsidR="009779B3" w:rsidRDefault="009779B3" w:rsidP="009779B3"/>
    <w:p w14:paraId="52DEEE77" w14:textId="10EF46EB" w:rsidR="009779B3" w:rsidRDefault="009779B3" w:rsidP="009779B3"/>
    <w:p w14:paraId="4D6F19E8" w14:textId="76EE4194" w:rsidR="009779B3" w:rsidRDefault="00217683" w:rsidP="009779B3">
      <w:r>
        <w:rPr>
          <w:noProof/>
        </w:rPr>
        <w:drawing>
          <wp:anchor distT="0" distB="0" distL="114300" distR="114300" simplePos="0" relativeHeight="251682816" behindDoc="0" locked="0" layoutInCell="1" allowOverlap="1" wp14:anchorId="054EBE77" wp14:editId="54D4673A">
            <wp:simplePos x="0" y="0"/>
            <wp:positionH relativeFrom="column">
              <wp:posOffset>925341</wp:posOffset>
            </wp:positionH>
            <wp:positionV relativeFrom="paragraph">
              <wp:posOffset>146392</wp:posOffset>
            </wp:positionV>
            <wp:extent cx="4562856" cy="4480560"/>
            <wp:effectExtent l="0" t="0" r="9525" b="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62856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41A87B" w14:textId="7FC6C29C" w:rsidR="009779B3" w:rsidRDefault="009779B3" w:rsidP="009779B3"/>
    <w:p w14:paraId="03E9504D" w14:textId="1396C727" w:rsidR="009779B3" w:rsidRDefault="009779B3" w:rsidP="009779B3">
      <w:r>
        <w:t>5. Open the newly created file and insert the following code:</w:t>
      </w:r>
    </w:p>
    <w:p w14:paraId="28BA56BE" w14:textId="6A3D17AD" w:rsidR="009779B3" w:rsidRPr="009F1693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9F1693">
        <w:rPr>
          <w:rFonts w:ascii="Courier New" w:hAnsi="Courier New" w:cs="Courier New"/>
        </w:rPr>
        <w:lastRenderedPageBreak/>
        <w:t>package com.exercise.formsubmission.repository;</w:t>
      </w:r>
    </w:p>
    <w:p w14:paraId="0F9E766B" w14:textId="0F3DAB36" w:rsidR="009779B3" w:rsidRPr="009F1693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</w:p>
    <w:p w14:paraId="4D318D9C" w14:textId="6B0C302B" w:rsidR="009779B3" w:rsidRPr="009F1693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9F1693">
        <w:rPr>
          <w:rFonts w:ascii="Courier New" w:hAnsi="Courier New" w:cs="Courier New"/>
        </w:rPr>
        <w:t>import org.springframework.data.jpa.repository.JpaRepository;</w:t>
      </w:r>
    </w:p>
    <w:p w14:paraId="01126FFE" w14:textId="70B83FAC" w:rsidR="009779B3" w:rsidRPr="009F1693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9F1693">
        <w:rPr>
          <w:rFonts w:ascii="Courier New" w:hAnsi="Courier New" w:cs="Courier New"/>
        </w:rPr>
        <w:t>import com.exercise.formsubmission.model.Customer;</w:t>
      </w:r>
    </w:p>
    <w:p w14:paraId="3B5F2057" w14:textId="79FA247E" w:rsidR="009779B3" w:rsidRPr="009F1693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</w:p>
    <w:p w14:paraId="4B6884DE" w14:textId="364D0474" w:rsidR="009779B3" w:rsidRPr="009F1693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9F1693">
        <w:rPr>
          <w:rFonts w:ascii="Courier New" w:hAnsi="Courier New" w:cs="Courier New"/>
        </w:rPr>
        <w:t>public interface CustomerRepository extends JpaRepository&lt;Customer, String&gt; {</w:t>
      </w:r>
    </w:p>
    <w:p w14:paraId="03BE2719" w14:textId="663FD192" w:rsidR="009779B3" w:rsidRPr="009F1693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9F1693">
        <w:rPr>
          <w:rFonts w:ascii="Courier New" w:hAnsi="Courier New" w:cs="Courier New"/>
        </w:rPr>
        <w:t>}</w:t>
      </w:r>
    </w:p>
    <w:p w14:paraId="30EE9385" w14:textId="109DAEAD" w:rsidR="009779B3" w:rsidRDefault="009779B3" w:rsidP="009779B3"/>
    <w:p w14:paraId="4B9E19F3" w14:textId="7D5B50BF" w:rsidR="009779B3" w:rsidRDefault="009779B3" w:rsidP="009779B3">
      <w:r>
        <w:t>Note: we don’t need to implement the functions for basic operations, e.g. save(), findAll(), etc.</w:t>
      </w:r>
    </w:p>
    <w:p w14:paraId="0B5667CE" w14:textId="124A4FA0" w:rsidR="009779B3" w:rsidRDefault="009779B3" w:rsidP="009779B3"/>
    <w:p w14:paraId="0CD90C3A" w14:textId="73ECEC17" w:rsidR="009779B3" w:rsidRDefault="009779B3" w:rsidP="009779B3"/>
    <w:p w14:paraId="7DB6BDFF" w14:textId="003ECC25" w:rsidR="009779B3" w:rsidRDefault="009779B3" w:rsidP="009779B3">
      <w:r>
        <w:t>6. Create a service for controller to call. Create the service class “</w:t>
      </w:r>
      <w:r w:rsidRPr="009F1693">
        <w:t>Customer</w:t>
      </w:r>
      <w:r>
        <w:t>Service” under package “com.exercise.formsubmission.service”:</w:t>
      </w:r>
    </w:p>
    <w:p w14:paraId="66A3D0ED" w14:textId="507E098B" w:rsidR="009779B3" w:rsidRDefault="00B12C9A" w:rsidP="009779B3">
      <w:r>
        <w:rPr>
          <w:noProof/>
        </w:rPr>
        <w:drawing>
          <wp:anchor distT="0" distB="0" distL="114300" distR="114300" simplePos="0" relativeHeight="251681792" behindDoc="0" locked="0" layoutInCell="1" allowOverlap="1" wp14:anchorId="0B019905" wp14:editId="0099FC03">
            <wp:simplePos x="0" y="0"/>
            <wp:positionH relativeFrom="column">
              <wp:posOffset>1129860</wp:posOffset>
            </wp:positionH>
            <wp:positionV relativeFrom="paragraph">
              <wp:posOffset>153914</wp:posOffset>
            </wp:positionV>
            <wp:extent cx="2228215" cy="2188210"/>
            <wp:effectExtent l="0" t="0" r="635" b="254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28215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930684" w14:textId="4A6147D8" w:rsidR="009779B3" w:rsidRDefault="009779B3" w:rsidP="009779B3"/>
    <w:p w14:paraId="646DB770" w14:textId="4390F16C" w:rsidR="009779B3" w:rsidRDefault="009779B3" w:rsidP="009779B3"/>
    <w:p w14:paraId="60233A72" w14:textId="731449BC" w:rsidR="009779B3" w:rsidRDefault="009779B3" w:rsidP="009779B3"/>
    <w:p w14:paraId="428623CC" w14:textId="25847C67" w:rsidR="009779B3" w:rsidRDefault="009779B3" w:rsidP="009779B3">
      <w:r>
        <w:t>7. Open the newly created file and insert the following code:</w:t>
      </w:r>
    </w:p>
    <w:p w14:paraId="2F1810AB" w14:textId="0C2CB466" w:rsidR="009779B3" w:rsidRPr="00F4257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F4257A">
        <w:rPr>
          <w:rFonts w:ascii="Courier New" w:hAnsi="Courier New" w:cs="Courier New"/>
        </w:rPr>
        <w:t>package com.exercise.formsubmission.service;</w:t>
      </w:r>
    </w:p>
    <w:p w14:paraId="49443581" w14:textId="2F06F275" w:rsidR="009779B3" w:rsidRPr="00F4257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</w:p>
    <w:p w14:paraId="58C57758" w14:textId="4115F224" w:rsidR="009779B3" w:rsidRPr="00F4257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F4257A">
        <w:rPr>
          <w:rFonts w:ascii="Courier New" w:hAnsi="Courier New" w:cs="Courier New"/>
        </w:rPr>
        <w:t>import java.util.ArrayList;</w:t>
      </w:r>
    </w:p>
    <w:p w14:paraId="2A8050DF" w14:textId="1FDDFB26" w:rsidR="009779B3" w:rsidRPr="00F4257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F4257A">
        <w:rPr>
          <w:rFonts w:ascii="Courier New" w:hAnsi="Courier New" w:cs="Courier New"/>
        </w:rPr>
        <w:t>import java.util.List;</w:t>
      </w:r>
    </w:p>
    <w:p w14:paraId="17AB560D" w14:textId="198C5D23" w:rsidR="009779B3" w:rsidRPr="00F4257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F4257A">
        <w:rPr>
          <w:rFonts w:ascii="Courier New" w:hAnsi="Courier New" w:cs="Courier New"/>
        </w:rPr>
        <w:t>import org.springframework.beans.factory.annotation.Autowired;</w:t>
      </w:r>
    </w:p>
    <w:p w14:paraId="2310FECD" w14:textId="42ACFB42" w:rsidR="009779B3" w:rsidRPr="00F4257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F4257A">
        <w:rPr>
          <w:rFonts w:ascii="Courier New" w:hAnsi="Courier New" w:cs="Courier New"/>
        </w:rPr>
        <w:t>import org.springframework.stereotype.Service;</w:t>
      </w:r>
    </w:p>
    <w:p w14:paraId="5E0BBC49" w14:textId="5B6AD2E4" w:rsidR="009779B3" w:rsidRPr="00F4257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F4257A">
        <w:rPr>
          <w:rFonts w:ascii="Courier New" w:hAnsi="Courier New" w:cs="Courier New"/>
        </w:rPr>
        <w:t>import com.exercise.formsubmission.model.Customer;</w:t>
      </w:r>
    </w:p>
    <w:p w14:paraId="0343371B" w14:textId="4F26F628" w:rsidR="009779B3" w:rsidRPr="00F4257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F4257A">
        <w:rPr>
          <w:rFonts w:ascii="Courier New" w:hAnsi="Courier New" w:cs="Courier New"/>
        </w:rPr>
        <w:t>import com.exercise.formsubmission.repository.CustomerRepository;</w:t>
      </w:r>
    </w:p>
    <w:p w14:paraId="44A5C094" w14:textId="03913946" w:rsidR="009779B3" w:rsidRPr="00F4257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</w:p>
    <w:p w14:paraId="25D9C955" w14:textId="5DA0EC7F" w:rsidR="009779B3" w:rsidRPr="00F4257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F4257A">
        <w:rPr>
          <w:rFonts w:ascii="Courier New" w:hAnsi="Courier New" w:cs="Courier New"/>
        </w:rPr>
        <w:t>@Service</w:t>
      </w:r>
    </w:p>
    <w:p w14:paraId="2F0D8B03" w14:textId="78F07E2E" w:rsidR="009779B3" w:rsidRPr="00F4257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F4257A">
        <w:rPr>
          <w:rFonts w:ascii="Courier New" w:hAnsi="Courier New" w:cs="Courier New"/>
        </w:rPr>
        <w:t>public class CustomerService {</w:t>
      </w:r>
    </w:p>
    <w:p w14:paraId="359AB05B" w14:textId="62FA90BF" w:rsidR="009779B3" w:rsidRPr="00F4257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F4257A">
        <w:rPr>
          <w:rFonts w:ascii="Courier New" w:hAnsi="Courier New" w:cs="Courier New"/>
        </w:rPr>
        <w:tab/>
      </w:r>
    </w:p>
    <w:p w14:paraId="0A6C6ABA" w14:textId="46CB3B57" w:rsidR="009779B3" w:rsidRPr="00F4257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F4257A">
        <w:rPr>
          <w:rFonts w:ascii="Courier New" w:hAnsi="Courier New" w:cs="Courier New"/>
        </w:rPr>
        <w:tab/>
        <w:t>@Autowired</w:t>
      </w:r>
    </w:p>
    <w:p w14:paraId="7C4728F9" w14:textId="135D0C6C" w:rsidR="009779B3" w:rsidRPr="00F4257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F4257A">
        <w:rPr>
          <w:rFonts w:ascii="Courier New" w:hAnsi="Courier New" w:cs="Courier New"/>
        </w:rPr>
        <w:tab/>
        <w:t>CustomerRepository customerRepository;</w:t>
      </w:r>
    </w:p>
    <w:p w14:paraId="50FBDCA1" w14:textId="009A8302" w:rsidR="009779B3" w:rsidRPr="00F4257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F4257A">
        <w:rPr>
          <w:rFonts w:ascii="Courier New" w:hAnsi="Courier New" w:cs="Courier New"/>
        </w:rPr>
        <w:tab/>
      </w:r>
    </w:p>
    <w:p w14:paraId="694BF636" w14:textId="591247E5" w:rsidR="009779B3" w:rsidRPr="00F4257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F4257A">
        <w:rPr>
          <w:rFonts w:ascii="Courier New" w:hAnsi="Courier New" w:cs="Courier New"/>
        </w:rPr>
        <w:tab/>
        <w:t>public List&lt;Customer&gt; getAllCustomers() {</w:t>
      </w:r>
    </w:p>
    <w:p w14:paraId="22315AC6" w14:textId="6573038B" w:rsidR="009779B3" w:rsidRPr="00F4257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F4257A">
        <w:rPr>
          <w:rFonts w:ascii="Courier New" w:hAnsi="Courier New" w:cs="Courier New"/>
        </w:rPr>
        <w:tab/>
      </w:r>
      <w:r w:rsidRPr="00F4257A">
        <w:rPr>
          <w:rFonts w:ascii="Courier New" w:hAnsi="Courier New" w:cs="Courier New"/>
        </w:rPr>
        <w:tab/>
        <w:t>List&lt;Customer&gt; customers = customerRepository.findAll();</w:t>
      </w:r>
    </w:p>
    <w:p w14:paraId="5A7419A5" w14:textId="4824BD52" w:rsidR="009779B3" w:rsidRPr="00F4257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F4257A">
        <w:rPr>
          <w:rFonts w:ascii="Courier New" w:hAnsi="Courier New" w:cs="Courier New"/>
        </w:rPr>
        <w:tab/>
      </w:r>
      <w:r w:rsidRPr="00F4257A">
        <w:rPr>
          <w:rFonts w:ascii="Courier New" w:hAnsi="Courier New" w:cs="Courier New"/>
        </w:rPr>
        <w:tab/>
        <w:t>return customers;</w:t>
      </w:r>
    </w:p>
    <w:p w14:paraId="3308C63A" w14:textId="5D97D8C8" w:rsidR="009779B3" w:rsidRPr="00F4257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F4257A">
        <w:rPr>
          <w:rFonts w:ascii="Courier New" w:hAnsi="Courier New" w:cs="Courier New"/>
        </w:rPr>
        <w:tab/>
        <w:t>}</w:t>
      </w:r>
    </w:p>
    <w:p w14:paraId="72A97F80" w14:textId="7B13818E" w:rsidR="009779B3" w:rsidRPr="00F4257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F4257A">
        <w:rPr>
          <w:rFonts w:ascii="Courier New" w:hAnsi="Courier New" w:cs="Courier New"/>
        </w:rPr>
        <w:tab/>
      </w:r>
    </w:p>
    <w:p w14:paraId="6B8D48EF" w14:textId="2A641616" w:rsidR="009779B3" w:rsidRPr="00F4257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F4257A">
        <w:rPr>
          <w:rFonts w:ascii="Courier New" w:hAnsi="Courier New" w:cs="Courier New"/>
        </w:rPr>
        <w:tab/>
        <w:t>public void addCustomer(Customer customer) {</w:t>
      </w:r>
    </w:p>
    <w:p w14:paraId="2633E758" w14:textId="29246FF3" w:rsidR="009779B3" w:rsidRPr="00F4257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F4257A">
        <w:rPr>
          <w:rFonts w:ascii="Courier New" w:hAnsi="Courier New" w:cs="Courier New"/>
        </w:rPr>
        <w:tab/>
      </w:r>
      <w:r w:rsidRPr="00F4257A">
        <w:rPr>
          <w:rFonts w:ascii="Courier New" w:hAnsi="Courier New" w:cs="Courier New"/>
        </w:rPr>
        <w:tab/>
        <w:t>Customer c = customerRepository.save(customer);</w:t>
      </w:r>
    </w:p>
    <w:p w14:paraId="303EF1D0" w14:textId="3203168A" w:rsidR="009779B3" w:rsidRPr="00F4257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F4257A">
        <w:rPr>
          <w:rFonts w:ascii="Courier New" w:hAnsi="Courier New" w:cs="Courier New"/>
        </w:rPr>
        <w:tab/>
        <w:t>}</w:t>
      </w:r>
    </w:p>
    <w:p w14:paraId="79CF800A" w14:textId="3C4FC9F0" w:rsidR="009779B3" w:rsidRPr="00F4257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F4257A">
        <w:rPr>
          <w:rFonts w:ascii="Courier New" w:hAnsi="Courier New" w:cs="Courier New"/>
        </w:rPr>
        <w:tab/>
      </w:r>
    </w:p>
    <w:p w14:paraId="28700AC7" w14:textId="3258A725" w:rsidR="009779B3" w:rsidRPr="00F4257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F4257A">
        <w:rPr>
          <w:rFonts w:ascii="Courier New" w:hAnsi="Courier New" w:cs="Courier New"/>
        </w:rPr>
        <w:tab/>
        <w:t>public void updateCustomer(String id, Customer customer) {</w:t>
      </w:r>
    </w:p>
    <w:p w14:paraId="6D5A339B" w14:textId="36D47879" w:rsidR="009779B3" w:rsidRPr="00F4257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F4257A">
        <w:rPr>
          <w:rFonts w:ascii="Courier New" w:hAnsi="Courier New" w:cs="Courier New"/>
        </w:rPr>
        <w:tab/>
      </w:r>
      <w:r w:rsidRPr="00F4257A">
        <w:rPr>
          <w:rFonts w:ascii="Courier New" w:hAnsi="Courier New" w:cs="Courier New"/>
        </w:rPr>
        <w:tab/>
        <w:t>customerRepository.save(customer);</w:t>
      </w:r>
    </w:p>
    <w:p w14:paraId="387AADCE" w14:textId="18B3A19F" w:rsidR="009779B3" w:rsidRPr="00F4257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F4257A">
        <w:rPr>
          <w:rFonts w:ascii="Courier New" w:hAnsi="Courier New" w:cs="Courier New"/>
        </w:rPr>
        <w:lastRenderedPageBreak/>
        <w:tab/>
        <w:t>}</w:t>
      </w:r>
    </w:p>
    <w:p w14:paraId="556A9246" w14:textId="5EA63440" w:rsidR="009779B3" w:rsidRPr="00F4257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F4257A">
        <w:rPr>
          <w:rFonts w:ascii="Courier New" w:hAnsi="Courier New" w:cs="Courier New"/>
        </w:rPr>
        <w:tab/>
      </w:r>
    </w:p>
    <w:p w14:paraId="747A6A7B" w14:textId="4ACB5326" w:rsidR="009779B3" w:rsidRPr="00F4257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F4257A">
        <w:rPr>
          <w:rFonts w:ascii="Courier New" w:hAnsi="Courier New" w:cs="Courier New"/>
        </w:rPr>
        <w:tab/>
        <w:t>public void deleteCustomer(String id) {</w:t>
      </w:r>
    </w:p>
    <w:p w14:paraId="1753F5D5" w14:textId="0336AF8F" w:rsidR="009779B3" w:rsidRPr="00F4257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F4257A">
        <w:rPr>
          <w:rFonts w:ascii="Courier New" w:hAnsi="Courier New" w:cs="Courier New"/>
        </w:rPr>
        <w:tab/>
      </w:r>
      <w:r w:rsidRPr="00F4257A">
        <w:rPr>
          <w:rFonts w:ascii="Courier New" w:hAnsi="Courier New" w:cs="Courier New"/>
        </w:rPr>
        <w:tab/>
        <w:t>customerRepository.deleteById(id);</w:t>
      </w:r>
    </w:p>
    <w:p w14:paraId="0B0ABDAE" w14:textId="7A40FCE1" w:rsidR="009779B3" w:rsidRPr="00F4257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F4257A">
        <w:rPr>
          <w:rFonts w:ascii="Courier New" w:hAnsi="Courier New" w:cs="Courier New"/>
        </w:rPr>
        <w:tab/>
        <w:t>}</w:t>
      </w:r>
    </w:p>
    <w:p w14:paraId="361B72C2" w14:textId="762F6B61" w:rsidR="009779B3" w:rsidRPr="00F4257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F4257A">
        <w:rPr>
          <w:rFonts w:ascii="Courier New" w:hAnsi="Courier New" w:cs="Courier New"/>
        </w:rPr>
        <w:t>}</w:t>
      </w:r>
    </w:p>
    <w:p w14:paraId="560E5F4E" w14:textId="06F88B34" w:rsidR="009779B3" w:rsidRDefault="009779B3" w:rsidP="009779B3"/>
    <w:p w14:paraId="006B2395" w14:textId="6C3E52E6" w:rsidR="009779B3" w:rsidRDefault="009779B3" w:rsidP="009779B3">
      <w:r>
        <w:t xml:space="preserve">Note: </w:t>
      </w:r>
    </w:p>
    <w:p w14:paraId="2940C25A" w14:textId="0F4508F7" w:rsidR="009779B3" w:rsidRDefault="009779B3" w:rsidP="009779B3">
      <w:pPr>
        <w:pStyle w:val="ListParagraph"/>
        <w:widowControl/>
        <w:numPr>
          <w:ilvl w:val="0"/>
          <w:numId w:val="40"/>
        </w:numPr>
        <w:tabs>
          <w:tab w:val="left" w:pos="406"/>
          <w:tab w:val="left" w:pos="720"/>
          <w:tab w:val="left" w:pos="1390"/>
          <w:tab w:val="left" w:pos="1673"/>
          <w:tab w:val="left" w:pos="3658"/>
        </w:tabs>
        <w:spacing w:before="0" w:after="0" w:line="240" w:lineRule="auto"/>
        <w:ind w:left="720" w:hanging="360"/>
        <w:jc w:val="both"/>
      </w:pPr>
      <w:r>
        <w:t>use @Autowired to inject CustomerRepository</w:t>
      </w:r>
    </w:p>
    <w:p w14:paraId="346CCB84" w14:textId="0E4FFB99" w:rsidR="009779B3" w:rsidRDefault="009779B3" w:rsidP="009779B3">
      <w:pPr>
        <w:pStyle w:val="ListParagraph"/>
        <w:widowControl/>
        <w:numPr>
          <w:ilvl w:val="0"/>
          <w:numId w:val="40"/>
        </w:numPr>
        <w:tabs>
          <w:tab w:val="left" w:pos="406"/>
          <w:tab w:val="left" w:pos="720"/>
          <w:tab w:val="left" w:pos="1390"/>
          <w:tab w:val="left" w:pos="1673"/>
          <w:tab w:val="left" w:pos="3658"/>
        </w:tabs>
        <w:spacing w:before="0" w:after="0" w:line="240" w:lineRule="auto"/>
        <w:ind w:left="720" w:hanging="360"/>
        <w:jc w:val="both"/>
      </w:pPr>
      <w:r>
        <w:t>we don’t need to implement the funcitons findAll, save and deleteById yourself, Spring Data will implement the functions for us.</w:t>
      </w:r>
    </w:p>
    <w:p w14:paraId="4CC85D9B" w14:textId="2E10801C" w:rsidR="009779B3" w:rsidRDefault="009779B3" w:rsidP="009779B3"/>
    <w:p w14:paraId="3DBBF2EA" w14:textId="62BC5B03" w:rsidR="009779B3" w:rsidRDefault="009779B3" w:rsidP="009779B3"/>
    <w:p w14:paraId="6E62D6DE" w14:textId="2D810C65" w:rsidR="009779B3" w:rsidRDefault="009779B3" w:rsidP="009779B3">
      <w:r>
        <w:t>8. the structure of the project now should look like this:</w:t>
      </w:r>
    </w:p>
    <w:p w14:paraId="60D9F703" w14:textId="7B53E589" w:rsidR="009779B3" w:rsidRDefault="009779B3" w:rsidP="009779B3"/>
    <w:p w14:paraId="24E60B61" w14:textId="1E2CF9C5" w:rsidR="009779B3" w:rsidRDefault="009779B3" w:rsidP="009779B3"/>
    <w:p w14:paraId="284F4130" w14:textId="2A322D2A" w:rsidR="009779B3" w:rsidRDefault="00B12C9A" w:rsidP="009779B3">
      <w:r>
        <w:rPr>
          <w:noProof/>
        </w:rPr>
        <w:drawing>
          <wp:anchor distT="0" distB="0" distL="114300" distR="114300" simplePos="0" relativeHeight="251680768" behindDoc="0" locked="0" layoutInCell="1" allowOverlap="1" wp14:anchorId="64F2D18F" wp14:editId="6C604A18">
            <wp:simplePos x="0" y="0"/>
            <wp:positionH relativeFrom="column">
              <wp:posOffset>2265094</wp:posOffset>
            </wp:positionH>
            <wp:positionV relativeFrom="paragraph">
              <wp:posOffset>242131</wp:posOffset>
            </wp:positionV>
            <wp:extent cx="2120900" cy="4023360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79B3">
        <w:t xml:space="preserve"> </w:t>
      </w:r>
    </w:p>
    <w:p w14:paraId="038483B7" w14:textId="77777777" w:rsidR="009779B3" w:rsidRDefault="009779B3" w:rsidP="009779B3"/>
    <w:p w14:paraId="0DBDBC94" w14:textId="77777777" w:rsidR="009779B3" w:rsidRDefault="009779B3" w:rsidP="009779B3">
      <w:r>
        <w:t>9. Use the service in controller – open “AppController.java” and edit the functions accordingly.</w:t>
      </w:r>
    </w:p>
    <w:p w14:paraId="42F83CFA" w14:textId="77777777" w:rsidR="009779B3" w:rsidRDefault="009779B3" w:rsidP="009779B3"/>
    <w:p w14:paraId="48481A09" w14:textId="77777777" w:rsidR="009779B3" w:rsidRDefault="009779B3" w:rsidP="009779B3">
      <w:r>
        <w:t>9a. getAppForm():</w:t>
      </w:r>
    </w:p>
    <w:p w14:paraId="111BB599" w14:textId="77777777" w:rsidR="009779B3" w:rsidRDefault="009779B3" w:rsidP="009779B3"/>
    <w:p w14:paraId="6F125864" w14:textId="77777777" w:rsidR="009779B3" w:rsidRPr="00DA6B0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080"/>
          <w:tab w:val="left" w:pos="1440"/>
        </w:tabs>
        <w:rPr>
          <w:rFonts w:ascii="Courier New" w:hAnsi="Courier New" w:cs="Courier New"/>
        </w:rPr>
      </w:pPr>
      <w:r w:rsidRPr="00DA6B0A">
        <w:rPr>
          <w:rFonts w:ascii="Courier New" w:hAnsi="Courier New" w:cs="Courier New"/>
        </w:rPr>
        <w:tab/>
        <w:t>@GetMapping("/getAppForm")</w:t>
      </w:r>
    </w:p>
    <w:p w14:paraId="2DD5DBCE" w14:textId="77777777" w:rsidR="009779B3" w:rsidRPr="00DA6B0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080"/>
          <w:tab w:val="left" w:pos="1440"/>
        </w:tabs>
        <w:rPr>
          <w:rFonts w:ascii="Courier New" w:hAnsi="Courier New" w:cs="Courier New"/>
        </w:rPr>
      </w:pPr>
      <w:r w:rsidRPr="00DA6B0A">
        <w:rPr>
          <w:rFonts w:ascii="Courier New" w:hAnsi="Courier New" w:cs="Courier New"/>
        </w:rPr>
        <w:tab/>
        <w:t>public String getAppForm(ModelMap modelMap) {</w:t>
      </w:r>
    </w:p>
    <w:p w14:paraId="005E41D6" w14:textId="77777777" w:rsidR="009779B3" w:rsidRPr="00DA6B0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080"/>
          <w:tab w:val="left" w:pos="1440"/>
        </w:tabs>
        <w:rPr>
          <w:rFonts w:ascii="Courier New" w:hAnsi="Courier New" w:cs="Courier New"/>
        </w:rPr>
      </w:pPr>
      <w:r w:rsidRPr="00DA6B0A">
        <w:rPr>
          <w:rFonts w:ascii="Courier New" w:hAnsi="Courier New" w:cs="Courier New"/>
        </w:rPr>
        <w:tab/>
      </w:r>
      <w:r w:rsidRPr="00DA6B0A">
        <w:rPr>
          <w:rFonts w:ascii="Courier New" w:hAnsi="Courier New" w:cs="Courier New"/>
        </w:rPr>
        <w:tab/>
        <w:t>logger.info("get customers");</w:t>
      </w:r>
    </w:p>
    <w:p w14:paraId="3B10539C" w14:textId="77777777" w:rsidR="009779B3" w:rsidRPr="00DA6B0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080"/>
          <w:tab w:val="left" w:pos="1440"/>
        </w:tabs>
        <w:rPr>
          <w:rFonts w:ascii="Courier New" w:hAnsi="Courier New" w:cs="Courier New"/>
        </w:rPr>
      </w:pPr>
      <w:r w:rsidRPr="00DA6B0A">
        <w:rPr>
          <w:rFonts w:ascii="Courier New" w:hAnsi="Courier New" w:cs="Courier New"/>
        </w:rPr>
        <w:tab/>
      </w:r>
      <w:r w:rsidRPr="00DA6B0A">
        <w:rPr>
          <w:rFonts w:ascii="Courier New" w:hAnsi="Courier New" w:cs="Courier New"/>
        </w:rPr>
        <w:tab/>
        <w:t>List&lt;Customer&gt; customers = customerService.getAllCustomers();</w:t>
      </w:r>
    </w:p>
    <w:p w14:paraId="7C64493B" w14:textId="77777777" w:rsidR="009779B3" w:rsidRPr="00DA6B0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080"/>
          <w:tab w:val="left" w:pos="1440"/>
        </w:tabs>
        <w:rPr>
          <w:rFonts w:ascii="Courier New" w:hAnsi="Courier New" w:cs="Courier New"/>
        </w:rPr>
      </w:pPr>
      <w:r w:rsidRPr="00DA6B0A">
        <w:rPr>
          <w:rFonts w:ascii="Courier New" w:hAnsi="Courier New" w:cs="Courier New"/>
        </w:rPr>
        <w:tab/>
      </w:r>
      <w:r w:rsidRPr="00DA6B0A">
        <w:rPr>
          <w:rFonts w:ascii="Courier New" w:hAnsi="Courier New" w:cs="Courier New"/>
        </w:rPr>
        <w:tab/>
        <w:t>for(Customer c : customers) {</w:t>
      </w:r>
    </w:p>
    <w:p w14:paraId="2E5A688D" w14:textId="77777777" w:rsidR="009779B3" w:rsidRPr="00DA6B0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080"/>
          <w:tab w:val="left" w:pos="1440"/>
        </w:tabs>
        <w:rPr>
          <w:rFonts w:ascii="Courier New" w:hAnsi="Courier New" w:cs="Courier New"/>
        </w:rPr>
      </w:pPr>
      <w:r w:rsidRPr="00DA6B0A">
        <w:rPr>
          <w:rFonts w:ascii="Courier New" w:hAnsi="Courier New" w:cs="Courier New"/>
        </w:rPr>
        <w:tab/>
      </w:r>
      <w:r w:rsidRPr="00DA6B0A">
        <w:rPr>
          <w:rFonts w:ascii="Courier New" w:hAnsi="Courier New" w:cs="Courier New"/>
        </w:rPr>
        <w:tab/>
      </w:r>
      <w:r w:rsidRPr="00DA6B0A">
        <w:rPr>
          <w:rFonts w:ascii="Courier New" w:hAnsi="Courier New" w:cs="Courier New"/>
        </w:rPr>
        <w:tab/>
        <w:t>logger.info("###### {}-{}-{}", c.getId(), c.getName(), c.getEmail());</w:t>
      </w:r>
    </w:p>
    <w:p w14:paraId="5D69B679" w14:textId="77777777" w:rsidR="009779B3" w:rsidRPr="00DA6B0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080"/>
          <w:tab w:val="left" w:pos="1440"/>
        </w:tabs>
        <w:rPr>
          <w:rFonts w:ascii="Courier New" w:hAnsi="Courier New" w:cs="Courier New"/>
        </w:rPr>
      </w:pPr>
      <w:r w:rsidRPr="00DA6B0A">
        <w:rPr>
          <w:rFonts w:ascii="Courier New" w:hAnsi="Courier New" w:cs="Courier New"/>
        </w:rPr>
        <w:tab/>
      </w:r>
      <w:r w:rsidRPr="00DA6B0A">
        <w:rPr>
          <w:rFonts w:ascii="Courier New" w:hAnsi="Courier New" w:cs="Courier New"/>
        </w:rPr>
        <w:tab/>
        <w:t>}</w:t>
      </w:r>
    </w:p>
    <w:p w14:paraId="3B8A2436" w14:textId="77777777" w:rsidR="009779B3" w:rsidRPr="00DA6B0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080"/>
          <w:tab w:val="left" w:pos="1440"/>
        </w:tabs>
        <w:rPr>
          <w:rFonts w:ascii="Courier New" w:hAnsi="Courier New" w:cs="Courier New"/>
        </w:rPr>
      </w:pPr>
      <w:r w:rsidRPr="00DA6B0A">
        <w:rPr>
          <w:rFonts w:ascii="Courier New" w:hAnsi="Courier New" w:cs="Courier New"/>
        </w:rPr>
        <w:lastRenderedPageBreak/>
        <w:tab/>
      </w:r>
      <w:r w:rsidRPr="00DA6B0A">
        <w:rPr>
          <w:rFonts w:ascii="Courier New" w:hAnsi="Courier New" w:cs="Courier New"/>
        </w:rPr>
        <w:tab/>
        <w:t>modelMap.addAttribute("customers", customers);</w:t>
      </w:r>
    </w:p>
    <w:p w14:paraId="3D9C06CE" w14:textId="77777777" w:rsidR="009779B3" w:rsidRPr="00DA6B0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080"/>
          <w:tab w:val="left" w:pos="1440"/>
        </w:tabs>
        <w:rPr>
          <w:rFonts w:ascii="Courier New" w:hAnsi="Courier New" w:cs="Courier New"/>
        </w:rPr>
      </w:pPr>
      <w:r w:rsidRPr="00DA6B0A">
        <w:rPr>
          <w:rFonts w:ascii="Courier New" w:hAnsi="Courier New" w:cs="Courier New"/>
        </w:rPr>
        <w:tab/>
      </w:r>
      <w:r w:rsidRPr="00DA6B0A">
        <w:rPr>
          <w:rFonts w:ascii="Courier New" w:hAnsi="Courier New" w:cs="Courier New"/>
        </w:rPr>
        <w:tab/>
        <w:t>return "appForm";</w:t>
      </w:r>
    </w:p>
    <w:p w14:paraId="25BDE8DA" w14:textId="77777777" w:rsidR="009779B3" w:rsidRPr="00DA6B0A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080"/>
          <w:tab w:val="left" w:pos="1440"/>
        </w:tabs>
        <w:rPr>
          <w:rFonts w:ascii="Courier New" w:hAnsi="Courier New" w:cs="Courier New"/>
        </w:rPr>
      </w:pPr>
      <w:r w:rsidRPr="00DA6B0A">
        <w:rPr>
          <w:rFonts w:ascii="Courier New" w:hAnsi="Courier New" w:cs="Courier New"/>
        </w:rPr>
        <w:tab/>
        <w:t>}</w:t>
      </w:r>
    </w:p>
    <w:p w14:paraId="019AA8C6" w14:textId="77777777" w:rsidR="009779B3" w:rsidRDefault="009779B3" w:rsidP="009779B3"/>
    <w:p w14:paraId="25496289" w14:textId="77777777" w:rsidR="009779B3" w:rsidRDefault="009779B3" w:rsidP="009779B3">
      <w:r>
        <w:t>Note: calling customerService.getAllCustomers() to get all customers from database.</w:t>
      </w:r>
    </w:p>
    <w:p w14:paraId="0B55FADD" w14:textId="77777777" w:rsidR="009779B3" w:rsidRDefault="009779B3" w:rsidP="009779B3"/>
    <w:p w14:paraId="7C85AE23" w14:textId="77777777" w:rsidR="009779B3" w:rsidRDefault="009779B3" w:rsidP="009779B3"/>
    <w:p w14:paraId="2F765F9A" w14:textId="77777777" w:rsidR="009779B3" w:rsidRDefault="009779B3" w:rsidP="009779B3">
      <w:r>
        <w:t>9b. viewAppDetails():</w:t>
      </w:r>
    </w:p>
    <w:p w14:paraId="6B3E61F2" w14:textId="77777777" w:rsidR="009779B3" w:rsidRDefault="009779B3" w:rsidP="009779B3"/>
    <w:p w14:paraId="53407A4C" w14:textId="77777777" w:rsidR="009779B3" w:rsidRPr="00C6143D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C6143D">
        <w:rPr>
          <w:rFonts w:ascii="Courier New" w:hAnsi="Courier New" w:cs="Courier New"/>
        </w:rPr>
        <w:tab/>
        <w:t>@PostMapping("/viewAppDetails")</w:t>
      </w:r>
    </w:p>
    <w:p w14:paraId="6BA09956" w14:textId="77777777" w:rsidR="009779B3" w:rsidRPr="00C6143D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C6143D">
        <w:rPr>
          <w:rFonts w:ascii="Courier New" w:hAnsi="Courier New" w:cs="Courier New"/>
        </w:rPr>
        <w:tab/>
        <w:t>public String viewAppDetails (@RequestParam("name") String name,</w:t>
      </w:r>
    </w:p>
    <w:p w14:paraId="0B276F62" w14:textId="77777777" w:rsidR="009779B3" w:rsidRPr="00C6143D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C6143D">
        <w:rPr>
          <w:rFonts w:ascii="Courier New" w:hAnsi="Courier New" w:cs="Courier New"/>
        </w:rPr>
        <w:tab/>
      </w:r>
      <w:r w:rsidRPr="00C6143D">
        <w:rPr>
          <w:rFonts w:ascii="Courier New" w:hAnsi="Courier New" w:cs="Courier New"/>
        </w:rPr>
        <w:tab/>
      </w:r>
      <w:r w:rsidRPr="00C6143D">
        <w:rPr>
          <w:rFonts w:ascii="Courier New" w:hAnsi="Courier New" w:cs="Courier New"/>
        </w:rPr>
        <w:tab/>
        <w:t>@RequestParam("email") String email, ModelMap modelMap) {</w:t>
      </w:r>
    </w:p>
    <w:p w14:paraId="02E8AEE3" w14:textId="77777777" w:rsidR="009779B3" w:rsidRPr="00C6143D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</w:p>
    <w:p w14:paraId="3389FB5B" w14:textId="77777777" w:rsidR="009779B3" w:rsidRPr="00C6143D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C6143D">
        <w:rPr>
          <w:rFonts w:ascii="Courier New" w:hAnsi="Courier New" w:cs="Courier New"/>
        </w:rPr>
        <w:tab/>
      </w:r>
      <w:r w:rsidRPr="00C6143D">
        <w:rPr>
          <w:rFonts w:ascii="Courier New" w:hAnsi="Courier New" w:cs="Courier New"/>
        </w:rPr>
        <w:tab/>
        <w:t>modelMap.put("name", name);</w:t>
      </w:r>
    </w:p>
    <w:p w14:paraId="4F7C9113" w14:textId="77777777" w:rsidR="009779B3" w:rsidRPr="00C6143D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C6143D">
        <w:rPr>
          <w:rFonts w:ascii="Courier New" w:hAnsi="Courier New" w:cs="Courier New"/>
        </w:rPr>
        <w:tab/>
      </w:r>
      <w:r w:rsidRPr="00C6143D">
        <w:rPr>
          <w:rFonts w:ascii="Courier New" w:hAnsi="Courier New" w:cs="Courier New"/>
        </w:rPr>
        <w:tab/>
        <w:t>modelMap.put("email", email);</w:t>
      </w:r>
    </w:p>
    <w:p w14:paraId="78D66D86" w14:textId="77777777" w:rsidR="009779B3" w:rsidRPr="00C6143D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C6143D">
        <w:rPr>
          <w:rFonts w:ascii="Courier New" w:hAnsi="Courier New" w:cs="Courier New"/>
        </w:rPr>
        <w:tab/>
      </w:r>
      <w:r w:rsidRPr="00C6143D">
        <w:rPr>
          <w:rFonts w:ascii="Courier New" w:hAnsi="Courier New" w:cs="Courier New"/>
        </w:rPr>
        <w:tab/>
        <w:t>modelMap.put("appName", appModel.getAppName());</w:t>
      </w:r>
    </w:p>
    <w:p w14:paraId="5534B5E6" w14:textId="77777777" w:rsidR="009779B3" w:rsidRPr="00C6143D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C6143D">
        <w:rPr>
          <w:rFonts w:ascii="Courier New" w:hAnsi="Courier New" w:cs="Courier New"/>
        </w:rPr>
        <w:tab/>
      </w:r>
      <w:r w:rsidRPr="00C6143D">
        <w:rPr>
          <w:rFonts w:ascii="Courier New" w:hAnsi="Courier New" w:cs="Courier New"/>
        </w:rPr>
        <w:tab/>
      </w:r>
    </w:p>
    <w:p w14:paraId="62331B15" w14:textId="77777777" w:rsidR="009779B3" w:rsidRPr="00C6143D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C6143D">
        <w:rPr>
          <w:rFonts w:ascii="Courier New" w:hAnsi="Courier New" w:cs="Courier New"/>
        </w:rPr>
        <w:tab/>
      </w:r>
      <w:r w:rsidRPr="00C6143D">
        <w:rPr>
          <w:rFonts w:ascii="Courier New" w:hAnsi="Courier New" w:cs="Courier New"/>
        </w:rPr>
        <w:tab/>
        <w:t>Customer customer = new Customer();</w:t>
      </w:r>
    </w:p>
    <w:p w14:paraId="5DA2EF5C" w14:textId="77777777" w:rsidR="009779B3" w:rsidRPr="00C6143D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C6143D">
        <w:rPr>
          <w:rFonts w:ascii="Courier New" w:hAnsi="Courier New" w:cs="Courier New"/>
        </w:rPr>
        <w:tab/>
      </w:r>
      <w:r w:rsidRPr="00C6143D">
        <w:rPr>
          <w:rFonts w:ascii="Courier New" w:hAnsi="Courier New" w:cs="Courier New"/>
        </w:rPr>
        <w:tab/>
        <w:t>customer.setName(name);</w:t>
      </w:r>
    </w:p>
    <w:p w14:paraId="4EC58A7E" w14:textId="77777777" w:rsidR="009779B3" w:rsidRPr="00C6143D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C6143D">
        <w:rPr>
          <w:rFonts w:ascii="Courier New" w:hAnsi="Courier New" w:cs="Courier New"/>
        </w:rPr>
        <w:tab/>
      </w:r>
      <w:r w:rsidRPr="00C6143D">
        <w:rPr>
          <w:rFonts w:ascii="Courier New" w:hAnsi="Courier New" w:cs="Courier New"/>
        </w:rPr>
        <w:tab/>
        <w:t>customer.setEmail(email);</w:t>
      </w:r>
    </w:p>
    <w:p w14:paraId="0B5ED719" w14:textId="77777777" w:rsidR="009779B3" w:rsidRPr="00C6143D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C6143D">
        <w:rPr>
          <w:rFonts w:ascii="Courier New" w:hAnsi="Courier New" w:cs="Courier New"/>
        </w:rPr>
        <w:tab/>
      </w:r>
      <w:r w:rsidRPr="00C6143D">
        <w:rPr>
          <w:rFonts w:ascii="Courier New" w:hAnsi="Courier New" w:cs="Courier New"/>
        </w:rPr>
        <w:tab/>
        <w:t>customerService.addCustomer(customer);</w:t>
      </w:r>
    </w:p>
    <w:p w14:paraId="506E8CF5" w14:textId="77777777" w:rsidR="009779B3" w:rsidRPr="00C6143D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C6143D">
        <w:rPr>
          <w:rFonts w:ascii="Courier New" w:hAnsi="Courier New" w:cs="Courier New"/>
        </w:rPr>
        <w:tab/>
      </w:r>
      <w:r w:rsidRPr="00C6143D">
        <w:rPr>
          <w:rFonts w:ascii="Courier New" w:hAnsi="Courier New" w:cs="Courier New"/>
        </w:rPr>
        <w:tab/>
        <w:t>logger.info("add customer");</w:t>
      </w:r>
    </w:p>
    <w:p w14:paraId="3C2279A8" w14:textId="77777777" w:rsidR="009779B3" w:rsidRPr="00C6143D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</w:p>
    <w:p w14:paraId="11A1F607" w14:textId="77777777" w:rsidR="009779B3" w:rsidRPr="00C6143D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C6143D">
        <w:rPr>
          <w:rFonts w:ascii="Courier New" w:hAnsi="Courier New" w:cs="Courier New"/>
        </w:rPr>
        <w:tab/>
      </w:r>
      <w:r w:rsidRPr="00C6143D">
        <w:rPr>
          <w:rFonts w:ascii="Courier New" w:hAnsi="Courier New" w:cs="Courier New"/>
        </w:rPr>
        <w:tab/>
        <w:t>return "appDetails";</w:t>
      </w:r>
    </w:p>
    <w:p w14:paraId="0D6835C6" w14:textId="77777777" w:rsidR="009779B3" w:rsidRPr="00C6143D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C6143D">
        <w:rPr>
          <w:rFonts w:ascii="Courier New" w:hAnsi="Courier New" w:cs="Courier New"/>
        </w:rPr>
        <w:tab/>
        <w:t>}</w:t>
      </w:r>
    </w:p>
    <w:p w14:paraId="71E3AE7D" w14:textId="77777777" w:rsidR="009779B3" w:rsidRDefault="009779B3" w:rsidP="009779B3"/>
    <w:p w14:paraId="46A9EF24" w14:textId="77777777" w:rsidR="009779B3" w:rsidRDefault="009779B3" w:rsidP="009779B3">
      <w:r>
        <w:t>Note: saving the form to database using customerService.save().</w:t>
      </w:r>
    </w:p>
    <w:p w14:paraId="00480A21" w14:textId="77777777" w:rsidR="009779B3" w:rsidRDefault="009779B3" w:rsidP="009779B3"/>
    <w:p w14:paraId="66B9437E" w14:textId="77777777" w:rsidR="009779B3" w:rsidRDefault="009779B3" w:rsidP="009779B3">
      <w:r>
        <w:t>Here’s the code of AppController.java:</w:t>
      </w:r>
    </w:p>
    <w:p w14:paraId="6C5F18C1" w14:textId="77777777" w:rsidR="009779B3" w:rsidRPr="00E472A9" w:rsidRDefault="009779B3" w:rsidP="009779B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>package com.exercise.formsubmission.controller;</w:t>
      </w:r>
    </w:p>
    <w:p w14:paraId="1745A67E" w14:textId="77777777" w:rsidR="009779B3" w:rsidRPr="00E472A9" w:rsidRDefault="009779B3" w:rsidP="009779B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</w:p>
    <w:p w14:paraId="6610E558" w14:textId="77777777" w:rsidR="009779B3" w:rsidRPr="00E472A9" w:rsidRDefault="009779B3" w:rsidP="009779B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>import java.util.List;</w:t>
      </w:r>
    </w:p>
    <w:p w14:paraId="313B5C4D" w14:textId="77777777" w:rsidR="009779B3" w:rsidRPr="00E472A9" w:rsidRDefault="009779B3" w:rsidP="009779B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>import org.slf4j.Logger;</w:t>
      </w:r>
    </w:p>
    <w:p w14:paraId="4D50CF10" w14:textId="77777777" w:rsidR="009779B3" w:rsidRPr="00E472A9" w:rsidRDefault="009779B3" w:rsidP="009779B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>import org.slf4j.LoggerFactory;</w:t>
      </w:r>
    </w:p>
    <w:p w14:paraId="30247187" w14:textId="77777777" w:rsidR="009779B3" w:rsidRPr="00E472A9" w:rsidRDefault="009779B3" w:rsidP="009779B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>import org.springframework.beans.factory.annotation.Autowired;</w:t>
      </w:r>
    </w:p>
    <w:p w14:paraId="01242449" w14:textId="77777777" w:rsidR="009779B3" w:rsidRPr="00E472A9" w:rsidRDefault="009779B3" w:rsidP="009779B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>import org.springframework.beans.factory.annotation.Value;</w:t>
      </w:r>
    </w:p>
    <w:p w14:paraId="6290A8A2" w14:textId="77777777" w:rsidR="009779B3" w:rsidRPr="00E472A9" w:rsidRDefault="009779B3" w:rsidP="009779B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>import org.springframework.context.annotation.Bean;</w:t>
      </w:r>
    </w:p>
    <w:p w14:paraId="62A23DD2" w14:textId="77777777" w:rsidR="009779B3" w:rsidRPr="00E472A9" w:rsidRDefault="009779B3" w:rsidP="009779B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>import org.springframework.stereotype.Controller;</w:t>
      </w:r>
    </w:p>
    <w:p w14:paraId="052A86F8" w14:textId="77777777" w:rsidR="009779B3" w:rsidRPr="00E472A9" w:rsidRDefault="009779B3" w:rsidP="009779B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>import org.springframework.ui.ModelMap;</w:t>
      </w:r>
    </w:p>
    <w:p w14:paraId="4B889E3A" w14:textId="77777777" w:rsidR="009779B3" w:rsidRPr="00E472A9" w:rsidRDefault="009779B3" w:rsidP="009779B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>import org.springframework.web.bind.annotation.GetMapping;</w:t>
      </w:r>
    </w:p>
    <w:p w14:paraId="532AF182" w14:textId="77777777" w:rsidR="009779B3" w:rsidRPr="00E472A9" w:rsidRDefault="009779B3" w:rsidP="009779B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>import org.springframework.web.bind.annotation.PostMapping;</w:t>
      </w:r>
    </w:p>
    <w:p w14:paraId="317FEB48" w14:textId="77777777" w:rsidR="009779B3" w:rsidRPr="00E472A9" w:rsidRDefault="009779B3" w:rsidP="009779B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>import org.springframework.web.bind.annotation.RequestParam;</w:t>
      </w:r>
    </w:p>
    <w:p w14:paraId="137207F2" w14:textId="77777777" w:rsidR="009779B3" w:rsidRPr="00E472A9" w:rsidRDefault="009779B3" w:rsidP="009779B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>import com.exercise.formsubmission.model.AppModel;</w:t>
      </w:r>
    </w:p>
    <w:p w14:paraId="18A779C7" w14:textId="77777777" w:rsidR="009779B3" w:rsidRPr="00E472A9" w:rsidRDefault="009779B3" w:rsidP="009779B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>import com.exercise.formsubmission.model.Customer;</w:t>
      </w:r>
    </w:p>
    <w:p w14:paraId="6BF776DF" w14:textId="77777777" w:rsidR="009779B3" w:rsidRPr="00E472A9" w:rsidRDefault="009779B3" w:rsidP="009779B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>import com.exercise.formsubmission.service.CustomerService;</w:t>
      </w:r>
    </w:p>
    <w:p w14:paraId="0F982FF7" w14:textId="77777777" w:rsidR="009779B3" w:rsidRPr="00E472A9" w:rsidRDefault="009779B3" w:rsidP="009779B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</w:p>
    <w:p w14:paraId="5C74E062" w14:textId="77777777" w:rsidR="009779B3" w:rsidRPr="00E472A9" w:rsidRDefault="009779B3" w:rsidP="009779B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>@Controller</w:t>
      </w:r>
    </w:p>
    <w:p w14:paraId="0AD0FEA6" w14:textId="77777777" w:rsidR="009779B3" w:rsidRPr="00E472A9" w:rsidRDefault="009779B3" w:rsidP="009779B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>public class AppController {</w:t>
      </w:r>
    </w:p>
    <w:p w14:paraId="0EC5E120" w14:textId="77777777" w:rsidR="009779B3" w:rsidRPr="00E472A9" w:rsidRDefault="009779B3" w:rsidP="009779B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ab/>
        <w:t>final Logger logger = LoggerFactory.getLogger(AppController.class);</w:t>
      </w:r>
    </w:p>
    <w:p w14:paraId="585A52A7" w14:textId="77777777" w:rsidR="009779B3" w:rsidRPr="00E472A9" w:rsidRDefault="009779B3" w:rsidP="009779B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</w:p>
    <w:p w14:paraId="1C21BC31" w14:textId="77777777" w:rsidR="009779B3" w:rsidRPr="00E472A9" w:rsidRDefault="009779B3" w:rsidP="009779B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ab/>
        <w:t>@Autowired</w:t>
      </w:r>
    </w:p>
    <w:p w14:paraId="553D7060" w14:textId="77777777" w:rsidR="009779B3" w:rsidRPr="00E472A9" w:rsidRDefault="009779B3" w:rsidP="009779B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ab/>
        <w:t>CustomerService customerService;</w:t>
      </w:r>
    </w:p>
    <w:p w14:paraId="310D0524" w14:textId="77777777" w:rsidR="009779B3" w:rsidRPr="00E472A9" w:rsidRDefault="009779B3" w:rsidP="009779B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ab/>
      </w:r>
    </w:p>
    <w:p w14:paraId="5B8B0FFE" w14:textId="77777777" w:rsidR="009779B3" w:rsidRPr="00E472A9" w:rsidRDefault="009779B3" w:rsidP="009779B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ab/>
        <w:t>@GetMapping("/getAppForm")</w:t>
      </w:r>
    </w:p>
    <w:p w14:paraId="00F15BEB" w14:textId="77777777" w:rsidR="009779B3" w:rsidRPr="00E472A9" w:rsidRDefault="009779B3" w:rsidP="009779B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ab/>
        <w:t>public String getAppForm(ModelMap modelMap) {</w:t>
      </w:r>
    </w:p>
    <w:p w14:paraId="465FF547" w14:textId="77777777" w:rsidR="009779B3" w:rsidRPr="00E472A9" w:rsidRDefault="009779B3" w:rsidP="009779B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ab/>
      </w:r>
      <w:r w:rsidRPr="00E472A9">
        <w:rPr>
          <w:rFonts w:ascii="Courier New" w:hAnsi="Courier New" w:cs="Courier New"/>
        </w:rPr>
        <w:tab/>
        <w:t>logger.info("get customers");</w:t>
      </w:r>
    </w:p>
    <w:p w14:paraId="6A517364" w14:textId="77777777" w:rsidR="009779B3" w:rsidRPr="00E472A9" w:rsidRDefault="009779B3" w:rsidP="009779B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ab/>
      </w:r>
      <w:r w:rsidRPr="00E472A9">
        <w:rPr>
          <w:rFonts w:ascii="Courier New" w:hAnsi="Courier New" w:cs="Courier New"/>
        </w:rPr>
        <w:tab/>
        <w:t>List&lt;Customer&gt; customers = customerService.getAllCustomers();</w:t>
      </w:r>
    </w:p>
    <w:p w14:paraId="51C4BD63" w14:textId="77777777" w:rsidR="009779B3" w:rsidRPr="00E472A9" w:rsidRDefault="009779B3" w:rsidP="009779B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ab/>
      </w:r>
      <w:r w:rsidRPr="00E472A9">
        <w:rPr>
          <w:rFonts w:ascii="Courier New" w:hAnsi="Courier New" w:cs="Courier New"/>
        </w:rPr>
        <w:tab/>
        <w:t>for(Customer c : customers) {</w:t>
      </w:r>
    </w:p>
    <w:p w14:paraId="03A254B0" w14:textId="77777777" w:rsidR="009779B3" w:rsidRPr="00E472A9" w:rsidRDefault="009779B3" w:rsidP="009779B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ab/>
      </w:r>
      <w:r w:rsidRPr="00E472A9">
        <w:rPr>
          <w:rFonts w:ascii="Courier New" w:hAnsi="Courier New" w:cs="Courier New"/>
        </w:rPr>
        <w:tab/>
      </w:r>
      <w:r w:rsidRPr="00E472A9">
        <w:rPr>
          <w:rFonts w:ascii="Courier New" w:hAnsi="Courier New" w:cs="Courier New"/>
        </w:rPr>
        <w:tab/>
        <w:t>logger.info("###### {}-{}-{}", c.getId(), c.getName(), c.getEmail());</w:t>
      </w:r>
    </w:p>
    <w:p w14:paraId="05978FA0" w14:textId="77777777" w:rsidR="009779B3" w:rsidRPr="00E472A9" w:rsidRDefault="009779B3" w:rsidP="009779B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ab/>
      </w:r>
      <w:r w:rsidRPr="00E472A9">
        <w:rPr>
          <w:rFonts w:ascii="Courier New" w:hAnsi="Courier New" w:cs="Courier New"/>
        </w:rPr>
        <w:tab/>
        <w:t>}</w:t>
      </w:r>
    </w:p>
    <w:p w14:paraId="226D9CA2" w14:textId="77777777" w:rsidR="009779B3" w:rsidRPr="00E472A9" w:rsidRDefault="009779B3" w:rsidP="009779B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lastRenderedPageBreak/>
        <w:tab/>
      </w:r>
      <w:r w:rsidRPr="00E472A9">
        <w:rPr>
          <w:rFonts w:ascii="Courier New" w:hAnsi="Courier New" w:cs="Courier New"/>
        </w:rPr>
        <w:tab/>
        <w:t>modelMap.addAttribute("customers", customers);</w:t>
      </w:r>
    </w:p>
    <w:p w14:paraId="621EAC78" w14:textId="77777777" w:rsidR="009779B3" w:rsidRPr="00E472A9" w:rsidRDefault="009779B3" w:rsidP="009779B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ab/>
      </w:r>
      <w:r w:rsidRPr="00E472A9">
        <w:rPr>
          <w:rFonts w:ascii="Courier New" w:hAnsi="Courier New" w:cs="Courier New"/>
        </w:rPr>
        <w:tab/>
        <w:t>return "appForm";</w:t>
      </w:r>
    </w:p>
    <w:p w14:paraId="4DCB6B95" w14:textId="77777777" w:rsidR="009779B3" w:rsidRPr="00E472A9" w:rsidRDefault="009779B3" w:rsidP="009779B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ab/>
        <w:t>}</w:t>
      </w:r>
    </w:p>
    <w:p w14:paraId="0FEB13DD" w14:textId="77777777" w:rsidR="009779B3" w:rsidRPr="00E472A9" w:rsidRDefault="009779B3" w:rsidP="009779B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</w:p>
    <w:p w14:paraId="4865CBDE" w14:textId="77777777" w:rsidR="009779B3" w:rsidRPr="00E472A9" w:rsidRDefault="009779B3" w:rsidP="009779B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ab/>
        <w:t>@PostMapping("/viewAppDetails")</w:t>
      </w:r>
    </w:p>
    <w:p w14:paraId="044AE18A" w14:textId="77777777" w:rsidR="009779B3" w:rsidRPr="00E472A9" w:rsidRDefault="009779B3" w:rsidP="009779B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ab/>
        <w:t>public String viewAppDetails (@RequestParam("name") String name,</w:t>
      </w:r>
    </w:p>
    <w:p w14:paraId="47BB0F19" w14:textId="77777777" w:rsidR="009779B3" w:rsidRPr="00E472A9" w:rsidRDefault="009779B3" w:rsidP="009779B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ab/>
      </w:r>
      <w:r w:rsidRPr="00E472A9">
        <w:rPr>
          <w:rFonts w:ascii="Courier New" w:hAnsi="Courier New" w:cs="Courier New"/>
        </w:rPr>
        <w:tab/>
      </w:r>
      <w:r w:rsidRPr="00E472A9">
        <w:rPr>
          <w:rFonts w:ascii="Courier New" w:hAnsi="Courier New" w:cs="Courier New"/>
        </w:rPr>
        <w:tab/>
        <w:t>@RequestParam("email") String email, ModelMap modelMap) {</w:t>
      </w:r>
    </w:p>
    <w:p w14:paraId="6E3F131D" w14:textId="77777777" w:rsidR="009779B3" w:rsidRPr="00E472A9" w:rsidRDefault="009779B3" w:rsidP="009779B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</w:p>
    <w:p w14:paraId="04CD21FF" w14:textId="77777777" w:rsidR="009779B3" w:rsidRPr="00E472A9" w:rsidRDefault="009779B3" w:rsidP="009779B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ab/>
      </w:r>
      <w:r w:rsidRPr="00E472A9">
        <w:rPr>
          <w:rFonts w:ascii="Courier New" w:hAnsi="Courier New" w:cs="Courier New"/>
        </w:rPr>
        <w:tab/>
        <w:t>modelMap.put("name", name);</w:t>
      </w:r>
    </w:p>
    <w:p w14:paraId="4C9DDAD3" w14:textId="77777777" w:rsidR="009779B3" w:rsidRPr="00E472A9" w:rsidRDefault="009779B3" w:rsidP="009779B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ab/>
      </w:r>
      <w:r w:rsidRPr="00E472A9">
        <w:rPr>
          <w:rFonts w:ascii="Courier New" w:hAnsi="Courier New" w:cs="Courier New"/>
        </w:rPr>
        <w:tab/>
        <w:t>modelMap.put("email", email);</w:t>
      </w:r>
    </w:p>
    <w:p w14:paraId="5EE0AA6A" w14:textId="77777777" w:rsidR="009779B3" w:rsidRPr="00E472A9" w:rsidRDefault="009779B3" w:rsidP="009779B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ab/>
      </w:r>
      <w:r w:rsidRPr="00E472A9">
        <w:rPr>
          <w:rFonts w:ascii="Courier New" w:hAnsi="Courier New" w:cs="Courier New"/>
        </w:rPr>
        <w:tab/>
        <w:t>modelMap.put("appName", appModel.getAppName());</w:t>
      </w:r>
    </w:p>
    <w:p w14:paraId="6BF69592" w14:textId="77777777" w:rsidR="009779B3" w:rsidRPr="00E472A9" w:rsidRDefault="009779B3" w:rsidP="009779B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ab/>
      </w:r>
      <w:r w:rsidRPr="00E472A9">
        <w:rPr>
          <w:rFonts w:ascii="Courier New" w:hAnsi="Courier New" w:cs="Courier New"/>
        </w:rPr>
        <w:tab/>
      </w:r>
    </w:p>
    <w:p w14:paraId="6DD505E9" w14:textId="77777777" w:rsidR="009779B3" w:rsidRPr="00E472A9" w:rsidRDefault="009779B3" w:rsidP="009779B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ab/>
      </w:r>
      <w:r w:rsidRPr="00E472A9">
        <w:rPr>
          <w:rFonts w:ascii="Courier New" w:hAnsi="Courier New" w:cs="Courier New"/>
        </w:rPr>
        <w:tab/>
        <w:t>Customer customer = new Customer();</w:t>
      </w:r>
    </w:p>
    <w:p w14:paraId="2050AFDC" w14:textId="77777777" w:rsidR="009779B3" w:rsidRPr="00E472A9" w:rsidRDefault="009779B3" w:rsidP="009779B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ab/>
      </w:r>
      <w:r w:rsidRPr="00E472A9">
        <w:rPr>
          <w:rFonts w:ascii="Courier New" w:hAnsi="Courier New" w:cs="Courier New"/>
        </w:rPr>
        <w:tab/>
        <w:t>customer.setName(name);</w:t>
      </w:r>
    </w:p>
    <w:p w14:paraId="52775A45" w14:textId="77777777" w:rsidR="009779B3" w:rsidRPr="00E472A9" w:rsidRDefault="009779B3" w:rsidP="009779B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ab/>
      </w:r>
      <w:r w:rsidRPr="00E472A9">
        <w:rPr>
          <w:rFonts w:ascii="Courier New" w:hAnsi="Courier New" w:cs="Courier New"/>
        </w:rPr>
        <w:tab/>
        <w:t>customer.setEmail(email);</w:t>
      </w:r>
    </w:p>
    <w:p w14:paraId="47CEF09E" w14:textId="77777777" w:rsidR="009779B3" w:rsidRPr="00E472A9" w:rsidRDefault="009779B3" w:rsidP="009779B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ab/>
      </w:r>
      <w:r w:rsidRPr="00E472A9">
        <w:rPr>
          <w:rFonts w:ascii="Courier New" w:hAnsi="Courier New" w:cs="Courier New"/>
        </w:rPr>
        <w:tab/>
        <w:t>customerService.addCustomer(customer);</w:t>
      </w:r>
    </w:p>
    <w:p w14:paraId="68F1B849" w14:textId="77777777" w:rsidR="009779B3" w:rsidRPr="00E472A9" w:rsidRDefault="009779B3" w:rsidP="009779B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ab/>
      </w:r>
      <w:r w:rsidRPr="00E472A9">
        <w:rPr>
          <w:rFonts w:ascii="Courier New" w:hAnsi="Courier New" w:cs="Courier New"/>
        </w:rPr>
        <w:tab/>
        <w:t>logger.info("add customer");</w:t>
      </w:r>
    </w:p>
    <w:p w14:paraId="1C37AF06" w14:textId="77777777" w:rsidR="009779B3" w:rsidRPr="00E472A9" w:rsidRDefault="009779B3" w:rsidP="009779B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</w:p>
    <w:p w14:paraId="1F423F3D" w14:textId="77777777" w:rsidR="009779B3" w:rsidRPr="00E472A9" w:rsidRDefault="009779B3" w:rsidP="009779B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ab/>
      </w:r>
      <w:r w:rsidRPr="00E472A9">
        <w:rPr>
          <w:rFonts w:ascii="Courier New" w:hAnsi="Courier New" w:cs="Courier New"/>
        </w:rPr>
        <w:tab/>
        <w:t>return "appDetails";</w:t>
      </w:r>
    </w:p>
    <w:p w14:paraId="4B80DAA1" w14:textId="77777777" w:rsidR="009779B3" w:rsidRPr="00E472A9" w:rsidRDefault="009779B3" w:rsidP="009779B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ab/>
        <w:t>}</w:t>
      </w:r>
    </w:p>
    <w:p w14:paraId="295039AB" w14:textId="77777777" w:rsidR="009779B3" w:rsidRPr="00E472A9" w:rsidRDefault="009779B3" w:rsidP="009779B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ab/>
      </w:r>
    </w:p>
    <w:p w14:paraId="05C10D2C" w14:textId="77777777" w:rsidR="009779B3" w:rsidRPr="00E472A9" w:rsidRDefault="009779B3" w:rsidP="009779B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ab/>
        <w:t>@Value( "${app.name}" )</w:t>
      </w:r>
    </w:p>
    <w:p w14:paraId="5A22FF5D" w14:textId="77777777" w:rsidR="009779B3" w:rsidRPr="00E472A9" w:rsidRDefault="009779B3" w:rsidP="009779B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ab/>
        <w:t>private String appName;</w:t>
      </w:r>
    </w:p>
    <w:p w14:paraId="0BAB7D56" w14:textId="77777777" w:rsidR="009779B3" w:rsidRPr="00E472A9" w:rsidRDefault="009779B3" w:rsidP="009779B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ab/>
      </w:r>
    </w:p>
    <w:p w14:paraId="4CF40AF5" w14:textId="77777777" w:rsidR="009779B3" w:rsidRPr="00E472A9" w:rsidRDefault="009779B3" w:rsidP="009779B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 xml:space="preserve">    @Autowired</w:t>
      </w:r>
    </w:p>
    <w:p w14:paraId="4955341E" w14:textId="77777777" w:rsidR="009779B3" w:rsidRPr="00E472A9" w:rsidRDefault="009779B3" w:rsidP="009779B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 xml:space="preserve">    private AppModel appModel;</w:t>
      </w:r>
    </w:p>
    <w:p w14:paraId="64BD37F1" w14:textId="77777777" w:rsidR="009779B3" w:rsidRPr="00E472A9" w:rsidRDefault="009779B3" w:rsidP="009779B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</w:p>
    <w:p w14:paraId="4A17F89C" w14:textId="77777777" w:rsidR="009779B3" w:rsidRPr="00E472A9" w:rsidRDefault="009779B3" w:rsidP="009779B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 xml:space="preserve">    @Bean</w:t>
      </w:r>
    </w:p>
    <w:p w14:paraId="14A94D45" w14:textId="77777777" w:rsidR="009779B3" w:rsidRPr="00E472A9" w:rsidRDefault="009779B3" w:rsidP="009779B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 xml:space="preserve">    public AppModel getAppName() {</w:t>
      </w:r>
    </w:p>
    <w:p w14:paraId="3E060651" w14:textId="77777777" w:rsidR="009779B3" w:rsidRPr="00E472A9" w:rsidRDefault="009779B3" w:rsidP="009779B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 xml:space="preserve">    </w:t>
      </w:r>
      <w:r w:rsidRPr="00E472A9">
        <w:rPr>
          <w:rFonts w:ascii="Courier New" w:hAnsi="Courier New" w:cs="Courier New"/>
        </w:rPr>
        <w:tab/>
        <w:t>AppModel appModel = new AppModel();</w:t>
      </w:r>
    </w:p>
    <w:p w14:paraId="082D1863" w14:textId="77777777" w:rsidR="009779B3" w:rsidRPr="00E472A9" w:rsidRDefault="009779B3" w:rsidP="009779B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 xml:space="preserve">    </w:t>
      </w:r>
      <w:r w:rsidRPr="00E472A9">
        <w:rPr>
          <w:rFonts w:ascii="Courier New" w:hAnsi="Courier New" w:cs="Courier New"/>
        </w:rPr>
        <w:tab/>
        <w:t>appModel.setAppName(appName);</w:t>
      </w:r>
    </w:p>
    <w:p w14:paraId="450D41F7" w14:textId="77777777" w:rsidR="009779B3" w:rsidRPr="00E472A9" w:rsidRDefault="009779B3" w:rsidP="009779B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 xml:space="preserve">    </w:t>
      </w:r>
      <w:r w:rsidRPr="00E472A9">
        <w:rPr>
          <w:rFonts w:ascii="Courier New" w:hAnsi="Courier New" w:cs="Courier New"/>
        </w:rPr>
        <w:tab/>
        <w:t>return appModel;</w:t>
      </w:r>
    </w:p>
    <w:p w14:paraId="28A87CD2" w14:textId="77777777" w:rsidR="009779B3" w:rsidRPr="00E472A9" w:rsidRDefault="009779B3" w:rsidP="009779B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 xml:space="preserve">    }</w:t>
      </w:r>
    </w:p>
    <w:p w14:paraId="62C940D4" w14:textId="77777777" w:rsidR="009779B3" w:rsidRPr="00E472A9" w:rsidRDefault="009779B3" w:rsidP="009779B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472A9">
        <w:rPr>
          <w:rFonts w:ascii="Courier New" w:hAnsi="Courier New" w:cs="Courier New"/>
        </w:rPr>
        <w:t>}</w:t>
      </w:r>
    </w:p>
    <w:p w14:paraId="5DC8FC3A" w14:textId="77777777" w:rsidR="009779B3" w:rsidRDefault="009779B3" w:rsidP="009779B3"/>
    <w:p w14:paraId="0281168A" w14:textId="77777777" w:rsidR="009779B3" w:rsidRDefault="009779B3" w:rsidP="009779B3"/>
    <w:p w14:paraId="2D4A5AF7" w14:textId="77777777" w:rsidR="009779B3" w:rsidRDefault="009779B3" w:rsidP="009779B3">
      <w:r>
        <w:t>10. Let’s show the retrieved data in the JSP. Open “appForm.jsp” and add the following code below the form.</w:t>
      </w:r>
    </w:p>
    <w:p w14:paraId="18907D5E" w14:textId="77777777" w:rsidR="009779B3" w:rsidRDefault="009779B3" w:rsidP="009779B3"/>
    <w:p w14:paraId="7A263C23" w14:textId="77777777" w:rsidR="009779B3" w:rsidRDefault="009779B3" w:rsidP="009779B3">
      <w:r>
        <w:t>10a. use JSTL in JSP, add the following at the first line:</w:t>
      </w:r>
    </w:p>
    <w:p w14:paraId="27DE0560" w14:textId="77777777" w:rsidR="009779B3" w:rsidRDefault="009779B3" w:rsidP="009779B3"/>
    <w:p w14:paraId="0B80F4B1" w14:textId="77777777" w:rsidR="009779B3" w:rsidRPr="007164B1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7164B1">
        <w:rPr>
          <w:rFonts w:ascii="Courier New" w:hAnsi="Courier New" w:cs="Courier New"/>
        </w:rPr>
        <w:t>&lt;%@taglib prefix="c" uri="http://java.sun.com/jsp/jstl/core" %&gt;</w:t>
      </w:r>
    </w:p>
    <w:p w14:paraId="6D37E258" w14:textId="77777777" w:rsidR="009779B3" w:rsidRDefault="009779B3" w:rsidP="009779B3"/>
    <w:p w14:paraId="13F34514" w14:textId="77777777" w:rsidR="009779B3" w:rsidRDefault="009779B3" w:rsidP="009779B3"/>
    <w:p w14:paraId="76ADD486" w14:textId="77777777" w:rsidR="009779B3" w:rsidRDefault="009779B3" w:rsidP="009779B3">
      <w:r>
        <w:t>10b. add the following code in body:</w:t>
      </w:r>
    </w:p>
    <w:p w14:paraId="05BF04BB" w14:textId="77777777" w:rsidR="009779B3" w:rsidRDefault="009779B3" w:rsidP="009779B3"/>
    <w:p w14:paraId="0C252AB7" w14:textId="77777777" w:rsidR="009779B3" w:rsidRPr="000D1F46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0D1F46">
        <w:rPr>
          <w:rFonts w:ascii="Courier New" w:hAnsi="Courier New" w:cs="Courier New"/>
        </w:rPr>
        <w:tab/>
        <w:t>&lt;br /&gt;</w:t>
      </w:r>
    </w:p>
    <w:p w14:paraId="08E46B7A" w14:textId="77777777" w:rsidR="009779B3" w:rsidRPr="000D1F46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0D1F46">
        <w:rPr>
          <w:rFonts w:ascii="Courier New" w:hAnsi="Courier New" w:cs="Courier New"/>
        </w:rPr>
        <w:tab/>
        <w:t>Customer:</w:t>
      </w:r>
    </w:p>
    <w:p w14:paraId="3DFBD540" w14:textId="77777777" w:rsidR="009779B3" w:rsidRPr="000D1F46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0D1F46">
        <w:rPr>
          <w:rFonts w:ascii="Courier New" w:hAnsi="Courier New" w:cs="Courier New"/>
        </w:rPr>
        <w:tab/>
        <w:t>&lt;table&gt;</w:t>
      </w:r>
    </w:p>
    <w:p w14:paraId="0130DF5B" w14:textId="1EDC95C6" w:rsidR="009779B3" w:rsidRPr="000D1F46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0D1F46">
        <w:rPr>
          <w:rFonts w:ascii="Courier New" w:hAnsi="Courier New" w:cs="Courier New"/>
        </w:rPr>
        <w:tab/>
      </w:r>
      <w:r w:rsidRPr="000D1F46">
        <w:rPr>
          <w:rFonts w:ascii="Courier New" w:hAnsi="Courier New" w:cs="Courier New"/>
        </w:rPr>
        <w:tab/>
        <w:t>&lt;c:forEach items="${customers}" var="customer"&gt;</w:t>
      </w:r>
    </w:p>
    <w:p w14:paraId="4AF55723" w14:textId="7F7C976E" w:rsidR="009779B3" w:rsidRPr="000D1F46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0D1F46">
        <w:rPr>
          <w:rFonts w:ascii="Courier New" w:hAnsi="Courier New" w:cs="Courier New"/>
        </w:rPr>
        <w:tab/>
      </w:r>
      <w:r w:rsidRPr="000D1F46">
        <w:rPr>
          <w:rFonts w:ascii="Courier New" w:hAnsi="Courier New" w:cs="Courier New"/>
        </w:rPr>
        <w:tab/>
      </w:r>
      <w:r w:rsidRPr="000D1F46">
        <w:rPr>
          <w:rFonts w:ascii="Courier New" w:hAnsi="Courier New" w:cs="Courier New"/>
        </w:rPr>
        <w:tab/>
        <w:t>&lt;tr&gt;</w:t>
      </w:r>
    </w:p>
    <w:p w14:paraId="411CB295" w14:textId="36F0BAF5" w:rsidR="009779B3" w:rsidRPr="000D1F46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0D1F46">
        <w:rPr>
          <w:rFonts w:ascii="Courier New" w:hAnsi="Courier New" w:cs="Courier New"/>
        </w:rPr>
        <w:tab/>
      </w:r>
      <w:r w:rsidRPr="000D1F46">
        <w:rPr>
          <w:rFonts w:ascii="Courier New" w:hAnsi="Courier New" w:cs="Courier New"/>
        </w:rPr>
        <w:tab/>
      </w:r>
      <w:r w:rsidRPr="000D1F46">
        <w:rPr>
          <w:rFonts w:ascii="Courier New" w:hAnsi="Courier New" w:cs="Courier New"/>
        </w:rPr>
        <w:tab/>
      </w:r>
      <w:r w:rsidRPr="000D1F46">
        <w:rPr>
          <w:rFonts w:ascii="Courier New" w:hAnsi="Courier New" w:cs="Courier New"/>
        </w:rPr>
        <w:tab/>
        <w:t>&lt;td&gt;&lt;c:out value="${customer.id}" /&gt;&lt;/td&gt;</w:t>
      </w:r>
    </w:p>
    <w:p w14:paraId="04FBCD68" w14:textId="5FBBA4BB" w:rsidR="009779B3" w:rsidRPr="000D1F46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0D1F46">
        <w:rPr>
          <w:rFonts w:ascii="Courier New" w:hAnsi="Courier New" w:cs="Courier New"/>
        </w:rPr>
        <w:tab/>
      </w:r>
      <w:r w:rsidRPr="000D1F46">
        <w:rPr>
          <w:rFonts w:ascii="Courier New" w:hAnsi="Courier New" w:cs="Courier New"/>
        </w:rPr>
        <w:tab/>
      </w:r>
      <w:r w:rsidRPr="000D1F46">
        <w:rPr>
          <w:rFonts w:ascii="Courier New" w:hAnsi="Courier New" w:cs="Courier New"/>
        </w:rPr>
        <w:tab/>
      </w:r>
      <w:r w:rsidRPr="000D1F46">
        <w:rPr>
          <w:rFonts w:ascii="Courier New" w:hAnsi="Courier New" w:cs="Courier New"/>
        </w:rPr>
        <w:tab/>
        <w:t>&lt;td&gt;&lt;c:out value="${customer.name}" /&gt;&lt;/td&gt;</w:t>
      </w:r>
    </w:p>
    <w:p w14:paraId="4B03C900" w14:textId="598DAD63" w:rsidR="009779B3" w:rsidRPr="000D1F46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0D1F46">
        <w:rPr>
          <w:rFonts w:ascii="Courier New" w:hAnsi="Courier New" w:cs="Courier New"/>
        </w:rPr>
        <w:tab/>
      </w:r>
      <w:r w:rsidRPr="000D1F46">
        <w:rPr>
          <w:rFonts w:ascii="Courier New" w:hAnsi="Courier New" w:cs="Courier New"/>
        </w:rPr>
        <w:tab/>
      </w:r>
      <w:r w:rsidRPr="000D1F46">
        <w:rPr>
          <w:rFonts w:ascii="Courier New" w:hAnsi="Courier New" w:cs="Courier New"/>
        </w:rPr>
        <w:tab/>
      </w:r>
      <w:r w:rsidRPr="000D1F46">
        <w:rPr>
          <w:rFonts w:ascii="Courier New" w:hAnsi="Courier New" w:cs="Courier New"/>
        </w:rPr>
        <w:tab/>
        <w:t>&lt;td&gt;&lt;c:out value="${customer.email}" /&gt;&lt;/td&gt;</w:t>
      </w:r>
    </w:p>
    <w:p w14:paraId="6B42E402" w14:textId="3234CC5D" w:rsidR="009779B3" w:rsidRPr="000D1F46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0D1F46">
        <w:rPr>
          <w:rFonts w:ascii="Courier New" w:hAnsi="Courier New" w:cs="Courier New"/>
        </w:rPr>
        <w:tab/>
      </w:r>
      <w:r w:rsidRPr="000D1F46">
        <w:rPr>
          <w:rFonts w:ascii="Courier New" w:hAnsi="Courier New" w:cs="Courier New"/>
        </w:rPr>
        <w:tab/>
      </w:r>
      <w:r w:rsidRPr="000D1F46">
        <w:rPr>
          <w:rFonts w:ascii="Courier New" w:hAnsi="Courier New" w:cs="Courier New"/>
        </w:rPr>
        <w:tab/>
        <w:t>&lt;/tr&gt;</w:t>
      </w:r>
    </w:p>
    <w:p w14:paraId="003206DC" w14:textId="149A47CF" w:rsidR="009779B3" w:rsidRPr="000D1F46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0D1F46">
        <w:rPr>
          <w:rFonts w:ascii="Courier New" w:hAnsi="Courier New" w:cs="Courier New"/>
        </w:rPr>
        <w:tab/>
      </w:r>
      <w:r w:rsidRPr="000D1F46">
        <w:rPr>
          <w:rFonts w:ascii="Courier New" w:hAnsi="Courier New" w:cs="Courier New"/>
        </w:rPr>
        <w:tab/>
        <w:t>&lt;/c:forEach&gt;</w:t>
      </w:r>
    </w:p>
    <w:p w14:paraId="1A3DC937" w14:textId="2E62C090" w:rsidR="009779B3" w:rsidRPr="000D1F46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0D1F46">
        <w:rPr>
          <w:rFonts w:ascii="Courier New" w:hAnsi="Courier New" w:cs="Courier New"/>
        </w:rPr>
        <w:tab/>
        <w:t>&lt;/table&gt;</w:t>
      </w:r>
    </w:p>
    <w:p w14:paraId="4F5D0BA9" w14:textId="0F6A9577" w:rsidR="009779B3" w:rsidRDefault="00217683" w:rsidP="009779B3"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03C8734D" wp14:editId="71E869DF">
            <wp:simplePos x="0" y="0"/>
            <wp:positionH relativeFrom="column">
              <wp:posOffset>1194142</wp:posOffset>
            </wp:positionH>
            <wp:positionV relativeFrom="paragraph">
              <wp:posOffset>229089</wp:posOffset>
            </wp:positionV>
            <wp:extent cx="3877056" cy="3145536"/>
            <wp:effectExtent l="0" t="0" r="0" b="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77056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9541F2" w14:textId="4432580C" w:rsidR="009779B3" w:rsidRDefault="009779B3" w:rsidP="009779B3"/>
    <w:p w14:paraId="5C0FAE04" w14:textId="0AB7511E" w:rsidR="009779B3" w:rsidRDefault="009779B3" w:rsidP="009779B3"/>
    <w:p w14:paraId="6093A5C5" w14:textId="0277B1EC" w:rsidR="009779B3" w:rsidRDefault="009779B3" w:rsidP="009779B3"/>
    <w:p w14:paraId="1B4B5A00" w14:textId="22584AAF" w:rsidR="009779B3" w:rsidRDefault="009779B3" w:rsidP="009779B3"/>
    <w:p w14:paraId="34C866E6" w14:textId="041C1B3D" w:rsidR="009779B3" w:rsidRDefault="009779B3" w:rsidP="009779B3"/>
    <w:p w14:paraId="0720688A" w14:textId="09BAC683" w:rsidR="009779B3" w:rsidRDefault="009779B3" w:rsidP="009779B3"/>
    <w:p w14:paraId="01572797" w14:textId="3BC40C88" w:rsidR="009779B3" w:rsidRDefault="009779B3" w:rsidP="009779B3">
      <w:r>
        <w:t>11. Add a link in “appDetails.jsp” to redirect the page back to “appForm.jsp”:</w:t>
      </w:r>
    </w:p>
    <w:p w14:paraId="07967AD7" w14:textId="6C4DAC93" w:rsidR="009779B3" w:rsidRDefault="009779B3" w:rsidP="009779B3"/>
    <w:p w14:paraId="32F33950" w14:textId="77C65971" w:rsidR="009779B3" w:rsidRPr="007164B1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7164B1">
        <w:rPr>
          <w:rFonts w:ascii="Courier New" w:hAnsi="Courier New" w:cs="Courier New"/>
        </w:rPr>
        <w:tab/>
        <w:t>&lt;br/&gt;</w:t>
      </w:r>
    </w:p>
    <w:p w14:paraId="37EA81AD" w14:textId="78AB2642" w:rsidR="009779B3" w:rsidRPr="007164B1" w:rsidRDefault="0021768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4BA2DFB6" wp14:editId="76DCDDA3">
            <wp:simplePos x="0" y="0"/>
            <wp:positionH relativeFrom="column">
              <wp:posOffset>1271075</wp:posOffset>
            </wp:positionH>
            <wp:positionV relativeFrom="paragraph">
              <wp:posOffset>315057</wp:posOffset>
            </wp:positionV>
            <wp:extent cx="3694176" cy="1563624"/>
            <wp:effectExtent l="0" t="0" r="1905" b="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94176" cy="1563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79B3" w:rsidRPr="007164B1">
        <w:rPr>
          <w:rFonts w:ascii="Courier New" w:hAnsi="Courier New" w:cs="Courier New"/>
        </w:rPr>
        <w:tab/>
        <w:t>&lt;a href='/getAppForm'&gt;Back to application form&lt;/a&gt;</w:t>
      </w:r>
    </w:p>
    <w:p w14:paraId="3A7D903E" w14:textId="11773415" w:rsidR="009779B3" w:rsidRDefault="009779B3" w:rsidP="009779B3"/>
    <w:p w14:paraId="7E137A21" w14:textId="4454E90B" w:rsidR="009779B3" w:rsidRDefault="009779B3" w:rsidP="009779B3"/>
    <w:p w14:paraId="4C413B80" w14:textId="3CC6B5E5" w:rsidR="009779B3" w:rsidRDefault="009779B3" w:rsidP="009779B3"/>
    <w:p w14:paraId="7D946C8C" w14:textId="77777777" w:rsidR="009779B3" w:rsidRDefault="009779B3" w:rsidP="009779B3"/>
    <w:p w14:paraId="421528E7" w14:textId="684C388E" w:rsidR="009779B3" w:rsidRDefault="009779B3" w:rsidP="009779B3">
      <w:r>
        <w:t>12. Run the application and examine the results. If you do not remember how to start the application, please revisit Exercise 1 step 13.</w:t>
      </w:r>
    </w:p>
    <w:p w14:paraId="40CEEB14" w14:textId="6C55FB35" w:rsidR="009779B3" w:rsidRDefault="009779B3" w:rsidP="009779B3"/>
    <w:p w14:paraId="5D1D2AD7" w14:textId="5D725FB0" w:rsidR="009779B3" w:rsidRDefault="009779B3" w:rsidP="009779B3">
      <w:r>
        <w:t>Open a browser and visit:</w:t>
      </w:r>
    </w:p>
    <w:p w14:paraId="43016C5F" w14:textId="00B583E4" w:rsidR="009779B3" w:rsidRDefault="009779B3" w:rsidP="009779B3">
      <w:hyperlink r:id="rId50" w:history="1">
        <w:r>
          <w:rPr>
            <w:rStyle w:val="Hyperlink"/>
            <w:rFonts w:eastAsiaTheme="majorEastAsia"/>
          </w:rPr>
          <w:t>http://localhost:8080/getAppForm</w:t>
        </w:r>
      </w:hyperlink>
    </w:p>
    <w:p w14:paraId="28A7526D" w14:textId="7422B3D5" w:rsidR="009779B3" w:rsidRDefault="009779B3" w:rsidP="009779B3"/>
    <w:p w14:paraId="3611F83D" w14:textId="4A6D2239" w:rsidR="009779B3" w:rsidRDefault="009779B3" w:rsidP="009779B3">
      <w:pPr>
        <w:ind w:left="360"/>
      </w:pPr>
    </w:p>
    <w:p w14:paraId="6A6D116D" w14:textId="302FA52B" w:rsidR="009779B3" w:rsidRDefault="009779B3" w:rsidP="009779B3">
      <w:r>
        <w:t>Note: the list of “Customer” is empty.</w:t>
      </w:r>
    </w:p>
    <w:p w14:paraId="7542778F" w14:textId="2213F2BC" w:rsidR="009779B3" w:rsidRDefault="009779B3" w:rsidP="009779B3"/>
    <w:p w14:paraId="11F1978C" w14:textId="08FDEF62" w:rsidR="009779B3" w:rsidRDefault="009779B3" w:rsidP="009779B3">
      <w:r>
        <w:t>After submitting the form, this details and a link “Back to application form” show:</w:t>
      </w:r>
    </w:p>
    <w:p w14:paraId="7C4F8D3A" w14:textId="6D1539A8" w:rsidR="009779B3" w:rsidRDefault="00217683" w:rsidP="009779B3"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04A15F71" wp14:editId="03558FA4">
            <wp:simplePos x="0" y="0"/>
            <wp:positionH relativeFrom="column">
              <wp:posOffset>1533866</wp:posOffset>
            </wp:positionH>
            <wp:positionV relativeFrom="paragraph">
              <wp:posOffset>1613486</wp:posOffset>
            </wp:positionV>
            <wp:extent cx="2980944" cy="1371600"/>
            <wp:effectExtent l="0" t="0" r="0" b="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80944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709ADA65" wp14:editId="1FC64D19">
            <wp:simplePos x="0" y="0"/>
            <wp:positionH relativeFrom="column">
              <wp:posOffset>1467925</wp:posOffset>
            </wp:positionH>
            <wp:positionV relativeFrom="paragraph">
              <wp:posOffset>440</wp:posOffset>
            </wp:positionV>
            <wp:extent cx="2414016" cy="1325880"/>
            <wp:effectExtent l="0" t="0" r="5715" b="762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14016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E9F331" w14:textId="0BEF0EBE" w:rsidR="009779B3" w:rsidRDefault="009779B3" w:rsidP="009779B3">
      <w:pPr>
        <w:ind w:left="360"/>
      </w:pPr>
    </w:p>
    <w:p w14:paraId="342361DD" w14:textId="7E7024DB" w:rsidR="009779B3" w:rsidRDefault="009779B3" w:rsidP="009779B3"/>
    <w:p w14:paraId="4C6E2491" w14:textId="27FB1FCE" w:rsidR="009779B3" w:rsidRDefault="009779B3" w:rsidP="009779B3">
      <w:r>
        <w:t>After clicking “Back to application form”, the customer list shows (retrieve from database):</w:t>
      </w:r>
    </w:p>
    <w:p w14:paraId="387D9AE1" w14:textId="03D8827C" w:rsidR="009779B3" w:rsidRDefault="009779B3" w:rsidP="009779B3"/>
    <w:p w14:paraId="45AB792A" w14:textId="038177B1" w:rsidR="009779B3" w:rsidRDefault="00217683" w:rsidP="009779B3">
      <w:pPr>
        <w:ind w:left="360"/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01714199" wp14:editId="4A996FAC">
            <wp:simplePos x="0" y="0"/>
            <wp:positionH relativeFrom="column">
              <wp:posOffset>1704242</wp:posOffset>
            </wp:positionH>
            <wp:positionV relativeFrom="paragraph">
              <wp:posOffset>173258</wp:posOffset>
            </wp:positionV>
            <wp:extent cx="2523744" cy="1490472"/>
            <wp:effectExtent l="0" t="0" r="0" b="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23744" cy="1490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54086A" w14:textId="5F9DE920" w:rsidR="009779B3" w:rsidRDefault="009779B3" w:rsidP="009779B3"/>
    <w:p w14:paraId="58D3A146" w14:textId="40F3F459" w:rsidR="009779B3" w:rsidRDefault="009779B3" w:rsidP="009779B3"/>
    <w:p w14:paraId="49DEE14E" w14:textId="77777777" w:rsidR="009779B3" w:rsidRDefault="009779B3" w:rsidP="009779B3">
      <w:r>
        <w:t>13. Congratulations, if you can see the page! Try this one if you have problem with this exercise:</w:t>
      </w:r>
    </w:p>
    <w:p w14:paraId="0676563D" w14:textId="77777777" w:rsidR="009779B3" w:rsidRDefault="009779B3" w:rsidP="009779B3"/>
    <w:p w14:paraId="04D72107" w14:textId="1899048D" w:rsidR="009779B3" w:rsidRDefault="009779B3" w:rsidP="00217683">
      <w:pPr>
        <w:spacing w:line="240" w:lineRule="auto"/>
      </w:pPr>
      <w:r>
        <w:object w:dxaOrig="3714" w:dyaOrig="821" w14:anchorId="6938290F">
          <v:shape id="_x0000_i1128" type="#_x0000_t75" style="width:185.55pt;height:41.1pt" o:ole="">
            <v:imagedata r:id="rId54" o:title=""/>
          </v:shape>
          <o:OLEObject Type="Embed" ProgID="Package" ShapeID="_x0000_i1128" DrawAspect="Content" ObjectID="_1647689929" r:id="rId55"/>
        </w:object>
      </w:r>
    </w:p>
    <w:p w14:paraId="4C1ACC3B" w14:textId="165CA705" w:rsidR="009779B3" w:rsidRDefault="009779B3" w:rsidP="009779B3"/>
    <w:p w14:paraId="3B19C03C" w14:textId="5BB0BD2D" w:rsidR="009779B3" w:rsidRDefault="009779B3" w:rsidP="009779B3"/>
    <w:p w14:paraId="65F09E9A" w14:textId="586BE424" w:rsidR="009779B3" w:rsidRDefault="009779B3" w:rsidP="009779B3">
      <w:pPr>
        <w:spacing w:after="160" w:line="259" w:lineRule="auto"/>
        <w:rPr>
          <w:rFonts w:eastAsiaTheme="majorEastAsia" w:cstheme="majorBidi"/>
          <w:b/>
          <w:color w:val="8D181D" w:themeColor="accent1" w:themeShade="BF"/>
          <w:sz w:val="32"/>
          <w:szCs w:val="32"/>
        </w:rPr>
      </w:pPr>
      <w:r>
        <w:br w:type="page"/>
      </w:r>
    </w:p>
    <w:p w14:paraId="5B016DDC" w14:textId="59DE8694" w:rsidR="009779B3" w:rsidRDefault="009779B3" w:rsidP="009779B3">
      <w:pPr>
        <w:pStyle w:val="Heading1"/>
      </w:pPr>
      <w:bookmarkStart w:id="9" w:name="_Toc37076039"/>
      <w:r>
        <w:lastRenderedPageBreak/>
        <w:t xml:space="preserve">Exercise </w:t>
      </w:r>
      <w:r w:rsidR="00B12C9A">
        <w:t>4</w:t>
      </w:r>
      <w:r>
        <w:t xml:space="preserve"> - bonus (to connect external database)</w:t>
      </w:r>
      <w:bookmarkEnd w:id="9"/>
    </w:p>
    <w:p w14:paraId="60E06AAF" w14:textId="77777777" w:rsidR="009779B3" w:rsidRDefault="009779B3" w:rsidP="009779B3">
      <w:r>
        <w:t>Prerequisites:</w:t>
      </w:r>
    </w:p>
    <w:p w14:paraId="1C69ACA5" w14:textId="77777777" w:rsidR="009779B3" w:rsidRDefault="009779B3" w:rsidP="009779B3">
      <w:r>
        <w:tab/>
        <w:t>Java installed (e.g. JDK 1.8)</w:t>
      </w:r>
    </w:p>
    <w:p w14:paraId="1D10ED17" w14:textId="77777777" w:rsidR="009779B3" w:rsidRDefault="009779B3" w:rsidP="009779B3">
      <w:r>
        <w:tab/>
        <w:t>Maven installed (e.g. version 3.6.3)</w:t>
      </w:r>
    </w:p>
    <w:p w14:paraId="2D645935" w14:textId="77777777" w:rsidR="009779B3" w:rsidRDefault="009779B3" w:rsidP="009779B3">
      <w:r>
        <w:tab/>
      </w:r>
      <w:r w:rsidRPr="000D44D9">
        <w:t>Spring Tool Suite (STS)</w:t>
      </w:r>
      <w:r>
        <w:t xml:space="preserve"> (e.g. 4.5.1)</w:t>
      </w:r>
    </w:p>
    <w:p w14:paraId="7DBF1586" w14:textId="1D3546FB" w:rsidR="009779B3" w:rsidRDefault="009779B3" w:rsidP="009779B3">
      <w:r>
        <w:tab/>
        <w:t xml:space="preserve">Exercise </w:t>
      </w:r>
      <w:r w:rsidR="00217683">
        <w:t>3</w:t>
      </w:r>
      <w:r>
        <w:t xml:space="preserve"> is finished</w:t>
      </w:r>
    </w:p>
    <w:p w14:paraId="26A9BCA1" w14:textId="6204C49E" w:rsidR="009779B3" w:rsidRDefault="009779B3" w:rsidP="009779B3"/>
    <w:p w14:paraId="58B62535" w14:textId="10C36A9A" w:rsidR="009779B3" w:rsidRDefault="009779B3" w:rsidP="009779B3"/>
    <w:p w14:paraId="5EBE4F59" w14:textId="77777777" w:rsidR="009779B3" w:rsidRDefault="009779B3" w:rsidP="009779B3">
      <w:pPr>
        <w:tabs>
          <w:tab w:val="left" w:pos="270"/>
        </w:tabs>
      </w:pPr>
      <w:r>
        <w:t xml:space="preserve">1. </w:t>
      </w:r>
      <w:r>
        <w:tab/>
        <w:t>Question: In above exercise, we don’t have any configurations about connecting the database, why does it work?</w:t>
      </w:r>
    </w:p>
    <w:p w14:paraId="45F6F527" w14:textId="48F38F41" w:rsidR="009779B3" w:rsidRDefault="009779B3" w:rsidP="009779B3">
      <w:pPr>
        <w:tabs>
          <w:tab w:val="left" w:pos="270"/>
        </w:tabs>
        <w:ind w:left="270" w:hanging="270"/>
      </w:pPr>
      <w:r>
        <w:tab/>
        <w:t xml:space="preserve">Answer: </w:t>
      </w:r>
      <w:r w:rsidRPr="0062114D">
        <w:t xml:space="preserve">You need only include a build dependency to the </w:t>
      </w:r>
      <w:r w:rsidRPr="0062114D">
        <w:rPr>
          <w:b/>
          <w:bCs/>
        </w:rPr>
        <w:t>embedded</w:t>
      </w:r>
      <w:r w:rsidRPr="0062114D">
        <w:t xml:space="preserve"> database that you want to use.</w:t>
      </w:r>
      <w:r>
        <w:t xml:space="preserve"> All the work will be done by Spring Data.</w:t>
      </w:r>
    </w:p>
    <w:p w14:paraId="2E27C19F" w14:textId="530AAFF6" w:rsidR="009779B3" w:rsidRDefault="009779B3" w:rsidP="009779B3">
      <w:pPr>
        <w:tabs>
          <w:tab w:val="left" w:pos="270"/>
        </w:tabs>
        <w:ind w:left="270" w:hanging="270"/>
      </w:pPr>
    </w:p>
    <w:p w14:paraId="463BAC2E" w14:textId="7DB06AD4" w:rsidR="009779B3" w:rsidRDefault="009779B3" w:rsidP="009779B3">
      <w:pPr>
        <w:tabs>
          <w:tab w:val="left" w:pos="270"/>
        </w:tabs>
        <w:ind w:left="270" w:hanging="270"/>
      </w:pPr>
      <w:r>
        <w:tab/>
        <w:t xml:space="preserve">Question: How can I configure to connect to an </w:t>
      </w:r>
      <w:r w:rsidRPr="0062114D">
        <w:rPr>
          <w:b/>
          <w:bCs/>
        </w:rPr>
        <w:t>external</w:t>
      </w:r>
      <w:r>
        <w:t xml:space="preserve"> database?</w:t>
      </w:r>
    </w:p>
    <w:p w14:paraId="7A493C1F" w14:textId="6057A97D" w:rsidR="009779B3" w:rsidRDefault="009779B3" w:rsidP="009779B3">
      <w:pPr>
        <w:tabs>
          <w:tab w:val="left" w:pos="270"/>
        </w:tabs>
        <w:ind w:left="270" w:hanging="270"/>
      </w:pPr>
      <w:r>
        <w:tab/>
        <w:t>Answer: Follow this exercise to find the answer.</w:t>
      </w:r>
    </w:p>
    <w:p w14:paraId="6694622D" w14:textId="1DA6A87F" w:rsidR="009779B3" w:rsidRDefault="009779B3" w:rsidP="009779B3">
      <w:pPr>
        <w:tabs>
          <w:tab w:val="left" w:pos="270"/>
        </w:tabs>
        <w:ind w:left="270" w:hanging="270"/>
      </w:pPr>
    </w:p>
    <w:p w14:paraId="65874E5C" w14:textId="2E07759B" w:rsidR="009779B3" w:rsidRDefault="009779B3" w:rsidP="009779B3">
      <w:pPr>
        <w:tabs>
          <w:tab w:val="left" w:pos="270"/>
        </w:tabs>
        <w:ind w:left="270" w:hanging="270"/>
      </w:pPr>
    </w:p>
    <w:p w14:paraId="12D5FC7C" w14:textId="28053F53" w:rsidR="009779B3" w:rsidRDefault="009779B3" w:rsidP="009779B3">
      <w:pPr>
        <w:tabs>
          <w:tab w:val="left" w:pos="270"/>
        </w:tabs>
        <w:ind w:left="270" w:hanging="270"/>
      </w:pPr>
      <w:r>
        <w:t>2. Before any changes to the code, we need an external database. In this exercise, we are going to use HSQLDB again.</w:t>
      </w:r>
    </w:p>
    <w:p w14:paraId="3643EB74" w14:textId="58FF05F3" w:rsidR="009779B3" w:rsidRDefault="009779B3" w:rsidP="009779B3">
      <w:pPr>
        <w:tabs>
          <w:tab w:val="left" w:pos="270"/>
        </w:tabs>
        <w:ind w:left="270" w:hanging="270"/>
      </w:pPr>
    </w:p>
    <w:p w14:paraId="66AC82C7" w14:textId="3229B480" w:rsidR="009779B3" w:rsidRDefault="009779B3" w:rsidP="009779B3">
      <w:pPr>
        <w:tabs>
          <w:tab w:val="left" w:pos="270"/>
        </w:tabs>
        <w:ind w:left="270" w:hanging="270"/>
      </w:pPr>
      <w:r>
        <w:t xml:space="preserve">2a. Download the HSQLDB (e.g. </w:t>
      </w:r>
      <w:r w:rsidRPr="006B4E63">
        <w:t>hsqldb-2.5.0.zip</w:t>
      </w:r>
      <w:r>
        <w:t xml:space="preserve">) from </w:t>
      </w:r>
    </w:p>
    <w:p w14:paraId="0321EAA2" w14:textId="5E26C61B" w:rsidR="009779B3" w:rsidRDefault="009779B3" w:rsidP="009779B3">
      <w:pPr>
        <w:tabs>
          <w:tab w:val="left" w:pos="270"/>
        </w:tabs>
        <w:ind w:left="270" w:hanging="270"/>
      </w:pPr>
      <w:r>
        <w:tab/>
      </w:r>
      <w:r>
        <w:tab/>
      </w:r>
      <w:hyperlink r:id="rId56" w:history="1">
        <w:r w:rsidRPr="00601516">
          <w:rPr>
            <w:rStyle w:val="Hyperlink"/>
            <w:rFonts w:eastAsiaTheme="majorEastAsia"/>
          </w:rPr>
          <w:t>http://hsqldb.org/</w:t>
        </w:r>
      </w:hyperlink>
    </w:p>
    <w:p w14:paraId="4732F044" w14:textId="634B726E" w:rsidR="009779B3" w:rsidRDefault="009779B3" w:rsidP="009779B3">
      <w:pPr>
        <w:tabs>
          <w:tab w:val="left" w:pos="270"/>
        </w:tabs>
        <w:ind w:left="270" w:hanging="270"/>
      </w:pPr>
      <w:r>
        <w:tab/>
        <w:t xml:space="preserve">or directly from </w:t>
      </w:r>
    </w:p>
    <w:p w14:paraId="08382904" w14:textId="28F85EDC" w:rsidR="009779B3" w:rsidRDefault="009779B3" w:rsidP="009779B3">
      <w:pPr>
        <w:tabs>
          <w:tab w:val="left" w:pos="270"/>
        </w:tabs>
        <w:ind w:left="270" w:hanging="270"/>
      </w:pPr>
      <w:r>
        <w:tab/>
      </w:r>
      <w:r>
        <w:tab/>
      </w:r>
      <w:hyperlink r:id="rId57" w:history="1">
        <w:r w:rsidRPr="00601516">
          <w:rPr>
            <w:rStyle w:val="Hyperlink"/>
            <w:rFonts w:eastAsiaTheme="majorEastAsia"/>
          </w:rPr>
          <w:t>https://sourceforge.net/projects/hsqldb/files/latest/download</w:t>
        </w:r>
      </w:hyperlink>
      <w:r>
        <w:t>.</w:t>
      </w:r>
    </w:p>
    <w:p w14:paraId="6D8A2D6E" w14:textId="5CAA8767" w:rsidR="009779B3" w:rsidRDefault="009779B3" w:rsidP="009779B3">
      <w:pPr>
        <w:tabs>
          <w:tab w:val="left" w:pos="270"/>
        </w:tabs>
        <w:ind w:left="270" w:hanging="270"/>
      </w:pPr>
    </w:p>
    <w:p w14:paraId="68FDD0E4" w14:textId="22F32DF3" w:rsidR="009779B3" w:rsidRDefault="009779B3" w:rsidP="009779B3">
      <w:pPr>
        <w:tabs>
          <w:tab w:val="left" w:pos="270"/>
        </w:tabs>
        <w:ind w:left="270" w:hanging="270"/>
      </w:pPr>
    </w:p>
    <w:p w14:paraId="6C43A573" w14:textId="1D5E99BE" w:rsidR="009779B3" w:rsidRDefault="009779B3" w:rsidP="009779B3">
      <w:pPr>
        <w:tabs>
          <w:tab w:val="left" w:pos="270"/>
        </w:tabs>
        <w:ind w:left="270" w:hanging="270"/>
      </w:pPr>
      <w:r>
        <w:t xml:space="preserve">2b. Extract your downloaded file to a folder, e.g. </w:t>
      </w:r>
      <w:r w:rsidRPr="003E4AA1">
        <w:t>C:\java-ex\hsqldb-2.5.0</w:t>
      </w:r>
      <w:r>
        <w:t>\.</w:t>
      </w:r>
    </w:p>
    <w:p w14:paraId="7A2F18D2" w14:textId="4886B6B6" w:rsidR="009779B3" w:rsidRDefault="009779B3" w:rsidP="009779B3">
      <w:pPr>
        <w:tabs>
          <w:tab w:val="left" w:pos="270"/>
        </w:tabs>
        <w:ind w:left="270" w:hanging="270"/>
      </w:pPr>
    </w:p>
    <w:p w14:paraId="7BD82DCA" w14:textId="5B5BDAB0" w:rsidR="009779B3" w:rsidRDefault="00D41CA2" w:rsidP="009779B3">
      <w:pPr>
        <w:tabs>
          <w:tab w:val="left" w:pos="270"/>
        </w:tabs>
        <w:ind w:left="270" w:hanging="270"/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00060929" wp14:editId="15DE38FE">
            <wp:simplePos x="0" y="0"/>
            <wp:positionH relativeFrom="column">
              <wp:posOffset>2279357</wp:posOffset>
            </wp:positionH>
            <wp:positionV relativeFrom="paragraph">
              <wp:posOffset>153133</wp:posOffset>
            </wp:positionV>
            <wp:extent cx="1362456" cy="2715768"/>
            <wp:effectExtent l="0" t="0" r="9525" b="889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362456" cy="2715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61A82D" w14:textId="42272939" w:rsidR="009779B3" w:rsidRDefault="009779B3" w:rsidP="009779B3">
      <w:pPr>
        <w:tabs>
          <w:tab w:val="left" w:pos="270"/>
        </w:tabs>
        <w:ind w:left="270" w:hanging="270"/>
      </w:pPr>
    </w:p>
    <w:p w14:paraId="507DA1AF" w14:textId="0E063359" w:rsidR="009779B3" w:rsidRDefault="009779B3" w:rsidP="009779B3">
      <w:pPr>
        <w:tabs>
          <w:tab w:val="left" w:pos="270"/>
        </w:tabs>
        <w:ind w:left="270" w:hanging="270"/>
      </w:pPr>
    </w:p>
    <w:p w14:paraId="7EB0A085" w14:textId="1644F634" w:rsidR="009779B3" w:rsidRDefault="009779B3" w:rsidP="009779B3">
      <w:pPr>
        <w:tabs>
          <w:tab w:val="left" w:pos="270"/>
        </w:tabs>
        <w:ind w:left="270" w:hanging="270"/>
      </w:pPr>
      <w:r>
        <w:t xml:space="preserve">2c. Start the server. Start a “Command Prompt” and go to the home directory of HSQLDB server, e.g. </w:t>
      </w:r>
      <w:r w:rsidRPr="00F6472A">
        <w:t>C:\java-ex\hsqldb-2.5.0\hsqldb</w:t>
      </w:r>
      <w:r>
        <w:t xml:space="preserve"> and run the following command:</w:t>
      </w:r>
    </w:p>
    <w:p w14:paraId="590B0860" w14:textId="359B40C3" w:rsidR="009779B3" w:rsidRDefault="009779B3" w:rsidP="009779B3">
      <w:pPr>
        <w:tabs>
          <w:tab w:val="left" w:pos="270"/>
        </w:tabs>
        <w:ind w:left="270" w:hanging="270"/>
      </w:pPr>
    </w:p>
    <w:p w14:paraId="174D20AC" w14:textId="45414CBE" w:rsidR="009779B3" w:rsidRPr="00F6472A" w:rsidRDefault="00D41CA2" w:rsidP="009779B3">
      <w:pPr>
        <w:tabs>
          <w:tab w:val="left" w:pos="270"/>
        </w:tabs>
        <w:ind w:left="270" w:hanging="270"/>
        <w:rPr>
          <w:rFonts w:ascii="Courier New" w:hAnsi="Courier New" w:cs="Courier New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6B99ABE0" wp14:editId="64478B42">
            <wp:simplePos x="0" y="0"/>
            <wp:positionH relativeFrom="margin">
              <wp:posOffset>70681</wp:posOffset>
            </wp:positionH>
            <wp:positionV relativeFrom="paragraph">
              <wp:posOffset>379047</wp:posOffset>
            </wp:positionV>
            <wp:extent cx="6645910" cy="1503045"/>
            <wp:effectExtent l="0" t="0" r="2540" b="1905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79B3" w:rsidRPr="00F6472A">
        <w:rPr>
          <w:rFonts w:ascii="Courier New" w:hAnsi="Courier New" w:cs="Courier New"/>
        </w:rPr>
        <w:t>java -cp lib/hsqldb.jar org.hsqldb.server.Server --database.0 file:data/testdb --dbname.0 testdb</w:t>
      </w:r>
    </w:p>
    <w:p w14:paraId="04EB1924" w14:textId="0B957A35" w:rsidR="009779B3" w:rsidRDefault="009779B3" w:rsidP="009779B3">
      <w:pPr>
        <w:tabs>
          <w:tab w:val="left" w:pos="270"/>
        </w:tabs>
        <w:ind w:left="270" w:hanging="270"/>
      </w:pPr>
    </w:p>
    <w:p w14:paraId="4A302576" w14:textId="36996FBF" w:rsidR="009779B3" w:rsidRDefault="009779B3" w:rsidP="009779B3">
      <w:pPr>
        <w:tabs>
          <w:tab w:val="left" w:pos="270"/>
        </w:tabs>
        <w:ind w:left="270" w:hanging="270"/>
      </w:pPr>
    </w:p>
    <w:p w14:paraId="341A003A" w14:textId="79C119B9" w:rsidR="009779B3" w:rsidRDefault="009779B3" w:rsidP="009779B3">
      <w:pPr>
        <w:tabs>
          <w:tab w:val="left" w:pos="270"/>
        </w:tabs>
        <w:ind w:left="270" w:hanging="270"/>
      </w:pPr>
    </w:p>
    <w:p w14:paraId="64877B2C" w14:textId="1A925842" w:rsidR="009779B3" w:rsidRDefault="009779B3" w:rsidP="009779B3">
      <w:pPr>
        <w:tabs>
          <w:tab w:val="left" w:pos="270"/>
        </w:tabs>
        <w:ind w:left="270" w:hanging="270"/>
      </w:pPr>
      <w:r>
        <w:t>Note: data files will be stored in “data” directory with prefix “testdb”:</w:t>
      </w:r>
    </w:p>
    <w:p w14:paraId="3C8D397A" w14:textId="7B508FE6" w:rsidR="009779B3" w:rsidRDefault="00D41CA2" w:rsidP="009779B3">
      <w:pPr>
        <w:tabs>
          <w:tab w:val="left" w:pos="270"/>
        </w:tabs>
        <w:ind w:left="270" w:hanging="270"/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65C8C693" wp14:editId="57879BD6">
            <wp:simplePos x="0" y="0"/>
            <wp:positionH relativeFrom="column">
              <wp:posOffset>99011</wp:posOffset>
            </wp:positionH>
            <wp:positionV relativeFrom="paragraph">
              <wp:posOffset>185664</wp:posOffset>
            </wp:positionV>
            <wp:extent cx="2112264" cy="868680"/>
            <wp:effectExtent l="0" t="0" r="2540" b="762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12264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79B3">
        <w:t xml:space="preserve">  </w:t>
      </w:r>
    </w:p>
    <w:p w14:paraId="10E2C5C7" w14:textId="2C71F0D9" w:rsidR="009779B3" w:rsidRDefault="009779B3" w:rsidP="009779B3">
      <w:pPr>
        <w:tabs>
          <w:tab w:val="left" w:pos="270"/>
        </w:tabs>
        <w:ind w:left="270" w:hanging="270"/>
      </w:pPr>
    </w:p>
    <w:p w14:paraId="66CA2F91" w14:textId="10F96C8D" w:rsidR="009779B3" w:rsidRDefault="009779B3" w:rsidP="009779B3">
      <w:pPr>
        <w:tabs>
          <w:tab w:val="left" w:pos="270"/>
        </w:tabs>
        <w:ind w:left="270" w:hanging="270"/>
      </w:pPr>
    </w:p>
    <w:p w14:paraId="758FCA6E" w14:textId="2B208E24" w:rsidR="009779B3" w:rsidRDefault="009779B3" w:rsidP="009779B3">
      <w:pPr>
        <w:tabs>
          <w:tab w:val="left" w:pos="270"/>
        </w:tabs>
        <w:ind w:left="270" w:hanging="270"/>
      </w:pPr>
      <w:r>
        <w:t>3. Add configuration for the database connection in “application.properties”:</w:t>
      </w:r>
    </w:p>
    <w:p w14:paraId="2855C85C" w14:textId="63619CA3" w:rsidR="009779B3" w:rsidRDefault="009779B3" w:rsidP="009779B3">
      <w:pPr>
        <w:tabs>
          <w:tab w:val="left" w:pos="270"/>
        </w:tabs>
        <w:ind w:left="270" w:hanging="270"/>
      </w:pPr>
    </w:p>
    <w:p w14:paraId="7DF4488F" w14:textId="282B07EB" w:rsidR="009779B3" w:rsidRPr="00501885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70"/>
        </w:tabs>
        <w:ind w:left="270" w:hanging="270"/>
        <w:rPr>
          <w:rFonts w:ascii="Courier New" w:hAnsi="Courier New" w:cs="Courier New"/>
        </w:rPr>
      </w:pPr>
      <w:r w:rsidRPr="00501885">
        <w:rPr>
          <w:rFonts w:ascii="Courier New" w:hAnsi="Courier New" w:cs="Courier New"/>
        </w:rPr>
        <w:t>spring.datasource.driver-class-name=org.hsqldb.jdbc.JDBCDriver</w:t>
      </w:r>
    </w:p>
    <w:p w14:paraId="1F909FAB" w14:textId="42433BE9" w:rsidR="009779B3" w:rsidRPr="00501885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70"/>
        </w:tabs>
        <w:ind w:left="270" w:hanging="270"/>
        <w:rPr>
          <w:rFonts w:ascii="Courier New" w:hAnsi="Courier New" w:cs="Courier New"/>
        </w:rPr>
      </w:pPr>
      <w:r w:rsidRPr="00501885">
        <w:rPr>
          <w:rFonts w:ascii="Courier New" w:hAnsi="Courier New" w:cs="Courier New"/>
        </w:rPr>
        <w:t>spring.datasource.url=jdbc:hsqldb:hsql://localhost/testdb</w:t>
      </w:r>
    </w:p>
    <w:p w14:paraId="0A4A3792" w14:textId="03430B1B" w:rsidR="009779B3" w:rsidRPr="00501885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70"/>
        </w:tabs>
        <w:ind w:left="270" w:hanging="270"/>
        <w:rPr>
          <w:rFonts w:ascii="Courier New" w:hAnsi="Courier New" w:cs="Courier New"/>
        </w:rPr>
      </w:pPr>
      <w:r w:rsidRPr="00501885">
        <w:rPr>
          <w:rFonts w:ascii="Courier New" w:hAnsi="Courier New" w:cs="Courier New"/>
        </w:rPr>
        <w:t>spring.datasource.username=sa</w:t>
      </w:r>
    </w:p>
    <w:p w14:paraId="5C428459" w14:textId="48B7DE8C" w:rsidR="009779B3" w:rsidRPr="00501885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70"/>
        </w:tabs>
        <w:ind w:left="270" w:hanging="270"/>
        <w:rPr>
          <w:rFonts w:ascii="Courier New" w:hAnsi="Courier New" w:cs="Courier New"/>
        </w:rPr>
      </w:pPr>
      <w:r w:rsidRPr="00501885">
        <w:rPr>
          <w:rFonts w:ascii="Courier New" w:hAnsi="Courier New" w:cs="Courier New"/>
        </w:rPr>
        <w:t>spring.datasource.password=</w:t>
      </w:r>
    </w:p>
    <w:p w14:paraId="7EDC3FE4" w14:textId="61C30E2C" w:rsidR="009779B3" w:rsidRPr="00501885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70"/>
        </w:tabs>
        <w:ind w:left="270" w:hanging="270"/>
        <w:rPr>
          <w:rFonts w:ascii="Courier New" w:hAnsi="Courier New" w:cs="Courier New"/>
        </w:rPr>
      </w:pPr>
      <w:r w:rsidRPr="00501885">
        <w:rPr>
          <w:rFonts w:ascii="Courier New" w:hAnsi="Courier New" w:cs="Courier New"/>
        </w:rPr>
        <w:t>spring.jpa.hibernate.ddl-auto=update</w:t>
      </w:r>
    </w:p>
    <w:p w14:paraId="628C0DCE" w14:textId="0857FBE1" w:rsidR="009779B3" w:rsidRDefault="00D41CA2" w:rsidP="009779B3">
      <w:pPr>
        <w:tabs>
          <w:tab w:val="left" w:pos="270"/>
        </w:tabs>
        <w:ind w:left="270" w:hanging="270"/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035276A7" wp14:editId="6F0D8E8A">
            <wp:simplePos x="0" y="0"/>
            <wp:positionH relativeFrom="column">
              <wp:posOffset>16510</wp:posOffset>
            </wp:positionH>
            <wp:positionV relativeFrom="paragraph">
              <wp:posOffset>155575</wp:posOffset>
            </wp:positionV>
            <wp:extent cx="3629660" cy="1106170"/>
            <wp:effectExtent l="0" t="0" r="8890" b="0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2966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FA7AF8" w14:textId="6A8EEE47" w:rsidR="009779B3" w:rsidRDefault="009779B3" w:rsidP="009779B3">
      <w:pPr>
        <w:tabs>
          <w:tab w:val="left" w:pos="270"/>
        </w:tabs>
        <w:ind w:left="270" w:hanging="270"/>
      </w:pPr>
    </w:p>
    <w:p w14:paraId="714C3B7B" w14:textId="09B847E5" w:rsidR="009779B3" w:rsidRDefault="009779B3" w:rsidP="009779B3">
      <w:pPr>
        <w:tabs>
          <w:tab w:val="left" w:pos="270"/>
        </w:tabs>
        <w:ind w:left="270" w:hanging="270"/>
      </w:pPr>
    </w:p>
    <w:p w14:paraId="1492D127" w14:textId="0A288A5C" w:rsidR="009779B3" w:rsidRDefault="009779B3" w:rsidP="009779B3">
      <w:pPr>
        <w:tabs>
          <w:tab w:val="left" w:pos="270"/>
        </w:tabs>
        <w:ind w:left="270" w:hanging="270"/>
      </w:pPr>
      <w:r>
        <w:t>Note: Do not contain any white space in the above configurations.</w:t>
      </w:r>
    </w:p>
    <w:p w14:paraId="5F6E7532" w14:textId="177061B2" w:rsidR="009779B3" w:rsidRDefault="009779B3" w:rsidP="009779B3">
      <w:pPr>
        <w:tabs>
          <w:tab w:val="left" w:pos="270"/>
        </w:tabs>
        <w:ind w:left="270" w:hanging="270"/>
      </w:pPr>
    </w:p>
    <w:p w14:paraId="2B92E990" w14:textId="52EF4783" w:rsidR="009779B3" w:rsidRDefault="009779B3" w:rsidP="009779B3">
      <w:pPr>
        <w:tabs>
          <w:tab w:val="left" w:pos="270"/>
        </w:tabs>
        <w:ind w:left="270" w:hanging="270"/>
      </w:pPr>
    </w:p>
    <w:p w14:paraId="3E171074" w14:textId="52E100FD" w:rsidR="009779B3" w:rsidRDefault="009779B3" w:rsidP="009779B3">
      <w:pPr>
        <w:tabs>
          <w:tab w:val="left" w:pos="270"/>
        </w:tabs>
        <w:ind w:left="270" w:hanging="270"/>
      </w:pPr>
      <w:r>
        <w:t>4. Restart the application and visit the following page:</w:t>
      </w:r>
    </w:p>
    <w:p w14:paraId="15DF1580" w14:textId="71BF5C7A" w:rsidR="009779B3" w:rsidRDefault="009779B3" w:rsidP="009779B3">
      <w:pPr>
        <w:tabs>
          <w:tab w:val="left" w:pos="270"/>
        </w:tabs>
        <w:ind w:left="270" w:hanging="270"/>
      </w:pPr>
    </w:p>
    <w:p w14:paraId="2A487D6F" w14:textId="554BB92B" w:rsidR="009779B3" w:rsidRDefault="00D41CA2" w:rsidP="009779B3">
      <w:pPr>
        <w:tabs>
          <w:tab w:val="left" w:pos="270"/>
        </w:tabs>
        <w:ind w:left="270" w:hanging="270"/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1AD4B760" wp14:editId="72DF8F4F">
            <wp:simplePos x="0" y="0"/>
            <wp:positionH relativeFrom="column">
              <wp:posOffset>1128932</wp:posOffset>
            </wp:positionH>
            <wp:positionV relativeFrom="paragraph">
              <wp:posOffset>156454</wp:posOffset>
            </wp:positionV>
            <wp:extent cx="2477770" cy="1334770"/>
            <wp:effectExtent l="0" t="0" r="0" b="0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7777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63" w:history="1">
        <w:r w:rsidR="009779B3">
          <w:rPr>
            <w:rStyle w:val="Hyperlink"/>
            <w:rFonts w:eastAsiaTheme="majorEastAsia"/>
          </w:rPr>
          <w:t>http://localhost:8080/getAppForm</w:t>
        </w:r>
      </w:hyperlink>
    </w:p>
    <w:p w14:paraId="3A00CC10" w14:textId="21010059" w:rsidR="009779B3" w:rsidRDefault="009779B3" w:rsidP="009779B3">
      <w:pPr>
        <w:tabs>
          <w:tab w:val="left" w:pos="270"/>
        </w:tabs>
        <w:ind w:left="270" w:hanging="270"/>
      </w:pPr>
    </w:p>
    <w:p w14:paraId="4BA15941" w14:textId="12416E42" w:rsidR="009779B3" w:rsidRDefault="009779B3" w:rsidP="009779B3">
      <w:pPr>
        <w:tabs>
          <w:tab w:val="left" w:pos="270"/>
        </w:tabs>
        <w:ind w:left="270" w:hanging="270"/>
      </w:pPr>
    </w:p>
    <w:p w14:paraId="07E9EB7B" w14:textId="41075D7C" w:rsidR="009779B3" w:rsidRDefault="009779B3" w:rsidP="009779B3">
      <w:pPr>
        <w:tabs>
          <w:tab w:val="left" w:pos="270"/>
        </w:tabs>
        <w:ind w:left="270" w:hanging="270"/>
      </w:pPr>
      <w:r>
        <w:t>4a. Fill in the form and submit:</w:t>
      </w:r>
    </w:p>
    <w:p w14:paraId="33FB917F" w14:textId="1BFC8BD6" w:rsidR="009779B3" w:rsidRDefault="00D41CA2" w:rsidP="009779B3">
      <w:pPr>
        <w:tabs>
          <w:tab w:val="left" w:pos="270"/>
        </w:tabs>
        <w:ind w:left="270" w:hanging="27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1DA4A342" wp14:editId="44981AD0">
            <wp:simplePos x="0" y="0"/>
            <wp:positionH relativeFrom="column">
              <wp:posOffset>1311275</wp:posOffset>
            </wp:positionH>
            <wp:positionV relativeFrom="paragraph">
              <wp:posOffset>225669</wp:posOffset>
            </wp:positionV>
            <wp:extent cx="2989580" cy="1362075"/>
            <wp:effectExtent l="0" t="0" r="1270" b="9525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8958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09775F" w14:textId="1EA86250" w:rsidR="009779B3" w:rsidRDefault="009779B3" w:rsidP="009779B3">
      <w:pPr>
        <w:tabs>
          <w:tab w:val="left" w:pos="270"/>
        </w:tabs>
        <w:ind w:left="270" w:hanging="270"/>
      </w:pPr>
      <w:r>
        <w:tab/>
      </w:r>
    </w:p>
    <w:p w14:paraId="6735673A" w14:textId="00BA2A18" w:rsidR="009779B3" w:rsidRDefault="009779B3" w:rsidP="009779B3">
      <w:pPr>
        <w:tabs>
          <w:tab w:val="left" w:pos="270"/>
        </w:tabs>
        <w:ind w:left="270" w:hanging="270"/>
      </w:pPr>
    </w:p>
    <w:p w14:paraId="06C6159C" w14:textId="76BEAEAE" w:rsidR="009779B3" w:rsidRDefault="009779B3" w:rsidP="009779B3">
      <w:pPr>
        <w:tabs>
          <w:tab w:val="left" w:pos="270"/>
        </w:tabs>
        <w:ind w:left="270" w:hanging="270"/>
      </w:pPr>
    </w:p>
    <w:p w14:paraId="7837A69C" w14:textId="65030AD6" w:rsidR="009779B3" w:rsidRDefault="009779B3" w:rsidP="009779B3">
      <w:pPr>
        <w:tabs>
          <w:tab w:val="left" w:pos="270"/>
        </w:tabs>
        <w:ind w:left="270" w:hanging="270"/>
      </w:pPr>
      <w:r>
        <w:t>4b. Click “Back to application from”:</w:t>
      </w:r>
    </w:p>
    <w:p w14:paraId="09FF9D92" w14:textId="22758134" w:rsidR="009779B3" w:rsidRDefault="009779B3" w:rsidP="009779B3">
      <w:pPr>
        <w:tabs>
          <w:tab w:val="left" w:pos="270"/>
        </w:tabs>
        <w:ind w:left="270" w:hanging="270"/>
      </w:pPr>
    </w:p>
    <w:p w14:paraId="2E4C96EC" w14:textId="45236E29" w:rsidR="009779B3" w:rsidRDefault="009779B3" w:rsidP="009779B3">
      <w:pPr>
        <w:tabs>
          <w:tab w:val="left" w:pos="270"/>
        </w:tabs>
        <w:ind w:left="270" w:hanging="270"/>
      </w:pPr>
      <w:r>
        <w:tab/>
      </w:r>
    </w:p>
    <w:p w14:paraId="4B46AE01" w14:textId="24299AA9" w:rsidR="009779B3" w:rsidRDefault="009779B3" w:rsidP="009779B3">
      <w:pPr>
        <w:tabs>
          <w:tab w:val="left" w:pos="270"/>
        </w:tabs>
        <w:ind w:left="270" w:hanging="270"/>
      </w:pPr>
    </w:p>
    <w:p w14:paraId="718E4722" w14:textId="0D10EC55" w:rsidR="009779B3" w:rsidRDefault="009779B3" w:rsidP="009779B3">
      <w:pPr>
        <w:tabs>
          <w:tab w:val="left" w:pos="270"/>
        </w:tabs>
        <w:ind w:left="270" w:hanging="270"/>
      </w:pPr>
    </w:p>
    <w:p w14:paraId="7A4BDD55" w14:textId="0E954DC7" w:rsidR="009779B3" w:rsidRDefault="009779B3" w:rsidP="009779B3">
      <w:pPr>
        <w:tabs>
          <w:tab w:val="left" w:pos="270"/>
        </w:tabs>
        <w:ind w:left="270" w:hanging="270"/>
      </w:pPr>
      <w:r>
        <w:t>4c. The Customer list should show:</w:t>
      </w:r>
    </w:p>
    <w:p w14:paraId="4B76FAFE" w14:textId="12987F97" w:rsidR="009779B3" w:rsidRDefault="00D41CA2" w:rsidP="009779B3">
      <w:pPr>
        <w:tabs>
          <w:tab w:val="left" w:pos="270"/>
        </w:tabs>
        <w:ind w:left="270" w:hanging="27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3F7725DC" wp14:editId="183E910D">
            <wp:simplePos x="0" y="0"/>
            <wp:positionH relativeFrom="column">
              <wp:posOffset>1106121</wp:posOffset>
            </wp:positionH>
            <wp:positionV relativeFrom="paragraph">
              <wp:posOffset>256491</wp:posOffset>
            </wp:positionV>
            <wp:extent cx="2413635" cy="1463040"/>
            <wp:effectExtent l="0" t="0" r="5715" b="3810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87B884" w14:textId="4E6EFACE" w:rsidR="009779B3" w:rsidRDefault="009779B3" w:rsidP="009779B3">
      <w:pPr>
        <w:tabs>
          <w:tab w:val="left" w:pos="270"/>
        </w:tabs>
        <w:ind w:left="270" w:hanging="270"/>
      </w:pPr>
      <w:r>
        <w:tab/>
      </w:r>
    </w:p>
    <w:p w14:paraId="27BE7C6B" w14:textId="341E7EAC" w:rsidR="009779B3" w:rsidRDefault="009779B3" w:rsidP="009779B3">
      <w:pPr>
        <w:tabs>
          <w:tab w:val="left" w:pos="270"/>
        </w:tabs>
        <w:ind w:left="270" w:hanging="270"/>
      </w:pPr>
    </w:p>
    <w:p w14:paraId="51B7CDE4" w14:textId="7A2C793D" w:rsidR="009779B3" w:rsidRDefault="009779B3" w:rsidP="009779B3">
      <w:pPr>
        <w:tabs>
          <w:tab w:val="left" w:pos="270"/>
        </w:tabs>
        <w:ind w:left="270" w:hanging="270"/>
      </w:pPr>
    </w:p>
    <w:p w14:paraId="13628670" w14:textId="301C0ECF" w:rsidR="009779B3" w:rsidRDefault="009779B3" w:rsidP="009779B3">
      <w:pPr>
        <w:tabs>
          <w:tab w:val="left" w:pos="270"/>
        </w:tabs>
        <w:ind w:left="270" w:hanging="270"/>
      </w:pPr>
      <w:r>
        <w:t xml:space="preserve">5. Verify if the data is stored in the external database. Start a “command prompt” and go to the home directory of HSQLDB server, e.g. </w:t>
      </w:r>
      <w:r w:rsidRPr="00F6472A">
        <w:t>C:\java-ex\hsqldb-2.5.0\hsqldb</w:t>
      </w:r>
      <w:r>
        <w:t xml:space="preserve"> and run the following command:</w:t>
      </w:r>
    </w:p>
    <w:p w14:paraId="45CC2BA9" w14:textId="431470E6" w:rsidR="009779B3" w:rsidRDefault="009779B3" w:rsidP="009779B3">
      <w:pPr>
        <w:tabs>
          <w:tab w:val="left" w:pos="270"/>
        </w:tabs>
        <w:ind w:left="270" w:hanging="270"/>
      </w:pPr>
    </w:p>
    <w:p w14:paraId="44B3DC58" w14:textId="090B1BB7" w:rsidR="009779B3" w:rsidRPr="001409B1" w:rsidRDefault="009779B3" w:rsidP="009779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70"/>
        </w:tabs>
        <w:ind w:left="270" w:hanging="270"/>
        <w:rPr>
          <w:rFonts w:ascii="Courier New" w:hAnsi="Courier New" w:cs="Courier New"/>
        </w:rPr>
      </w:pPr>
      <w:r w:rsidRPr="001409B1">
        <w:rPr>
          <w:rFonts w:ascii="Courier New" w:hAnsi="Courier New" w:cs="Courier New"/>
        </w:rPr>
        <w:t>java -cp lib/hsqldb.jar org.hsqldb.util.DatabaseManager</w:t>
      </w:r>
    </w:p>
    <w:p w14:paraId="4318EFAA" w14:textId="220ACCED" w:rsidR="009779B3" w:rsidRDefault="00D41CA2" w:rsidP="009779B3">
      <w:pPr>
        <w:tabs>
          <w:tab w:val="left" w:pos="270"/>
        </w:tabs>
        <w:ind w:left="270" w:hanging="270"/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2E69FC3C" wp14:editId="0AB90226">
            <wp:simplePos x="0" y="0"/>
            <wp:positionH relativeFrom="column">
              <wp:posOffset>245550</wp:posOffset>
            </wp:positionH>
            <wp:positionV relativeFrom="paragraph">
              <wp:posOffset>179461</wp:posOffset>
            </wp:positionV>
            <wp:extent cx="5696712" cy="265176"/>
            <wp:effectExtent l="0" t="0" r="0" b="1905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96712" cy="265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AF227A" w14:textId="72999F47" w:rsidR="009779B3" w:rsidRDefault="009779B3" w:rsidP="009779B3">
      <w:pPr>
        <w:tabs>
          <w:tab w:val="left" w:pos="270"/>
        </w:tabs>
        <w:ind w:left="270" w:hanging="270"/>
      </w:pPr>
    </w:p>
    <w:p w14:paraId="0FCA745F" w14:textId="0BB75EBE" w:rsidR="009779B3" w:rsidRDefault="009779B3" w:rsidP="009779B3">
      <w:pPr>
        <w:tabs>
          <w:tab w:val="left" w:pos="270"/>
        </w:tabs>
        <w:ind w:left="270" w:hanging="270"/>
      </w:pPr>
    </w:p>
    <w:p w14:paraId="64DF1004" w14:textId="309A3226" w:rsidR="009779B3" w:rsidRDefault="009779B3" w:rsidP="009779B3">
      <w:pPr>
        <w:tabs>
          <w:tab w:val="left" w:pos="270"/>
        </w:tabs>
        <w:ind w:left="270" w:hanging="270"/>
      </w:pPr>
      <w:r>
        <w:t>5a. database manager should show with a connection input form:</w:t>
      </w:r>
    </w:p>
    <w:p w14:paraId="5C76496F" w14:textId="2BAA1CA0" w:rsidR="009779B3" w:rsidRDefault="009779B3" w:rsidP="009779B3">
      <w:pPr>
        <w:tabs>
          <w:tab w:val="left" w:pos="270"/>
        </w:tabs>
        <w:ind w:left="270" w:hanging="270"/>
      </w:pPr>
    </w:p>
    <w:p w14:paraId="40EC1B50" w14:textId="3D51EB10" w:rsidR="009779B3" w:rsidRPr="00501885" w:rsidRDefault="009779B3" w:rsidP="009779B3">
      <w:pPr>
        <w:tabs>
          <w:tab w:val="left" w:pos="270"/>
        </w:tabs>
        <w:ind w:left="270" w:hanging="270"/>
        <w:rPr>
          <w:rFonts w:ascii="Courier New" w:hAnsi="Courier New" w:cs="Courier New"/>
        </w:rPr>
      </w:pPr>
      <w:r>
        <w:tab/>
      </w:r>
      <w:r w:rsidRPr="00501885">
        <w:rPr>
          <w:rFonts w:ascii="Courier New" w:hAnsi="Courier New" w:cs="Courier New"/>
        </w:rPr>
        <w:t>Type: HSQL Database Engine Server</w:t>
      </w:r>
    </w:p>
    <w:p w14:paraId="3CE0ACCC" w14:textId="42EE3D41" w:rsidR="009779B3" w:rsidRPr="00501885" w:rsidRDefault="00D41CA2" w:rsidP="009779B3">
      <w:pPr>
        <w:tabs>
          <w:tab w:val="left" w:pos="270"/>
        </w:tabs>
        <w:ind w:left="270" w:hanging="270"/>
        <w:rPr>
          <w:rFonts w:ascii="Courier New" w:hAnsi="Courier New" w:cs="Courier New"/>
        </w:rPr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64E7EE62" wp14:editId="41102596">
            <wp:simplePos x="0" y="0"/>
            <wp:positionH relativeFrom="column">
              <wp:posOffset>1803937</wp:posOffset>
            </wp:positionH>
            <wp:positionV relativeFrom="paragraph">
              <wp:posOffset>182001</wp:posOffset>
            </wp:positionV>
            <wp:extent cx="2834640" cy="3181985"/>
            <wp:effectExtent l="0" t="0" r="3810" b="0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79B3" w:rsidRPr="00501885">
        <w:rPr>
          <w:rFonts w:ascii="Courier New" w:hAnsi="Courier New" w:cs="Courier New"/>
        </w:rPr>
        <w:tab/>
        <w:t>URL: jdbc:hsqldb:hsql://localhost/testdb</w:t>
      </w:r>
    </w:p>
    <w:p w14:paraId="1251D4B2" w14:textId="28136230" w:rsidR="009779B3" w:rsidRDefault="009779B3" w:rsidP="009779B3">
      <w:pPr>
        <w:tabs>
          <w:tab w:val="left" w:pos="270"/>
        </w:tabs>
        <w:ind w:left="270" w:hanging="270"/>
      </w:pPr>
    </w:p>
    <w:p w14:paraId="6859682F" w14:textId="4234D55F" w:rsidR="009779B3" w:rsidRDefault="009779B3" w:rsidP="009779B3">
      <w:pPr>
        <w:tabs>
          <w:tab w:val="left" w:pos="270"/>
        </w:tabs>
        <w:ind w:left="270" w:hanging="270"/>
      </w:pPr>
    </w:p>
    <w:p w14:paraId="48FEC3C4" w14:textId="79C2F0AF" w:rsidR="009779B3" w:rsidRDefault="009779B3" w:rsidP="009779B3">
      <w:pPr>
        <w:tabs>
          <w:tab w:val="left" w:pos="270"/>
        </w:tabs>
        <w:ind w:left="270" w:hanging="270"/>
      </w:pPr>
    </w:p>
    <w:p w14:paraId="70A9173C" w14:textId="3EE0DF2A" w:rsidR="009779B3" w:rsidRDefault="009779B3" w:rsidP="009779B3">
      <w:pPr>
        <w:tabs>
          <w:tab w:val="left" w:pos="270"/>
        </w:tabs>
        <w:ind w:left="270" w:hanging="270"/>
      </w:pPr>
      <w:r>
        <w:t>Note: leave Password empty (this is the default password)</w:t>
      </w:r>
    </w:p>
    <w:p w14:paraId="21ED3B41" w14:textId="13405C3C" w:rsidR="009779B3" w:rsidRDefault="009779B3" w:rsidP="009779B3">
      <w:pPr>
        <w:tabs>
          <w:tab w:val="left" w:pos="270"/>
        </w:tabs>
        <w:ind w:left="270" w:hanging="270"/>
      </w:pPr>
    </w:p>
    <w:p w14:paraId="2506FA2B" w14:textId="2E846AFD" w:rsidR="009779B3" w:rsidRDefault="009779B3" w:rsidP="009779B3">
      <w:pPr>
        <w:tabs>
          <w:tab w:val="left" w:pos="270"/>
        </w:tabs>
        <w:ind w:left="270" w:hanging="270"/>
      </w:pPr>
    </w:p>
    <w:p w14:paraId="17B7F706" w14:textId="65F288D4" w:rsidR="009779B3" w:rsidRDefault="00D41CA2" w:rsidP="009779B3">
      <w:pPr>
        <w:tabs>
          <w:tab w:val="left" w:pos="270"/>
        </w:tabs>
        <w:ind w:left="270" w:hanging="270"/>
      </w:pPr>
      <w:bookmarkStart w:id="10" w:name="_GoBack"/>
      <w:r>
        <w:rPr>
          <w:noProof/>
        </w:rPr>
        <w:drawing>
          <wp:anchor distT="0" distB="0" distL="114300" distR="114300" simplePos="0" relativeHeight="251699200" behindDoc="0" locked="0" layoutInCell="1" allowOverlap="1" wp14:anchorId="159FB18C" wp14:editId="24780AD4">
            <wp:simplePos x="0" y="0"/>
            <wp:positionH relativeFrom="margin">
              <wp:align>center</wp:align>
            </wp:positionH>
            <wp:positionV relativeFrom="paragraph">
              <wp:posOffset>263183</wp:posOffset>
            </wp:positionV>
            <wp:extent cx="4562856" cy="3383280"/>
            <wp:effectExtent l="0" t="0" r="9525" b="762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62856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0"/>
      <w:r w:rsidR="009779B3">
        <w:t>5b. the following panel should show:</w:t>
      </w:r>
    </w:p>
    <w:p w14:paraId="078C6BE3" w14:textId="27B936AE" w:rsidR="009779B3" w:rsidRDefault="009779B3" w:rsidP="009779B3">
      <w:pPr>
        <w:tabs>
          <w:tab w:val="left" w:pos="270"/>
        </w:tabs>
        <w:ind w:left="270" w:hanging="270"/>
      </w:pPr>
    </w:p>
    <w:p w14:paraId="31139A9D" w14:textId="002A3817" w:rsidR="009779B3" w:rsidRDefault="009779B3" w:rsidP="009779B3">
      <w:pPr>
        <w:tabs>
          <w:tab w:val="left" w:pos="270"/>
        </w:tabs>
        <w:ind w:left="270" w:hanging="270"/>
      </w:pPr>
    </w:p>
    <w:p w14:paraId="581F46E2" w14:textId="4D781AD2" w:rsidR="009779B3" w:rsidRDefault="009779B3" w:rsidP="009779B3">
      <w:pPr>
        <w:tabs>
          <w:tab w:val="left" w:pos="270"/>
        </w:tabs>
        <w:ind w:left="270" w:hanging="270"/>
      </w:pPr>
    </w:p>
    <w:p w14:paraId="42EF41BD" w14:textId="2BFA1EE4" w:rsidR="009779B3" w:rsidRDefault="009779B3" w:rsidP="009779B3">
      <w:pPr>
        <w:tabs>
          <w:tab w:val="left" w:pos="270"/>
        </w:tabs>
        <w:ind w:left="270" w:hanging="270"/>
      </w:pPr>
    </w:p>
    <w:p w14:paraId="6FB9D03D" w14:textId="09C8585C" w:rsidR="009779B3" w:rsidRDefault="00D41CA2" w:rsidP="009779B3"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66FF0F7A" wp14:editId="513D7458">
            <wp:simplePos x="0" y="0"/>
            <wp:positionH relativeFrom="column">
              <wp:posOffset>426427</wp:posOffset>
            </wp:positionH>
            <wp:positionV relativeFrom="paragraph">
              <wp:posOffset>239249</wp:posOffset>
            </wp:positionV>
            <wp:extent cx="4562475" cy="3383280"/>
            <wp:effectExtent l="0" t="0" r="9525" b="7620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79B3">
        <w:t>5c. verify the table, execute the following SQL:</w:t>
      </w:r>
    </w:p>
    <w:p w14:paraId="4676B988" w14:textId="3AC15C68" w:rsidR="009779B3" w:rsidRDefault="009779B3" w:rsidP="009779B3"/>
    <w:p w14:paraId="53B87C88" w14:textId="15B17FBB" w:rsidR="009779B3" w:rsidRPr="00FE41BC" w:rsidRDefault="009779B3" w:rsidP="009779B3">
      <w:pPr>
        <w:rPr>
          <w:rFonts w:ascii="Courier New" w:hAnsi="Courier New" w:cs="Courier New"/>
        </w:rPr>
      </w:pPr>
      <w:r w:rsidRPr="00FE41BC">
        <w:rPr>
          <w:rFonts w:ascii="Courier New" w:hAnsi="Courier New" w:cs="Courier New"/>
        </w:rPr>
        <w:t>select * from customers</w:t>
      </w:r>
    </w:p>
    <w:p w14:paraId="678E5D59" w14:textId="17B89B1C" w:rsidR="009779B3" w:rsidRDefault="009779B3" w:rsidP="009779B3"/>
    <w:p w14:paraId="5BA00768" w14:textId="6F2B95DC" w:rsidR="009779B3" w:rsidRDefault="009779B3" w:rsidP="009779B3"/>
    <w:p w14:paraId="25490616" w14:textId="6EB6AE3E" w:rsidR="009779B3" w:rsidRDefault="009779B3" w:rsidP="009779B3">
      <w:r>
        <w:t>You should see the data that you inputted in the form previously.</w:t>
      </w:r>
    </w:p>
    <w:p w14:paraId="7D7B43A5" w14:textId="0EA5AC44" w:rsidR="009779B3" w:rsidRDefault="009779B3" w:rsidP="009779B3"/>
    <w:p w14:paraId="7CDEFFFB" w14:textId="749D65CC" w:rsidR="009779B3" w:rsidRDefault="009779B3" w:rsidP="009779B3"/>
    <w:p w14:paraId="120F47E2" w14:textId="55595752" w:rsidR="009779B3" w:rsidRDefault="009779B3" w:rsidP="009779B3">
      <w:r>
        <w:t>6. Congratulations! That’s it, we only need to configure the settings in “application.properties”. In case you have problem in this exercise. Try this one if you have problem with this exercise:</w:t>
      </w:r>
    </w:p>
    <w:p w14:paraId="6F455AC7" w14:textId="175818C1" w:rsidR="009779B3" w:rsidRDefault="009779B3" w:rsidP="009779B3"/>
    <w:p w14:paraId="52B86E8A" w14:textId="6D9AA0EC" w:rsidR="009779B3" w:rsidRDefault="009779B3" w:rsidP="00D41CA2">
      <w:pPr>
        <w:spacing w:line="240" w:lineRule="auto"/>
      </w:pPr>
      <w:r>
        <w:object w:dxaOrig="3414" w:dyaOrig="821" w14:anchorId="2A8C228E">
          <v:shape id="_x0000_i1033" type="#_x0000_t75" style="width:170.75pt;height:41.1pt" o:ole="">
            <v:imagedata r:id="rId70" o:title=""/>
          </v:shape>
          <o:OLEObject Type="Embed" ProgID="Package" ShapeID="_x0000_i1033" DrawAspect="Content" ObjectID="_1647689930" r:id="rId71"/>
        </w:object>
      </w:r>
    </w:p>
    <w:p w14:paraId="087593DB" w14:textId="481A88F9" w:rsidR="009779B3" w:rsidRDefault="009779B3" w:rsidP="009779B3"/>
    <w:p w14:paraId="21B5E55E" w14:textId="4757CCE8" w:rsidR="009779B3" w:rsidRDefault="009779B3" w:rsidP="009779B3"/>
    <w:p w14:paraId="5A2D1273" w14:textId="7F9211CA" w:rsidR="009779B3" w:rsidRDefault="009779B3" w:rsidP="009779B3">
      <w:pPr>
        <w:jc w:val="center"/>
      </w:pPr>
      <w:r>
        <w:t>~ End of the exercises ~</w:t>
      </w:r>
    </w:p>
    <w:p w14:paraId="10F00D9A" w14:textId="43353E92" w:rsidR="00A17BC5" w:rsidRPr="003F3743" w:rsidRDefault="00A17BC5" w:rsidP="00C94A5C"/>
    <w:sectPr w:rsidR="00A17BC5" w:rsidRPr="003F3743" w:rsidSect="009343F5">
      <w:headerReference w:type="even" r:id="rId72"/>
      <w:headerReference w:type="default" r:id="rId73"/>
      <w:footerReference w:type="even" r:id="rId74"/>
      <w:footerReference w:type="default" r:id="rId75"/>
      <w:headerReference w:type="first" r:id="rId76"/>
      <w:footerReference w:type="first" r:id="rId77"/>
      <w:pgSz w:w="11900" w:h="16840"/>
      <w:pgMar w:top="2268" w:right="851" w:bottom="1134" w:left="851" w:header="567" w:footer="5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4BCDFA7" w14:textId="77777777" w:rsidR="0088502F" w:rsidRDefault="0088502F" w:rsidP="003D426D">
      <w:pPr>
        <w:spacing w:before="0" w:after="0" w:line="240" w:lineRule="auto"/>
      </w:pPr>
      <w:r>
        <w:separator/>
      </w:r>
    </w:p>
  </w:endnote>
  <w:endnote w:type="continuationSeparator" w:id="0">
    <w:p w14:paraId="02109864" w14:textId="77777777" w:rsidR="0088502F" w:rsidRDefault="0088502F" w:rsidP="003D426D">
      <w:pPr>
        <w:spacing w:before="0" w:after="0" w:line="240" w:lineRule="auto"/>
      </w:pPr>
      <w:r>
        <w:continuationSeparator/>
      </w:r>
    </w:p>
  </w:endnote>
  <w:endnote w:type="continuationNotice" w:id="1">
    <w:p w14:paraId="59E91F30" w14:textId="77777777" w:rsidR="0088502F" w:rsidRDefault="0088502F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Regular">
    <w:altName w:val="Arial"/>
    <w:panose1 w:val="00000000000000000000"/>
    <w:charset w:val="00"/>
    <w:family w:val="roman"/>
    <w:notTrueType/>
    <w:pitch w:val="default"/>
  </w:font>
  <w:font w:name="Arial Italic">
    <w:panose1 w:val="00000000000000000000"/>
    <w:charset w:val="00"/>
    <w:family w:val="roman"/>
    <w:notTrueType/>
    <w:pitch w:val="default"/>
  </w:font>
  <w:font w:name="Lucida Grande">
    <w:altName w:val="Calibri"/>
    <w:charset w:val="00"/>
    <w:family w:val="swiss"/>
    <w:pitch w:val="variable"/>
    <w:sig w:usb0="E1000AEF" w:usb1="5000A1FF" w:usb2="00000000" w:usb3="00000000" w:csb0="000001B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Utopia">
    <w:altName w:val="Courier New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TheSansMonoConNormal">
    <w:altName w:val="Courier New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1C7F0E" w14:textId="77777777" w:rsidR="00217683" w:rsidRDefault="0021768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0200" w:type="dxa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860"/>
      <w:gridCol w:w="5340"/>
    </w:tblGrid>
    <w:tr w:rsidR="009779B3" w14:paraId="596A0AC5" w14:textId="77777777" w:rsidTr="009343F5">
      <w:trPr>
        <w:trHeight w:val="283"/>
      </w:trPr>
      <w:tc>
        <w:tcPr>
          <w:tcW w:w="4860" w:type="dxa"/>
          <w:vAlign w:val="bottom"/>
        </w:tcPr>
        <w:sdt>
          <w:sdtPr>
            <w:alias w:val="Titolo"/>
            <w:tag w:val=""/>
            <w:id w:val="-331142497"/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14:paraId="3824EF7C" w14:textId="407FC6F6" w:rsidR="009779B3" w:rsidRPr="001B6882" w:rsidRDefault="009779B3" w:rsidP="001B6882">
              <w:pPr>
                <w:pStyle w:val="Footer"/>
              </w:pPr>
              <w:r w:rsidRPr="001B6882">
                <w:t xml:space="preserve">API </w:t>
              </w:r>
              <w:r>
                <w:t>Training Exercise</w:t>
              </w:r>
            </w:p>
          </w:sdtContent>
        </w:sdt>
        <w:p w14:paraId="3D78F228" w14:textId="3FA5EF0B" w:rsidR="009779B3" w:rsidRPr="004806FF" w:rsidRDefault="009779B3" w:rsidP="001B6882">
          <w:pPr>
            <w:pStyle w:val="Footer"/>
            <w:rPr>
              <w:lang w:val="en-US"/>
            </w:rPr>
          </w:pPr>
        </w:p>
      </w:tc>
      <w:tc>
        <w:tcPr>
          <w:tcW w:w="5340" w:type="dxa"/>
          <w:vAlign w:val="bottom"/>
        </w:tcPr>
        <w:p w14:paraId="63EEC0DF" w14:textId="77777777" w:rsidR="009779B3" w:rsidRDefault="009779B3" w:rsidP="00F60F35">
          <w:pPr>
            <w:pStyle w:val="Footer"/>
            <w:tabs>
              <w:tab w:val="clear" w:pos="4320"/>
            </w:tabs>
            <w:jc w:val="right"/>
          </w:pPr>
          <w:r w:rsidRPr="00442DCF">
            <w:fldChar w:fldCharType="begin"/>
          </w:r>
          <w:r w:rsidRPr="00442DCF">
            <w:instrText xml:space="preserve"> PAGE  \* LOWER </w:instrText>
          </w:r>
          <w:r w:rsidRPr="00442DCF">
            <w:fldChar w:fldCharType="separate"/>
          </w:r>
          <w:r>
            <w:rPr>
              <w:noProof/>
            </w:rPr>
            <w:t>2</w:t>
          </w:r>
          <w:r w:rsidRPr="00442DCF">
            <w:fldChar w:fldCharType="end"/>
          </w:r>
        </w:p>
      </w:tc>
    </w:tr>
  </w:tbl>
  <w:p w14:paraId="542C06A6" w14:textId="77777777" w:rsidR="009779B3" w:rsidRPr="00F60F35" w:rsidRDefault="009779B3" w:rsidP="00F60F35">
    <w:pPr>
      <w:pStyle w:val="interlinea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F3FA11" w14:textId="77777777" w:rsidR="00217683" w:rsidRDefault="0021768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CA51F4B" w14:textId="77777777" w:rsidR="0088502F" w:rsidRDefault="0088502F" w:rsidP="003D426D">
      <w:pPr>
        <w:spacing w:before="0" w:after="0" w:line="240" w:lineRule="auto"/>
      </w:pPr>
      <w:r>
        <w:separator/>
      </w:r>
    </w:p>
  </w:footnote>
  <w:footnote w:type="continuationSeparator" w:id="0">
    <w:p w14:paraId="5FF60ACE" w14:textId="77777777" w:rsidR="0088502F" w:rsidRDefault="0088502F" w:rsidP="003D426D">
      <w:pPr>
        <w:spacing w:before="0" w:after="0" w:line="240" w:lineRule="auto"/>
      </w:pPr>
      <w:r>
        <w:continuationSeparator/>
      </w:r>
    </w:p>
  </w:footnote>
  <w:footnote w:type="continuationNotice" w:id="1">
    <w:p w14:paraId="6D0D77D1" w14:textId="77777777" w:rsidR="0088502F" w:rsidRDefault="0088502F">
      <w:pPr>
        <w:spacing w:before="0"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98AFF1" w14:textId="77777777" w:rsidR="00217683" w:rsidRDefault="00217683">
    <w:pPr>
      <w:pStyle w:val="Header"/>
      <w:framePr w:wrap="around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5459FC" w14:textId="77777777" w:rsidR="009779B3" w:rsidRDefault="009779B3" w:rsidP="00EC4907">
    <w:pPr>
      <w:pStyle w:val="Header"/>
      <w:framePr w:hSpace="0" w:vSpace="0" w:wrap="auto" w:vAnchor="margin" w:yAlign="inline"/>
    </w:pPr>
    <w:r>
      <w:rPr>
        <w:noProof/>
        <w:lang w:val="en-US" w:eastAsia="en-US"/>
      </w:rPr>
      <w:drawing>
        <wp:anchor distT="0" distB="0" distL="114300" distR="114300" simplePos="0" relativeHeight="251658242" behindDoc="1" locked="1" layoutInCell="0" allowOverlap="1" wp14:anchorId="666F25F6" wp14:editId="3A0431AD">
          <wp:simplePos x="0" y="0"/>
          <wp:positionH relativeFrom="column">
            <wp:posOffset>5216525</wp:posOffset>
          </wp:positionH>
          <wp:positionV relativeFrom="page">
            <wp:posOffset>0</wp:posOffset>
          </wp:positionV>
          <wp:extent cx="1799590" cy="1439545"/>
          <wp:effectExtent l="0" t="0" r="0" b="8255"/>
          <wp:wrapNone/>
          <wp:docPr id="3" name="Immagin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eonedx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99590" cy="143954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25"/>
      <w:gridCol w:w="6955"/>
    </w:tblGrid>
    <w:tr w:rsidR="009779B3" w14:paraId="7DCD306E" w14:textId="77777777" w:rsidTr="005C4216">
      <w:trPr>
        <w:cantSplit/>
        <w:trHeight w:hRule="exact" w:val="454"/>
      </w:trPr>
      <w:tc>
        <w:tcPr>
          <w:tcW w:w="425" w:type="dxa"/>
        </w:tcPr>
        <w:p w14:paraId="254463E1" w14:textId="77777777" w:rsidR="009779B3" w:rsidRDefault="009779B3" w:rsidP="00C94A5C">
          <w:pPr>
            <w:pStyle w:val="Header"/>
            <w:framePr w:hSpace="0" w:vSpace="0" w:wrap="auto" w:vAnchor="margin" w:yAlign="inline"/>
            <w:rPr>
              <w:noProof/>
            </w:rPr>
          </w:pPr>
          <w:bookmarkStart w:id="11" w:name="_Hlk37061821"/>
          <w:bookmarkStart w:id="12" w:name="_Hlk37062103"/>
          <w:bookmarkStart w:id="13" w:name="_Hlk37062104"/>
          <w:r>
            <w:rPr>
              <w:noProof/>
              <w:lang w:val="en-US" w:eastAsia="en-US"/>
            </w:rPr>
            <w:drawing>
              <wp:anchor distT="0" distB="0" distL="114300" distR="114300" simplePos="0" relativeHeight="251658240" behindDoc="1" locked="0" layoutInCell="1" allowOverlap="1" wp14:anchorId="1891EA9B" wp14:editId="30E20BF5">
                <wp:simplePos x="0" y="0"/>
                <wp:positionH relativeFrom="column">
                  <wp:posOffset>-360045</wp:posOffset>
                </wp:positionH>
                <wp:positionV relativeFrom="paragraph">
                  <wp:posOffset>0</wp:posOffset>
                </wp:positionV>
                <wp:extent cx="360000" cy="2512800"/>
                <wp:effectExtent l="0" t="0" r="2540" b="1905"/>
                <wp:wrapNone/>
                <wp:docPr id="4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60000" cy="2512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6955" w:type="dxa"/>
        </w:tcPr>
        <w:p w14:paraId="4BB870D3" w14:textId="77777777" w:rsidR="009779B3" w:rsidRPr="009A375A" w:rsidRDefault="009779B3" w:rsidP="00C94A5C">
          <w:pPr>
            <w:pStyle w:val="GcoverGeneraliGroup"/>
          </w:pPr>
          <w:r>
            <w:rPr>
              <w:noProof/>
              <w:lang w:val="en-US" w:eastAsia="en-US"/>
            </w:rPr>
            <w:drawing>
              <wp:anchor distT="0" distB="0" distL="114300" distR="114300" simplePos="0" relativeHeight="251658241" behindDoc="1" locked="1" layoutInCell="0" allowOverlap="1" wp14:anchorId="3D6749C4" wp14:editId="47027E2E">
                <wp:simplePos x="0" y="0"/>
                <wp:positionH relativeFrom="column">
                  <wp:posOffset>5216525</wp:posOffset>
                </wp:positionH>
                <wp:positionV relativeFrom="page">
                  <wp:posOffset>0</wp:posOffset>
                </wp:positionV>
                <wp:extent cx="1800000" cy="1440000"/>
                <wp:effectExtent l="0" t="0" r="0" b="8255"/>
                <wp:wrapNone/>
                <wp:docPr id="5" name="Immagin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leonedx.jpg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00" cy="14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</w:tr>
    <w:tr w:rsidR="009779B3" w:rsidRPr="006E47D9" w14:paraId="0DCFECED" w14:textId="77777777" w:rsidTr="005C4216">
      <w:trPr>
        <w:cantSplit/>
        <w:trHeight w:hRule="exact" w:val="3317"/>
      </w:trPr>
      <w:tc>
        <w:tcPr>
          <w:tcW w:w="425" w:type="dxa"/>
          <w:vMerge w:val="restart"/>
        </w:tcPr>
        <w:p w14:paraId="43C7EDBD" w14:textId="77777777" w:rsidR="009779B3" w:rsidRDefault="009779B3" w:rsidP="00C94A5C">
          <w:pPr>
            <w:pStyle w:val="Header"/>
            <w:framePr w:hSpace="0" w:vSpace="0" w:wrap="auto" w:vAnchor="margin" w:yAlign="inline"/>
          </w:pPr>
        </w:p>
      </w:tc>
      <w:tc>
        <w:tcPr>
          <w:tcW w:w="6955" w:type="dxa"/>
        </w:tcPr>
        <w:sdt>
          <w:sdtPr>
            <w:rPr>
              <w:lang w:val="en-US"/>
            </w:rPr>
            <w:alias w:val="Titolo"/>
            <w:tag w:val=""/>
            <w:id w:val="-172259696"/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14:paraId="3D763CAE" w14:textId="1EFF3521" w:rsidR="009779B3" w:rsidRPr="00967B61" w:rsidRDefault="009779B3" w:rsidP="00C94A5C">
              <w:pPr>
                <w:pStyle w:val="GcoverTitle"/>
                <w:rPr>
                  <w:lang w:val="en-US"/>
                </w:rPr>
              </w:pPr>
              <w:r>
                <w:rPr>
                  <w:lang w:val="en-US"/>
                </w:rPr>
                <w:t>API Training Exercise</w:t>
              </w:r>
            </w:p>
          </w:sdtContent>
        </w:sdt>
        <w:p w14:paraId="4B39534D" w14:textId="77777777" w:rsidR="009779B3" w:rsidRDefault="009779B3" w:rsidP="00C94A5C">
          <w:pPr>
            <w:pStyle w:val="Gcoversubtitle"/>
            <w:rPr>
              <w:lang w:val="en-US"/>
            </w:rPr>
          </w:pPr>
        </w:p>
        <w:p w14:paraId="17C4CDC4" w14:textId="7E69C104" w:rsidR="009779B3" w:rsidRDefault="009779B3" w:rsidP="00C94A5C">
          <w:pPr>
            <w:pStyle w:val="Gcoversubtitle"/>
            <w:rPr>
              <w:lang w:val="en-US"/>
            </w:rPr>
          </w:pPr>
          <w:r>
            <w:rPr>
              <w:lang w:val="en-US"/>
            </w:rPr>
            <w:t xml:space="preserve">Spring Ver. 1.0 </w:t>
          </w:r>
        </w:p>
        <w:p w14:paraId="2238A6D0" w14:textId="77777777" w:rsidR="009779B3" w:rsidRDefault="009779B3" w:rsidP="00C94A5C">
          <w:pPr>
            <w:pStyle w:val="Gcoversubtitle"/>
            <w:rPr>
              <w:lang w:val="en-US"/>
            </w:rPr>
          </w:pPr>
        </w:p>
        <w:p w14:paraId="69C231F7" w14:textId="41721DAE" w:rsidR="009779B3" w:rsidRDefault="009779B3" w:rsidP="00C94A5C">
          <w:pPr>
            <w:pStyle w:val="Gcoversubtitle"/>
            <w:rPr>
              <w:lang w:val="en-US"/>
            </w:rPr>
          </w:pPr>
          <w:r>
            <w:rPr>
              <w:lang w:val="en-US"/>
            </w:rPr>
            <w:t>Apr 2020</w:t>
          </w:r>
        </w:p>
        <w:p w14:paraId="7C02ADBC" w14:textId="1B74A606" w:rsidR="009779B3" w:rsidRPr="00967B61" w:rsidRDefault="009779B3" w:rsidP="00C94A5C">
          <w:pPr>
            <w:pStyle w:val="Gcoversubtitle"/>
            <w:rPr>
              <w:b/>
              <w:lang w:val="en-US"/>
            </w:rPr>
          </w:pPr>
        </w:p>
      </w:tc>
    </w:tr>
    <w:tr w:rsidR="009779B3" w14:paraId="5C88FEA2" w14:textId="77777777" w:rsidTr="005C4216">
      <w:trPr>
        <w:cantSplit/>
        <w:trHeight w:hRule="exact" w:val="363"/>
      </w:trPr>
      <w:tc>
        <w:tcPr>
          <w:tcW w:w="425" w:type="dxa"/>
          <w:vMerge/>
        </w:tcPr>
        <w:p w14:paraId="7CC0FBAA" w14:textId="77777777" w:rsidR="009779B3" w:rsidRPr="00967B61" w:rsidRDefault="009779B3" w:rsidP="00C94A5C">
          <w:pPr>
            <w:pStyle w:val="Header"/>
            <w:framePr w:hSpace="0" w:vSpace="0" w:wrap="auto" w:vAnchor="margin" w:yAlign="inline"/>
            <w:rPr>
              <w:lang w:val="en-US"/>
            </w:rPr>
          </w:pPr>
        </w:p>
      </w:tc>
      <w:tc>
        <w:tcPr>
          <w:tcW w:w="6955" w:type="dxa"/>
        </w:tcPr>
        <w:p w14:paraId="1283921C" w14:textId="77777777" w:rsidR="009779B3" w:rsidRDefault="009779B3" w:rsidP="00C94A5C">
          <w:pPr>
            <w:pStyle w:val="Gcoverwebsitesite"/>
          </w:pPr>
          <w:r>
            <w:t>generali.com</w:t>
          </w:r>
        </w:p>
      </w:tc>
    </w:tr>
    <w:bookmarkEnd w:id="11"/>
    <w:bookmarkEnd w:id="12"/>
    <w:bookmarkEnd w:id="13"/>
  </w:tbl>
  <w:p w14:paraId="0E9D6B1D" w14:textId="77777777" w:rsidR="009779B3" w:rsidRPr="00967B61" w:rsidRDefault="009779B3" w:rsidP="00967B61">
    <w:pPr>
      <w:pStyle w:val="Header"/>
      <w:framePr w:hSpace="0" w:vSpace="0" w:wrap="auto" w:vAnchor="margin" w:yAlign="inli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8"/>
    <w:multiLevelType w:val="singleLevel"/>
    <w:tmpl w:val="B4FEF78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009745F8"/>
    <w:multiLevelType w:val="multilevel"/>
    <w:tmpl w:val="0C4AEF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3F03FBB"/>
    <w:multiLevelType w:val="hybridMultilevel"/>
    <w:tmpl w:val="0EF6761C"/>
    <w:lvl w:ilvl="0" w:tplc="ACCA344A">
      <w:start w:val="1"/>
      <w:numFmt w:val="decimal"/>
      <w:pStyle w:val="ListParagraph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000FB4"/>
    <w:multiLevelType w:val="hybridMultilevel"/>
    <w:tmpl w:val="A8E4C398"/>
    <w:lvl w:ilvl="0" w:tplc="20DC21AC">
      <w:start w:val="1"/>
      <w:numFmt w:val="decimal"/>
      <w:lvlText w:val="%1."/>
      <w:lvlJc w:val="left"/>
      <w:pPr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6" w:hanging="360"/>
      </w:pPr>
    </w:lvl>
    <w:lvl w:ilvl="2" w:tplc="0409001B" w:tentative="1">
      <w:start w:val="1"/>
      <w:numFmt w:val="lowerRoman"/>
      <w:lvlText w:val="%3."/>
      <w:lvlJc w:val="right"/>
      <w:pPr>
        <w:ind w:left="2376" w:hanging="180"/>
      </w:pPr>
    </w:lvl>
    <w:lvl w:ilvl="3" w:tplc="0409000F" w:tentative="1">
      <w:start w:val="1"/>
      <w:numFmt w:val="decimal"/>
      <w:lvlText w:val="%4."/>
      <w:lvlJc w:val="left"/>
      <w:pPr>
        <w:ind w:left="3096" w:hanging="360"/>
      </w:pPr>
    </w:lvl>
    <w:lvl w:ilvl="4" w:tplc="04090019" w:tentative="1">
      <w:start w:val="1"/>
      <w:numFmt w:val="lowerLetter"/>
      <w:lvlText w:val="%5."/>
      <w:lvlJc w:val="left"/>
      <w:pPr>
        <w:ind w:left="3816" w:hanging="360"/>
      </w:pPr>
    </w:lvl>
    <w:lvl w:ilvl="5" w:tplc="0409001B" w:tentative="1">
      <w:start w:val="1"/>
      <w:numFmt w:val="lowerRoman"/>
      <w:lvlText w:val="%6."/>
      <w:lvlJc w:val="right"/>
      <w:pPr>
        <w:ind w:left="4536" w:hanging="180"/>
      </w:pPr>
    </w:lvl>
    <w:lvl w:ilvl="6" w:tplc="0409000F" w:tentative="1">
      <w:start w:val="1"/>
      <w:numFmt w:val="decimal"/>
      <w:lvlText w:val="%7."/>
      <w:lvlJc w:val="left"/>
      <w:pPr>
        <w:ind w:left="5256" w:hanging="360"/>
      </w:pPr>
    </w:lvl>
    <w:lvl w:ilvl="7" w:tplc="04090019" w:tentative="1">
      <w:start w:val="1"/>
      <w:numFmt w:val="lowerLetter"/>
      <w:lvlText w:val="%8."/>
      <w:lvlJc w:val="left"/>
      <w:pPr>
        <w:ind w:left="5976" w:hanging="360"/>
      </w:pPr>
    </w:lvl>
    <w:lvl w:ilvl="8" w:tplc="040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4" w15:restartNumberingAfterBreak="0">
    <w:nsid w:val="0C097052"/>
    <w:multiLevelType w:val="hybridMultilevel"/>
    <w:tmpl w:val="2E12D5FA"/>
    <w:lvl w:ilvl="0" w:tplc="5F7809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0FF43AB"/>
    <w:multiLevelType w:val="hybridMultilevel"/>
    <w:tmpl w:val="6C601C40"/>
    <w:lvl w:ilvl="0" w:tplc="53D6BDD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2D53059"/>
    <w:multiLevelType w:val="hybridMultilevel"/>
    <w:tmpl w:val="C7D83FF2"/>
    <w:lvl w:ilvl="0" w:tplc="72DE3968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DF31CE"/>
    <w:multiLevelType w:val="hybridMultilevel"/>
    <w:tmpl w:val="45EE21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EDF7D04"/>
    <w:multiLevelType w:val="hybridMultilevel"/>
    <w:tmpl w:val="31A85FD8"/>
    <w:lvl w:ilvl="0" w:tplc="3BE8BEA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3147492"/>
    <w:multiLevelType w:val="hybridMultilevel"/>
    <w:tmpl w:val="86DC0576"/>
    <w:lvl w:ilvl="0" w:tplc="F3EC4AA6">
      <w:start w:val="1"/>
      <w:numFmt w:val="bullet"/>
      <w:pStyle w:val="Bullet"/>
      <w:lvlText w:val=""/>
      <w:lvlJc w:val="left"/>
      <w:pPr>
        <w:tabs>
          <w:tab w:val="num" w:pos="936"/>
        </w:tabs>
        <w:ind w:left="93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4225375"/>
    <w:multiLevelType w:val="multilevel"/>
    <w:tmpl w:val="0C4AEF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661155B"/>
    <w:multiLevelType w:val="hybridMultilevel"/>
    <w:tmpl w:val="276CBFB8"/>
    <w:lvl w:ilvl="0" w:tplc="CE7AA944">
      <w:start w:val="1"/>
      <w:numFmt w:val="decimal"/>
      <w:lvlText w:val="%1."/>
      <w:lvlJc w:val="left"/>
      <w:pPr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6" w:hanging="360"/>
      </w:pPr>
    </w:lvl>
    <w:lvl w:ilvl="2" w:tplc="0409001B" w:tentative="1">
      <w:start w:val="1"/>
      <w:numFmt w:val="lowerRoman"/>
      <w:lvlText w:val="%3."/>
      <w:lvlJc w:val="right"/>
      <w:pPr>
        <w:ind w:left="2376" w:hanging="180"/>
      </w:pPr>
    </w:lvl>
    <w:lvl w:ilvl="3" w:tplc="0409000F" w:tentative="1">
      <w:start w:val="1"/>
      <w:numFmt w:val="decimal"/>
      <w:lvlText w:val="%4."/>
      <w:lvlJc w:val="left"/>
      <w:pPr>
        <w:ind w:left="3096" w:hanging="360"/>
      </w:pPr>
    </w:lvl>
    <w:lvl w:ilvl="4" w:tplc="04090019" w:tentative="1">
      <w:start w:val="1"/>
      <w:numFmt w:val="lowerLetter"/>
      <w:lvlText w:val="%5."/>
      <w:lvlJc w:val="left"/>
      <w:pPr>
        <w:ind w:left="3816" w:hanging="360"/>
      </w:pPr>
    </w:lvl>
    <w:lvl w:ilvl="5" w:tplc="0409001B" w:tentative="1">
      <w:start w:val="1"/>
      <w:numFmt w:val="lowerRoman"/>
      <w:lvlText w:val="%6."/>
      <w:lvlJc w:val="right"/>
      <w:pPr>
        <w:ind w:left="4536" w:hanging="180"/>
      </w:pPr>
    </w:lvl>
    <w:lvl w:ilvl="6" w:tplc="0409000F" w:tentative="1">
      <w:start w:val="1"/>
      <w:numFmt w:val="decimal"/>
      <w:lvlText w:val="%7."/>
      <w:lvlJc w:val="left"/>
      <w:pPr>
        <w:ind w:left="5256" w:hanging="360"/>
      </w:pPr>
    </w:lvl>
    <w:lvl w:ilvl="7" w:tplc="04090019" w:tentative="1">
      <w:start w:val="1"/>
      <w:numFmt w:val="lowerLetter"/>
      <w:lvlText w:val="%8."/>
      <w:lvlJc w:val="left"/>
      <w:pPr>
        <w:ind w:left="5976" w:hanging="360"/>
      </w:pPr>
    </w:lvl>
    <w:lvl w:ilvl="8" w:tplc="040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2" w15:restartNumberingAfterBreak="0">
    <w:nsid w:val="26FD7E42"/>
    <w:multiLevelType w:val="multilevel"/>
    <w:tmpl w:val="DCA09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B0E7172"/>
    <w:multiLevelType w:val="hybridMultilevel"/>
    <w:tmpl w:val="BD1424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E745962"/>
    <w:multiLevelType w:val="multilevel"/>
    <w:tmpl w:val="9CB2EB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1F70C39"/>
    <w:multiLevelType w:val="hybridMultilevel"/>
    <w:tmpl w:val="02361E3C"/>
    <w:lvl w:ilvl="0" w:tplc="7E40E7D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7DE110D"/>
    <w:multiLevelType w:val="hybridMultilevel"/>
    <w:tmpl w:val="0A9A1CF2"/>
    <w:lvl w:ilvl="0" w:tplc="BF2C8E7E">
      <w:start w:val="1"/>
      <w:numFmt w:val="bullet"/>
      <w:pStyle w:val="textbullet"/>
      <w:lvlText w:val=""/>
      <w:lvlJc w:val="left"/>
      <w:pPr>
        <w:ind w:left="720" w:hanging="360"/>
      </w:pPr>
      <w:rPr>
        <w:rFonts w:ascii="Symbol" w:hAnsi="Symbol" w:hint="default"/>
        <w:color w:val="BD2027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A201786"/>
    <w:multiLevelType w:val="hybridMultilevel"/>
    <w:tmpl w:val="ED9623A0"/>
    <w:lvl w:ilvl="0" w:tplc="AEEAED22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D6F11F5"/>
    <w:multiLevelType w:val="hybridMultilevel"/>
    <w:tmpl w:val="F1D04DA6"/>
    <w:lvl w:ilvl="0" w:tplc="0EA2B9BC">
      <w:start w:val="1"/>
      <w:numFmt w:val="decimal"/>
      <w:lvlText w:val="%1."/>
      <w:lvlJc w:val="left"/>
      <w:pPr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6" w:hanging="360"/>
      </w:pPr>
    </w:lvl>
    <w:lvl w:ilvl="2" w:tplc="0409001B" w:tentative="1">
      <w:start w:val="1"/>
      <w:numFmt w:val="lowerRoman"/>
      <w:lvlText w:val="%3."/>
      <w:lvlJc w:val="right"/>
      <w:pPr>
        <w:ind w:left="2376" w:hanging="180"/>
      </w:pPr>
    </w:lvl>
    <w:lvl w:ilvl="3" w:tplc="0409000F" w:tentative="1">
      <w:start w:val="1"/>
      <w:numFmt w:val="decimal"/>
      <w:lvlText w:val="%4."/>
      <w:lvlJc w:val="left"/>
      <w:pPr>
        <w:ind w:left="3096" w:hanging="360"/>
      </w:pPr>
    </w:lvl>
    <w:lvl w:ilvl="4" w:tplc="04090019" w:tentative="1">
      <w:start w:val="1"/>
      <w:numFmt w:val="lowerLetter"/>
      <w:lvlText w:val="%5."/>
      <w:lvlJc w:val="left"/>
      <w:pPr>
        <w:ind w:left="3816" w:hanging="360"/>
      </w:pPr>
    </w:lvl>
    <w:lvl w:ilvl="5" w:tplc="0409001B" w:tentative="1">
      <w:start w:val="1"/>
      <w:numFmt w:val="lowerRoman"/>
      <w:lvlText w:val="%6."/>
      <w:lvlJc w:val="right"/>
      <w:pPr>
        <w:ind w:left="4536" w:hanging="180"/>
      </w:pPr>
    </w:lvl>
    <w:lvl w:ilvl="6" w:tplc="0409000F" w:tentative="1">
      <w:start w:val="1"/>
      <w:numFmt w:val="decimal"/>
      <w:lvlText w:val="%7."/>
      <w:lvlJc w:val="left"/>
      <w:pPr>
        <w:ind w:left="5256" w:hanging="360"/>
      </w:pPr>
    </w:lvl>
    <w:lvl w:ilvl="7" w:tplc="04090019" w:tentative="1">
      <w:start w:val="1"/>
      <w:numFmt w:val="lowerLetter"/>
      <w:lvlText w:val="%8."/>
      <w:lvlJc w:val="left"/>
      <w:pPr>
        <w:ind w:left="5976" w:hanging="360"/>
      </w:pPr>
    </w:lvl>
    <w:lvl w:ilvl="8" w:tplc="040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9" w15:restartNumberingAfterBreak="0">
    <w:nsid w:val="42253D3C"/>
    <w:multiLevelType w:val="hybridMultilevel"/>
    <w:tmpl w:val="F252D9DE"/>
    <w:lvl w:ilvl="0" w:tplc="981E46AE">
      <w:start w:val="1"/>
      <w:numFmt w:val="bullet"/>
      <w:pStyle w:val="Tabletxt2level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4315C62"/>
    <w:multiLevelType w:val="hybridMultilevel"/>
    <w:tmpl w:val="DC229C5C"/>
    <w:lvl w:ilvl="0" w:tplc="CE7AA944">
      <w:start w:val="1"/>
      <w:numFmt w:val="decimal"/>
      <w:lvlText w:val="%1."/>
      <w:lvlJc w:val="left"/>
      <w:pPr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6" w:hanging="360"/>
      </w:pPr>
    </w:lvl>
    <w:lvl w:ilvl="2" w:tplc="0409001B" w:tentative="1">
      <w:start w:val="1"/>
      <w:numFmt w:val="lowerRoman"/>
      <w:lvlText w:val="%3."/>
      <w:lvlJc w:val="right"/>
      <w:pPr>
        <w:ind w:left="2376" w:hanging="180"/>
      </w:pPr>
    </w:lvl>
    <w:lvl w:ilvl="3" w:tplc="0409000F" w:tentative="1">
      <w:start w:val="1"/>
      <w:numFmt w:val="decimal"/>
      <w:lvlText w:val="%4."/>
      <w:lvlJc w:val="left"/>
      <w:pPr>
        <w:ind w:left="3096" w:hanging="360"/>
      </w:pPr>
    </w:lvl>
    <w:lvl w:ilvl="4" w:tplc="04090019" w:tentative="1">
      <w:start w:val="1"/>
      <w:numFmt w:val="lowerLetter"/>
      <w:lvlText w:val="%5."/>
      <w:lvlJc w:val="left"/>
      <w:pPr>
        <w:ind w:left="3816" w:hanging="360"/>
      </w:pPr>
    </w:lvl>
    <w:lvl w:ilvl="5" w:tplc="0409001B" w:tentative="1">
      <w:start w:val="1"/>
      <w:numFmt w:val="lowerRoman"/>
      <w:lvlText w:val="%6."/>
      <w:lvlJc w:val="right"/>
      <w:pPr>
        <w:ind w:left="4536" w:hanging="180"/>
      </w:pPr>
    </w:lvl>
    <w:lvl w:ilvl="6" w:tplc="0409000F" w:tentative="1">
      <w:start w:val="1"/>
      <w:numFmt w:val="decimal"/>
      <w:lvlText w:val="%7."/>
      <w:lvlJc w:val="left"/>
      <w:pPr>
        <w:ind w:left="5256" w:hanging="360"/>
      </w:pPr>
    </w:lvl>
    <w:lvl w:ilvl="7" w:tplc="04090019" w:tentative="1">
      <w:start w:val="1"/>
      <w:numFmt w:val="lowerLetter"/>
      <w:lvlText w:val="%8."/>
      <w:lvlJc w:val="left"/>
      <w:pPr>
        <w:ind w:left="5976" w:hanging="360"/>
      </w:pPr>
    </w:lvl>
    <w:lvl w:ilvl="8" w:tplc="040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21" w15:restartNumberingAfterBreak="0">
    <w:nsid w:val="459E712F"/>
    <w:multiLevelType w:val="hybridMultilevel"/>
    <w:tmpl w:val="F4D29D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D381773"/>
    <w:multiLevelType w:val="hybridMultilevel"/>
    <w:tmpl w:val="A9B654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DF629C1"/>
    <w:multiLevelType w:val="hybridMultilevel"/>
    <w:tmpl w:val="4DF0787A"/>
    <w:lvl w:ilvl="0" w:tplc="8354C8A8">
      <w:start w:val="1"/>
      <w:numFmt w:val="bullet"/>
      <w:pStyle w:val="tabletxt3levelbullet"/>
      <w:lvlText w:val="-"/>
      <w:lvlJc w:val="left"/>
      <w:pPr>
        <w:ind w:left="720" w:hanging="360"/>
      </w:pPr>
      <w:rPr>
        <w:rFonts w:ascii="Arial" w:hAnsi="Arial"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F88575D"/>
    <w:multiLevelType w:val="hybridMultilevel"/>
    <w:tmpl w:val="BC629524"/>
    <w:lvl w:ilvl="0" w:tplc="0E505FEE">
      <w:start w:val="1"/>
      <w:numFmt w:val="bullet"/>
      <w:pStyle w:val="BulletLevel5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0375E4F"/>
    <w:multiLevelType w:val="multilevel"/>
    <w:tmpl w:val="2C1EF55E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Heading3"/>
      <w:lvlText w:val="%1.%2.%3"/>
      <w:lvlJc w:val="left"/>
      <w:pPr>
        <w:ind w:left="306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6" w15:restartNumberingAfterBreak="0">
    <w:nsid w:val="6B643B27"/>
    <w:multiLevelType w:val="multilevel"/>
    <w:tmpl w:val="250A6E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0914CF5"/>
    <w:multiLevelType w:val="multilevel"/>
    <w:tmpl w:val="21C61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0AB2CB9"/>
    <w:multiLevelType w:val="multilevel"/>
    <w:tmpl w:val="BDCCBF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AF72E1A"/>
    <w:multiLevelType w:val="hybridMultilevel"/>
    <w:tmpl w:val="9EDE589C"/>
    <w:lvl w:ilvl="0" w:tplc="F38002A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7CF6345D"/>
    <w:multiLevelType w:val="hybridMultilevel"/>
    <w:tmpl w:val="C87A8F3C"/>
    <w:lvl w:ilvl="0" w:tplc="173CE1A2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9"/>
  </w:num>
  <w:num w:numId="2">
    <w:abstractNumId w:val="23"/>
  </w:num>
  <w:num w:numId="3">
    <w:abstractNumId w:val="16"/>
  </w:num>
  <w:num w:numId="4">
    <w:abstractNumId w:val="25"/>
  </w:num>
  <w:num w:numId="5">
    <w:abstractNumId w:val="9"/>
  </w:num>
  <w:num w:numId="6">
    <w:abstractNumId w:val="24"/>
  </w:num>
  <w:num w:numId="7">
    <w:abstractNumId w:val="0"/>
  </w:num>
  <w:num w:numId="8">
    <w:abstractNumId w:val="21"/>
  </w:num>
  <w:num w:numId="9">
    <w:abstractNumId w:val="18"/>
  </w:num>
  <w:num w:numId="10">
    <w:abstractNumId w:val="4"/>
  </w:num>
  <w:num w:numId="11">
    <w:abstractNumId w:val="7"/>
  </w:num>
  <w:num w:numId="12">
    <w:abstractNumId w:val="29"/>
  </w:num>
  <w:num w:numId="13">
    <w:abstractNumId w:val="15"/>
  </w:num>
  <w:num w:numId="14">
    <w:abstractNumId w:val="5"/>
  </w:num>
  <w:num w:numId="15">
    <w:abstractNumId w:val="8"/>
  </w:num>
  <w:num w:numId="16">
    <w:abstractNumId w:val="11"/>
  </w:num>
  <w:num w:numId="17">
    <w:abstractNumId w:val="3"/>
  </w:num>
  <w:num w:numId="18">
    <w:abstractNumId w:val="20"/>
  </w:num>
  <w:num w:numId="19">
    <w:abstractNumId w:val="14"/>
  </w:num>
  <w:num w:numId="20">
    <w:abstractNumId w:val="28"/>
  </w:num>
  <w:num w:numId="21">
    <w:abstractNumId w:val="27"/>
  </w:num>
  <w:num w:numId="22">
    <w:abstractNumId w:val="26"/>
  </w:num>
  <w:num w:numId="23">
    <w:abstractNumId w:val="12"/>
  </w:num>
  <w:num w:numId="24">
    <w:abstractNumId w:val="10"/>
  </w:num>
  <w:num w:numId="25">
    <w:abstractNumId w:val="25"/>
  </w:num>
  <w:num w:numId="26">
    <w:abstractNumId w:val="25"/>
  </w:num>
  <w:num w:numId="27">
    <w:abstractNumId w:val="25"/>
  </w:num>
  <w:num w:numId="28">
    <w:abstractNumId w:val="25"/>
  </w:num>
  <w:num w:numId="29">
    <w:abstractNumId w:val="25"/>
  </w:num>
  <w:num w:numId="30">
    <w:abstractNumId w:val="25"/>
  </w:num>
  <w:num w:numId="31">
    <w:abstractNumId w:val="1"/>
  </w:num>
  <w:num w:numId="32">
    <w:abstractNumId w:val="25"/>
  </w:num>
  <w:num w:numId="33">
    <w:abstractNumId w:val="25"/>
  </w:num>
  <w:num w:numId="34">
    <w:abstractNumId w:val="13"/>
  </w:num>
  <w:num w:numId="35">
    <w:abstractNumId w:val="2"/>
  </w:num>
  <w:num w:numId="36">
    <w:abstractNumId w:val="25"/>
  </w:num>
  <w:num w:numId="37">
    <w:abstractNumId w:val="17"/>
  </w:num>
  <w:num w:numId="38">
    <w:abstractNumId w:val="30"/>
  </w:num>
  <w:num w:numId="39">
    <w:abstractNumId w:val="22"/>
  </w:num>
  <w:num w:numId="40">
    <w:abstractNumId w:val="6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attachedTemplate r:id="rId1"/>
  <w:defaultTabStop w:val="720"/>
  <w:hyphenationZone w:val="283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4C69"/>
    <w:rsid w:val="00000A7F"/>
    <w:rsid w:val="0000635F"/>
    <w:rsid w:val="000078DA"/>
    <w:rsid w:val="00012EBE"/>
    <w:rsid w:val="00016ED4"/>
    <w:rsid w:val="000171F7"/>
    <w:rsid w:val="00020C08"/>
    <w:rsid w:val="00030CBD"/>
    <w:rsid w:val="0003157C"/>
    <w:rsid w:val="0003162F"/>
    <w:rsid w:val="00031698"/>
    <w:rsid w:val="00052708"/>
    <w:rsid w:val="00052EED"/>
    <w:rsid w:val="00061202"/>
    <w:rsid w:val="000633BF"/>
    <w:rsid w:val="00071F47"/>
    <w:rsid w:val="00082674"/>
    <w:rsid w:val="00090452"/>
    <w:rsid w:val="00090AC2"/>
    <w:rsid w:val="0009155A"/>
    <w:rsid w:val="000A456E"/>
    <w:rsid w:val="000A5B8E"/>
    <w:rsid w:val="000B3FD8"/>
    <w:rsid w:val="000B6700"/>
    <w:rsid w:val="000C114B"/>
    <w:rsid w:val="000C234D"/>
    <w:rsid w:val="000C2A3E"/>
    <w:rsid w:val="000C38B5"/>
    <w:rsid w:val="000C4EE3"/>
    <w:rsid w:val="000D6F7D"/>
    <w:rsid w:val="000D7CBD"/>
    <w:rsid w:val="000E13DA"/>
    <w:rsid w:val="000E5F91"/>
    <w:rsid w:val="000E6FC5"/>
    <w:rsid w:val="000F1C34"/>
    <w:rsid w:val="000F45C0"/>
    <w:rsid w:val="000F71FE"/>
    <w:rsid w:val="000F7A73"/>
    <w:rsid w:val="00101A56"/>
    <w:rsid w:val="00103B62"/>
    <w:rsid w:val="001055A9"/>
    <w:rsid w:val="00107224"/>
    <w:rsid w:val="00107993"/>
    <w:rsid w:val="00110245"/>
    <w:rsid w:val="00110BC7"/>
    <w:rsid w:val="001179E7"/>
    <w:rsid w:val="001212BA"/>
    <w:rsid w:val="00123D7E"/>
    <w:rsid w:val="00124703"/>
    <w:rsid w:val="001268CD"/>
    <w:rsid w:val="001312F8"/>
    <w:rsid w:val="001353AF"/>
    <w:rsid w:val="0013641B"/>
    <w:rsid w:val="00137490"/>
    <w:rsid w:val="00141DD5"/>
    <w:rsid w:val="00142E09"/>
    <w:rsid w:val="00144593"/>
    <w:rsid w:val="00146042"/>
    <w:rsid w:val="001544B7"/>
    <w:rsid w:val="001605C2"/>
    <w:rsid w:val="00161B79"/>
    <w:rsid w:val="00170335"/>
    <w:rsid w:val="00173CB8"/>
    <w:rsid w:val="00180AD0"/>
    <w:rsid w:val="0018462B"/>
    <w:rsid w:val="00185BC0"/>
    <w:rsid w:val="0019399E"/>
    <w:rsid w:val="001A74A9"/>
    <w:rsid w:val="001A7BBA"/>
    <w:rsid w:val="001B3C87"/>
    <w:rsid w:val="001B4EC4"/>
    <w:rsid w:val="001B6882"/>
    <w:rsid w:val="001C7992"/>
    <w:rsid w:val="001D0616"/>
    <w:rsid w:val="001D544A"/>
    <w:rsid w:val="001E0070"/>
    <w:rsid w:val="001E4217"/>
    <w:rsid w:val="001E4D73"/>
    <w:rsid w:val="001E51C4"/>
    <w:rsid w:val="001E754B"/>
    <w:rsid w:val="001F00B1"/>
    <w:rsid w:val="001F0FD5"/>
    <w:rsid w:val="001F53E4"/>
    <w:rsid w:val="001F5C19"/>
    <w:rsid w:val="001F7D75"/>
    <w:rsid w:val="00200D51"/>
    <w:rsid w:val="00205674"/>
    <w:rsid w:val="00206BBF"/>
    <w:rsid w:val="00207C7E"/>
    <w:rsid w:val="0021139A"/>
    <w:rsid w:val="00217683"/>
    <w:rsid w:val="00222CDE"/>
    <w:rsid w:val="00223EF9"/>
    <w:rsid w:val="0022471C"/>
    <w:rsid w:val="00226623"/>
    <w:rsid w:val="00231E69"/>
    <w:rsid w:val="002327B2"/>
    <w:rsid w:val="002360CE"/>
    <w:rsid w:val="00236510"/>
    <w:rsid w:val="00240920"/>
    <w:rsid w:val="00242E0F"/>
    <w:rsid w:val="00244EA1"/>
    <w:rsid w:val="00246E8E"/>
    <w:rsid w:val="00247CE6"/>
    <w:rsid w:val="00253116"/>
    <w:rsid w:val="00255E9A"/>
    <w:rsid w:val="00256BE9"/>
    <w:rsid w:val="002624B0"/>
    <w:rsid w:val="00267141"/>
    <w:rsid w:val="00276F05"/>
    <w:rsid w:val="002830C7"/>
    <w:rsid w:val="00283969"/>
    <w:rsid w:val="00286E83"/>
    <w:rsid w:val="002928DD"/>
    <w:rsid w:val="002930B4"/>
    <w:rsid w:val="00297784"/>
    <w:rsid w:val="002A6D29"/>
    <w:rsid w:val="002A7E60"/>
    <w:rsid w:val="002C0F77"/>
    <w:rsid w:val="002C2A2C"/>
    <w:rsid w:val="002C36AE"/>
    <w:rsid w:val="002D2B31"/>
    <w:rsid w:val="002D45E9"/>
    <w:rsid w:val="002E2648"/>
    <w:rsid w:val="002E73D8"/>
    <w:rsid w:val="002F62D6"/>
    <w:rsid w:val="00301243"/>
    <w:rsid w:val="00302A36"/>
    <w:rsid w:val="0030462F"/>
    <w:rsid w:val="003145B8"/>
    <w:rsid w:val="00315100"/>
    <w:rsid w:val="0031519E"/>
    <w:rsid w:val="00317359"/>
    <w:rsid w:val="0032160E"/>
    <w:rsid w:val="00324C76"/>
    <w:rsid w:val="00325022"/>
    <w:rsid w:val="00331C2D"/>
    <w:rsid w:val="0033374B"/>
    <w:rsid w:val="00334B12"/>
    <w:rsid w:val="00342E98"/>
    <w:rsid w:val="003470D9"/>
    <w:rsid w:val="00351C66"/>
    <w:rsid w:val="00355F54"/>
    <w:rsid w:val="00362EA7"/>
    <w:rsid w:val="0036381D"/>
    <w:rsid w:val="00366E0B"/>
    <w:rsid w:val="003723ED"/>
    <w:rsid w:val="00373F44"/>
    <w:rsid w:val="00375279"/>
    <w:rsid w:val="003759C1"/>
    <w:rsid w:val="00375F89"/>
    <w:rsid w:val="00376528"/>
    <w:rsid w:val="00377B3A"/>
    <w:rsid w:val="00387F71"/>
    <w:rsid w:val="00392482"/>
    <w:rsid w:val="003A56A1"/>
    <w:rsid w:val="003B001A"/>
    <w:rsid w:val="003B4F7A"/>
    <w:rsid w:val="003B54AD"/>
    <w:rsid w:val="003C3586"/>
    <w:rsid w:val="003C3909"/>
    <w:rsid w:val="003C3A96"/>
    <w:rsid w:val="003C6456"/>
    <w:rsid w:val="003C66C1"/>
    <w:rsid w:val="003C67A5"/>
    <w:rsid w:val="003D2822"/>
    <w:rsid w:val="003D426D"/>
    <w:rsid w:val="003D43E2"/>
    <w:rsid w:val="003D5DF7"/>
    <w:rsid w:val="003E2DEB"/>
    <w:rsid w:val="003E48FE"/>
    <w:rsid w:val="003E612B"/>
    <w:rsid w:val="003E6CD7"/>
    <w:rsid w:val="003F3743"/>
    <w:rsid w:val="003F757B"/>
    <w:rsid w:val="00404A21"/>
    <w:rsid w:val="00405D03"/>
    <w:rsid w:val="00410978"/>
    <w:rsid w:val="00414840"/>
    <w:rsid w:val="00415AC0"/>
    <w:rsid w:val="004173DC"/>
    <w:rsid w:val="00423288"/>
    <w:rsid w:val="00425A3D"/>
    <w:rsid w:val="004412C2"/>
    <w:rsid w:val="00446C1D"/>
    <w:rsid w:val="004504EB"/>
    <w:rsid w:val="0045302A"/>
    <w:rsid w:val="00453D35"/>
    <w:rsid w:val="00453FDA"/>
    <w:rsid w:val="004601E5"/>
    <w:rsid w:val="0046126D"/>
    <w:rsid w:val="00461536"/>
    <w:rsid w:val="0046155C"/>
    <w:rsid w:val="004663B2"/>
    <w:rsid w:val="004775A5"/>
    <w:rsid w:val="00480406"/>
    <w:rsid w:val="004806FF"/>
    <w:rsid w:val="00481FCE"/>
    <w:rsid w:val="004902FC"/>
    <w:rsid w:val="004919B5"/>
    <w:rsid w:val="00492292"/>
    <w:rsid w:val="00493271"/>
    <w:rsid w:val="00494648"/>
    <w:rsid w:val="004A6C4A"/>
    <w:rsid w:val="004B217C"/>
    <w:rsid w:val="004B46E3"/>
    <w:rsid w:val="004B4774"/>
    <w:rsid w:val="004B4E09"/>
    <w:rsid w:val="004B6054"/>
    <w:rsid w:val="004C084B"/>
    <w:rsid w:val="004C0D01"/>
    <w:rsid w:val="004C12FD"/>
    <w:rsid w:val="004C589B"/>
    <w:rsid w:val="004C5B62"/>
    <w:rsid w:val="004D196B"/>
    <w:rsid w:val="004D2424"/>
    <w:rsid w:val="004D2D97"/>
    <w:rsid w:val="004D5CE2"/>
    <w:rsid w:val="004E0B97"/>
    <w:rsid w:val="004E130D"/>
    <w:rsid w:val="004E18A1"/>
    <w:rsid w:val="004E5C25"/>
    <w:rsid w:val="004E7340"/>
    <w:rsid w:val="004F4267"/>
    <w:rsid w:val="004F4E05"/>
    <w:rsid w:val="004F5904"/>
    <w:rsid w:val="004F5F7E"/>
    <w:rsid w:val="005053E8"/>
    <w:rsid w:val="0050612D"/>
    <w:rsid w:val="00506E95"/>
    <w:rsid w:val="00514F64"/>
    <w:rsid w:val="00516302"/>
    <w:rsid w:val="005172FC"/>
    <w:rsid w:val="00520036"/>
    <w:rsid w:val="0052317F"/>
    <w:rsid w:val="00523D25"/>
    <w:rsid w:val="00525BC5"/>
    <w:rsid w:val="005310C4"/>
    <w:rsid w:val="00534CCA"/>
    <w:rsid w:val="005438D2"/>
    <w:rsid w:val="00544656"/>
    <w:rsid w:val="00544D92"/>
    <w:rsid w:val="00546316"/>
    <w:rsid w:val="0055272E"/>
    <w:rsid w:val="00553C2C"/>
    <w:rsid w:val="0056329E"/>
    <w:rsid w:val="00576282"/>
    <w:rsid w:val="00585D8D"/>
    <w:rsid w:val="0058614B"/>
    <w:rsid w:val="00591803"/>
    <w:rsid w:val="00597AAC"/>
    <w:rsid w:val="005A0ACF"/>
    <w:rsid w:val="005A3B32"/>
    <w:rsid w:val="005B00FC"/>
    <w:rsid w:val="005C4216"/>
    <w:rsid w:val="005C703A"/>
    <w:rsid w:val="005D0874"/>
    <w:rsid w:val="005D328F"/>
    <w:rsid w:val="005D7B62"/>
    <w:rsid w:val="005F30C8"/>
    <w:rsid w:val="00605861"/>
    <w:rsid w:val="00615637"/>
    <w:rsid w:val="00623B6D"/>
    <w:rsid w:val="00623E17"/>
    <w:rsid w:val="00624757"/>
    <w:rsid w:val="006259DB"/>
    <w:rsid w:val="00630F1F"/>
    <w:rsid w:val="00631EDB"/>
    <w:rsid w:val="00634B6D"/>
    <w:rsid w:val="00645C4C"/>
    <w:rsid w:val="00653375"/>
    <w:rsid w:val="006535CB"/>
    <w:rsid w:val="00656B90"/>
    <w:rsid w:val="00656E4C"/>
    <w:rsid w:val="00665330"/>
    <w:rsid w:val="00667B32"/>
    <w:rsid w:val="006701A2"/>
    <w:rsid w:val="00671525"/>
    <w:rsid w:val="0067255C"/>
    <w:rsid w:val="00674109"/>
    <w:rsid w:val="0067605D"/>
    <w:rsid w:val="00676AA1"/>
    <w:rsid w:val="00683915"/>
    <w:rsid w:val="00685FEA"/>
    <w:rsid w:val="00693877"/>
    <w:rsid w:val="006A14A6"/>
    <w:rsid w:val="006A5DD8"/>
    <w:rsid w:val="006B2D4F"/>
    <w:rsid w:val="006B42B7"/>
    <w:rsid w:val="006C6AD0"/>
    <w:rsid w:val="006C6BB5"/>
    <w:rsid w:val="006C6C59"/>
    <w:rsid w:val="006D2357"/>
    <w:rsid w:val="006E47D9"/>
    <w:rsid w:val="006F1079"/>
    <w:rsid w:val="006F4F00"/>
    <w:rsid w:val="006F51CB"/>
    <w:rsid w:val="00710E04"/>
    <w:rsid w:val="00712A60"/>
    <w:rsid w:val="00713E86"/>
    <w:rsid w:val="00714A32"/>
    <w:rsid w:val="007154E4"/>
    <w:rsid w:val="00721566"/>
    <w:rsid w:val="007258D7"/>
    <w:rsid w:val="007361A2"/>
    <w:rsid w:val="00737175"/>
    <w:rsid w:val="00737B12"/>
    <w:rsid w:val="007402FE"/>
    <w:rsid w:val="0074070B"/>
    <w:rsid w:val="0074324F"/>
    <w:rsid w:val="00743D78"/>
    <w:rsid w:val="00744415"/>
    <w:rsid w:val="00746D3D"/>
    <w:rsid w:val="007476DA"/>
    <w:rsid w:val="00756871"/>
    <w:rsid w:val="00760978"/>
    <w:rsid w:val="00760B6A"/>
    <w:rsid w:val="0076209F"/>
    <w:rsid w:val="00763F83"/>
    <w:rsid w:val="007718FD"/>
    <w:rsid w:val="0077332F"/>
    <w:rsid w:val="0077429D"/>
    <w:rsid w:val="00776A54"/>
    <w:rsid w:val="00784B79"/>
    <w:rsid w:val="00787947"/>
    <w:rsid w:val="00791DC9"/>
    <w:rsid w:val="007978FE"/>
    <w:rsid w:val="007A3C24"/>
    <w:rsid w:val="007B1F04"/>
    <w:rsid w:val="007B621A"/>
    <w:rsid w:val="007C4396"/>
    <w:rsid w:val="007C6F26"/>
    <w:rsid w:val="007D0DE7"/>
    <w:rsid w:val="007D2090"/>
    <w:rsid w:val="007D26EE"/>
    <w:rsid w:val="007D6542"/>
    <w:rsid w:val="007E0D0A"/>
    <w:rsid w:val="007E26F1"/>
    <w:rsid w:val="007E28F3"/>
    <w:rsid w:val="007E5FAE"/>
    <w:rsid w:val="007E6189"/>
    <w:rsid w:val="007F7AE8"/>
    <w:rsid w:val="008006AD"/>
    <w:rsid w:val="008015CF"/>
    <w:rsid w:val="008024B5"/>
    <w:rsid w:val="008034DF"/>
    <w:rsid w:val="00804A58"/>
    <w:rsid w:val="00805669"/>
    <w:rsid w:val="00812C12"/>
    <w:rsid w:val="00822805"/>
    <w:rsid w:val="00823360"/>
    <w:rsid w:val="00823637"/>
    <w:rsid w:val="00823C3D"/>
    <w:rsid w:val="00826784"/>
    <w:rsid w:val="00833506"/>
    <w:rsid w:val="008347F6"/>
    <w:rsid w:val="00844032"/>
    <w:rsid w:val="00844DF6"/>
    <w:rsid w:val="008450BC"/>
    <w:rsid w:val="008470C6"/>
    <w:rsid w:val="00850959"/>
    <w:rsid w:val="00850BA5"/>
    <w:rsid w:val="00851F39"/>
    <w:rsid w:val="0085421D"/>
    <w:rsid w:val="008642AB"/>
    <w:rsid w:val="00867BBF"/>
    <w:rsid w:val="00870E76"/>
    <w:rsid w:val="00880799"/>
    <w:rsid w:val="0088502F"/>
    <w:rsid w:val="008858C6"/>
    <w:rsid w:val="00892A04"/>
    <w:rsid w:val="00895CC2"/>
    <w:rsid w:val="00896F73"/>
    <w:rsid w:val="00897531"/>
    <w:rsid w:val="008A56B9"/>
    <w:rsid w:val="008A572C"/>
    <w:rsid w:val="008B2569"/>
    <w:rsid w:val="008B3E3A"/>
    <w:rsid w:val="008C0BAC"/>
    <w:rsid w:val="008C2EC6"/>
    <w:rsid w:val="008C421E"/>
    <w:rsid w:val="008C4BC2"/>
    <w:rsid w:val="008C61E5"/>
    <w:rsid w:val="008C666A"/>
    <w:rsid w:val="008C7A5F"/>
    <w:rsid w:val="008E39B5"/>
    <w:rsid w:val="008E49D3"/>
    <w:rsid w:val="008E501E"/>
    <w:rsid w:val="008E65BF"/>
    <w:rsid w:val="008F380C"/>
    <w:rsid w:val="009027B2"/>
    <w:rsid w:val="00903EFE"/>
    <w:rsid w:val="00904786"/>
    <w:rsid w:val="009074A5"/>
    <w:rsid w:val="009108F6"/>
    <w:rsid w:val="0091230A"/>
    <w:rsid w:val="009213CB"/>
    <w:rsid w:val="00922885"/>
    <w:rsid w:val="0092371F"/>
    <w:rsid w:val="00926100"/>
    <w:rsid w:val="00930FE3"/>
    <w:rsid w:val="009318FC"/>
    <w:rsid w:val="00931961"/>
    <w:rsid w:val="00933341"/>
    <w:rsid w:val="009343F5"/>
    <w:rsid w:val="00934E07"/>
    <w:rsid w:val="00935524"/>
    <w:rsid w:val="00947AA8"/>
    <w:rsid w:val="0095294A"/>
    <w:rsid w:val="0096095E"/>
    <w:rsid w:val="00961568"/>
    <w:rsid w:val="00962B76"/>
    <w:rsid w:val="009657E4"/>
    <w:rsid w:val="00967B61"/>
    <w:rsid w:val="0097038E"/>
    <w:rsid w:val="00976A5D"/>
    <w:rsid w:val="009779B3"/>
    <w:rsid w:val="00980892"/>
    <w:rsid w:val="00981E2D"/>
    <w:rsid w:val="00983A6C"/>
    <w:rsid w:val="00986AE2"/>
    <w:rsid w:val="00990030"/>
    <w:rsid w:val="0099358A"/>
    <w:rsid w:val="00994D5C"/>
    <w:rsid w:val="009953EA"/>
    <w:rsid w:val="00997700"/>
    <w:rsid w:val="009A0EDA"/>
    <w:rsid w:val="009A2C90"/>
    <w:rsid w:val="009A375A"/>
    <w:rsid w:val="009A4AA0"/>
    <w:rsid w:val="009C075A"/>
    <w:rsid w:val="009C0E40"/>
    <w:rsid w:val="009C2144"/>
    <w:rsid w:val="009C5F2E"/>
    <w:rsid w:val="009C67BC"/>
    <w:rsid w:val="009D103C"/>
    <w:rsid w:val="009D263A"/>
    <w:rsid w:val="009D59D7"/>
    <w:rsid w:val="009D6506"/>
    <w:rsid w:val="009D6DB7"/>
    <w:rsid w:val="009E0A8F"/>
    <w:rsid w:val="009E1CE9"/>
    <w:rsid w:val="009E2221"/>
    <w:rsid w:val="009E2EBC"/>
    <w:rsid w:val="009E3DD8"/>
    <w:rsid w:val="009F4E15"/>
    <w:rsid w:val="009F6E6F"/>
    <w:rsid w:val="00A006FA"/>
    <w:rsid w:val="00A047B5"/>
    <w:rsid w:val="00A04A34"/>
    <w:rsid w:val="00A10FF2"/>
    <w:rsid w:val="00A120CE"/>
    <w:rsid w:val="00A14757"/>
    <w:rsid w:val="00A15DBA"/>
    <w:rsid w:val="00A168F8"/>
    <w:rsid w:val="00A170CB"/>
    <w:rsid w:val="00A17BC5"/>
    <w:rsid w:val="00A23CD1"/>
    <w:rsid w:val="00A26570"/>
    <w:rsid w:val="00A2692B"/>
    <w:rsid w:val="00A30A24"/>
    <w:rsid w:val="00A318F1"/>
    <w:rsid w:val="00A3497F"/>
    <w:rsid w:val="00A43331"/>
    <w:rsid w:val="00A449E7"/>
    <w:rsid w:val="00A502BA"/>
    <w:rsid w:val="00A509A8"/>
    <w:rsid w:val="00A570C7"/>
    <w:rsid w:val="00A576FB"/>
    <w:rsid w:val="00A57B7D"/>
    <w:rsid w:val="00A66F43"/>
    <w:rsid w:val="00A7212A"/>
    <w:rsid w:val="00A72A76"/>
    <w:rsid w:val="00A7540F"/>
    <w:rsid w:val="00A81C39"/>
    <w:rsid w:val="00A8550B"/>
    <w:rsid w:val="00A92594"/>
    <w:rsid w:val="00A94F64"/>
    <w:rsid w:val="00A95186"/>
    <w:rsid w:val="00A96258"/>
    <w:rsid w:val="00AA04A1"/>
    <w:rsid w:val="00AB1F64"/>
    <w:rsid w:val="00AB2BAE"/>
    <w:rsid w:val="00AB4494"/>
    <w:rsid w:val="00AB5984"/>
    <w:rsid w:val="00AB6DE4"/>
    <w:rsid w:val="00AD4D76"/>
    <w:rsid w:val="00AE1EC9"/>
    <w:rsid w:val="00AE499E"/>
    <w:rsid w:val="00AE7F05"/>
    <w:rsid w:val="00AF4996"/>
    <w:rsid w:val="00AF6396"/>
    <w:rsid w:val="00B01458"/>
    <w:rsid w:val="00B01B48"/>
    <w:rsid w:val="00B034AF"/>
    <w:rsid w:val="00B1045B"/>
    <w:rsid w:val="00B10B46"/>
    <w:rsid w:val="00B10EB2"/>
    <w:rsid w:val="00B12C9A"/>
    <w:rsid w:val="00B21E56"/>
    <w:rsid w:val="00B22387"/>
    <w:rsid w:val="00B278D0"/>
    <w:rsid w:val="00B27DEB"/>
    <w:rsid w:val="00B31BA2"/>
    <w:rsid w:val="00B35BF2"/>
    <w:rsid w:val="00B37A8E"/>
    <w:rsid w:val="00B43C42"/>
    <w:rsid w:val="00B45C5E"/>
    <w:rsid w:val="00B52189"/>
    <w:rsid w:val="00B55938"/>
    <w:rsid w:val="00B55A6E"/>
    <w:rsid w:val="00B60D80"/>
    <w:rsid w:val="00B653F1"/>
    <w:rsid w:val="00B660F1"/>
    <w:rsid w:val="00B67B2F"/>
    <w:rsid w:val="00B7188D"/>
    <w:rsid w:val="00B71C89"/>
    <w:rsid w:val="00B74A76"/>
    <w:rsid w:val="00B80F2A"/>
    <w:rsid w:val="00B81C48"/>
    <w:rsid w:val="00B82D29"/>
    <w:rsid w:val="00B87785"/>
    <w:rsid w:val="00B910B0"/>
    <w:rsid w:val="00B933F2"/>
    <w:rsid w:val="00B93913"/>
    <w:rsid w:val="00B93AB2"/>
    <w:rsid w:val="00BA701D"/>
    <w:rsid w:val="00BB17FF"/>
    <w:rsid w:val="00BB45F6"/>
    <w:rsid w:val="00BC2108"/>
    <w:rsid w:val="00BC4A86"/>
    <w:rsid w:val="00BD0E65"/>
    <w:rsid w:val="00BD6874"/>
    <w:rsid w:val="00BE186E"/>
    <w:rsid w:val="00BE547D"/>
    <w:rsid w:val="00BF0CFE"/>
    <w:rsid w:val="00BF34FE"/>
    <w:rsid w:val="00C058AA"/>
    <w:rsid w:val="00C0719A"/>
    <w:rsid w:val="00C12028"/>
    <w:rsid w:val="00C14714"/>
    <w:rsid w:val="00C16525"/>
    <w:rsid w:val="00C22D21"/>
    <w:rsid w:val="00C23A36"/>
    <w:rsid w:val="00C25ADB"/>
    <w:rsid w:val="00C27080"/>
    <w:rsid w:val="00C30E40"/>
    <w:rsid w:val="00C3290E"/>
    <w:rsid w:val="00C3328E"/>
    <w:rsid w:val="00C3517A"/>
    <w:rsid w:val="00C42CAC"/>
    <w:rsid w:val="00C447BB"/>
    <w:rsid w:val="00C44EBE"/>
    <w:rsid w:val="00C5280F"/>
    <w:rsid w:val="00C5453D"/>
    <w:rsid w:val="00C60EDE"/>
    <w:rsid w:val="00C6444F"/>
    <w:rsid w:val="00C66039"/>
    <w:rsid w:val="00C70E20"/>
    <w:rsid w:val="00C74CDD"/>
    <w:rsid w:val="00C750CB"/>
    <w:rsid w:val="00C821AD"/>
    <w:rsid w:val="00C84C69"/>
    <w:rsid w:val="00C856A4"/>
    <w:rsid w:val="00C86562"/>
    <w:rsid w:val="00C875A6"/>
    <w:rsid w:val="00C904A7"/>
    <w:rsid w:val="00C9247B"/>
    <w:rsid w:val="00C93E1E"/>
    <w:rsid w:val="00C94A5C"/>
    <w:rsid w:val="00C94BF4"/>
    <w:rsid w:val="00C95AF4"/>
    <w:rsid w:val="00CA2CF2"/>
    <w:rsid w:val="00CA64AC"/>
    <w:rsid w:val="00CB14FE"/>
    <w:rsid w:val="00CB51EB"/>
    <w:rsid w:val="00CB638F"/>
    <w:rsid w:val="00CB694D"/>
    <w:rsid w:val="00CC4A0C"/>
    <w:rsid w:val="00CD107F"/>
    <w:rsid w:val="00CD49FC"/>
    <w:rsid w:val="00CD6E08"/>
    <w:rsid w:val="00CD71F0"/>
    <w:rsid w:val="00CE40AE"/>
    <w:rsid w:val="00CF6423"/>
    <w:rsid w:val="00D00135"/>
    <w:rsid w:val="00D03E65"/>
    <w:rsid w:val="00D05547"/>
    <w:rsid w:val="00D058D2"/>
    <w:rsid w:val="00D072E8"/>
    <w:rsid w:val="00D10A2C"/>
    <w:rsid w:val="00D16677"/>
    <w:rsid w:val="00D24752"/>
    <w:rsid w:val="00D24ED4"/>
    <w:rsid w:val="00D270B7"/>
    <w:rsid w:val="00D332BA"/>
    <w:rsid w:val="00D35E74"/>
    <w:rsid w:val="00D37E3D"/>
    <w:rsid w:val="00D414DB"/>
    <w:rsid w:val="00D41CA2"/>
    <w:rsid w:val="00D44C33"/>
    <w:rsid w:val="00D47FFD"/>
    <w:rsid w:val="00D502BD"/>
    <w:rsid w:val="00D57842"/>
    <w:rsid w:val="00D6172E"/>
    <w:rsid w:val="00D640FF"/>
    <w:rsid w:val="00D712B3"/>
    <w:rsid w:val="00D72DA7"/>
    <w:rsid w:val="00D8276F"/>
    <w:rsid w:val="00D85297"/>
    <w:rsid w:val="00D92904"/>
    <w:rsid w:val="00D92D92"/>
    <w:rsid w:val="00DA0256"/>
    <w:rsid w:val="00DA6331"/>
    <w:rsid w:val="00DB14B2"/>
    <w:rsid w:val="00DB5AD1"/>
    <w:rsid w:val="00DB6286"/>
    <w:rsid w:val="00DB71B2"/>
    <w:rsid w:val="00DC1857"/>
    <w:rsid w:val="00DC535D"/>
    <w:rsid w:val="00DC5AEC"/>
    <w:rsid w:val="00DC5BCD"/>
    <w:rsid w:val="00DC6B2B"/>
    <w:rsid w:val="00DD4528"/>
    <w:rsid w:val="00DE0B95"/>
    <w:rsid w:val="00DE7341"/>
    <w:rsid w:val="00E00147"/>
    <w:rsid w:val="00E002B7"/>
    <w:rsid w:val="00E12ED4"/>
    <w:rsid w:val="00E22D44"/>
    <w:rsid w:val="00E24DBC"/>
    <w:rsid w:val="00E279EA"/>
    <w:rsid w:val="00E32C0C"/>
    <w:rsid w:val="00E33769"/>
    <w:rsid w:val="00E36C85"/>
    <w:rsid w:val="00E415B9"/>
    <w:rsid w:val="00E43556"/>
    <w:rsid w:val="00E44029"/>
    <w:rsid w:val="00E4417C"/>
    <w:rsid w:val="00E44C22"/>
    <w:rsid w:val="00E658FC"/>
    <w:rsid w:val="00E726B4"/>
    <w:rsid w:val="00E73076"/>
    <w:rsid w:val="00E75708"/>
    <w:rsid w:val="00E81586"/>
    <w:rsid w:val="00E912D7"/>
    <w:rsid w:val="00E93D85"/>
    <w:rsid w:val="00E96F39"/>
    <w:rsid w:val="00E97FD6"/>
    <w:rsid w:val="00EA3CC3"/>
    <w:rsid w:val="00EB5AA0"/>
    <w:rsid w:val="00EC4757"/>
    <w:rsid w:val="00EC4907"/>
    <w:rsid w:val="00ED0264"/>
    <w:rsid w:val="00ED0DF6"/>
    <w:rsid w:val="00ED118D"/>
    <w:rsid w:val="00ED62DC"/>
    <w:rsid w:val="00EE62A8"/>
    <w:rsid w:val="00EF10D9"/>
    <w:rsid w:val="00F13B98"/>
    <w:rsid w:val="00F13FF7"/>
    <w:rsid w:val="00F150FD"/>
    <w:rsid w:val="00F175D9"/>
    <w:rsid w:val="00F17960"/>
    <w:rsid w:val="00F22F19"/>
    <w:rsid w:val="00F25B3C"/>
    <w:rsid w:val="00F3118E"/>
    <w:rsid w:val="00F35081"/>
    <w:rsid w:val="00F40C80"/>
    <w:rsid w:val="00F429F7"/>
    <w:rsid w:val="00F45A5A"/>
    <w:rsid w:val="00F508A0"/>
    <w:rsid w:val="00F60D77"/>
    <w:rsid w:val="00F60ED2"/>
    <w:rsid w:val="00F60F35"/>
    <w:rsid w:val="00F62F6A"/>
    <w:rsid w:val="00F67314"/>
    <w:rsid w:val="00F676A1"/>
    <w:rsid w:val="00F70850"/>
    <w:rsid w:val="00F73988"/>
    <w:rsid w:val="00F73F8F"/>
    <w:rsid w:val="00F7423C"/>
    <w:rsid w:val="00F75C48"/>
    <w:rsid w:val="00F7619C"/>
    <w:rsid w:val="00F8419D"/>
    <w:rsid w:val="00F86B74"/>
    <w:rsid w:val="00F91E07"/>
    <w:rsid w:val="00F91ED4"/>
    <w:rsid w:val="00F96A5D"/>
    <w:rsid w:val="00F97494"/>
    <w:rsid w:val="00FA176E"/>
    <w:rsid w:val="00FB12D3"/>
    <w:rsid w:val="00FB3498"/>
    <w:rsid w:val="00FB3AED"/>
    <w:rsid w:val="00FB59E2"/>
    <w:rsid w:val="00FC2BA0"/>
    <w:rsid w:val="00FC33F4"/>
    <w:rsid w:val="00FC6A35"/>
    <w:rsid w:val="00FC7BBE"/>
    <w:rsid w:val="00FE17A3"/>
    <w:rsid w:val="00FE2E2F"/>
    <w:rsid w:val="00FE3A07"/>
    <w:rsid w:val="00FE40AB"/>
    <w:rsid w:val="00FE6B55"/>
    <w:rsid w:val="00FF2718"/>
    <w:rsid w:val="00FF2CFB"/>
    <w:rsid w:val="00FF3E09"/>
    <w:rsid w:val="00FF73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C789573"/>
  <w14:defaultImageDpi w14:val="300"/>
  <w15:docId w15:val="{5BB903B2-1C26-49E0-9778-C7B2CF7AF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iPriority="0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5" w:uiPriority="45"/>
    <w:lsdException w:name="Grid Table 1 Light" w:uiPriority="46"/>
    <w:lsdException w:name="Grid Table 2" w:uiPriority="47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9343F5"/>
    <w:pPr>
      <w:widowControl w:val="0"/>
      <w:spacing w:before="220" w:after="220" w:line="220" w:lineRule="exact"/>
      <w:contextualSpacing/>
    </w:pPr>
    <w:rPr>
      <w:rFonts w:ascii="Arial" w:eastAsia="Times New Roman" w:hAnsi="Arial" w:cs="Times New Roman"/>
      <w:color w:val="000000" w:themeColor="text1"/>
      <w:sz w:val="18"/>
      <w:lang w:val="it-IT" w:eastAsia="it-IT"/>
    </w:rPr>
  </w:style>
  <w:style w:type="paragraph" w:styleId="Heading1">
    <w:name w:val="heading 1"/>
    <w:next w:val="Normal"/>
    <w:link w:val="Heading1Char"/>
    <w:autoRedefine/>
    <w:uiPriority w:val="9"/>
    <w:qFormat/>
    <w:rsid w:val="000F45C0"/>
    <w:pPr>
      <w:keepNext/>
      <w:keepLines/>
      <w:numPr>
        <w:numId w:val="4"/>
      </w:numPr>
      <w:spacing w:before="240" w:line="259" w:lineRule="auto"/>
      <w:outlineLvl w:val="0"/>
    </w:pPr>
    <w:rPr>
      <w:rFonts w:ascii="Arial" w:eastAsia="Times New Roman" w:hAnsi="Arial" w:cs="Times New Roman"/>
      <w:color w:val="BD2027" w:themeColor="text2"/>
      <w:sz w:val="36"/>
      <w:szCs w:val="36"/>
      <w:lang w:val="it-IT" w:eastAsia="it-IT"/>
    </w:rPr>
  </w:style>
  <w:style w:type="paragraph" w:styleId="Heading2">
    <w:name w:val="heading 2"/>
    <w:basedOn w:val="Normal"/>
    <w:next w:val="Normal"/>
    <w:link w:val="Heading2Char"/>
    <w:autoRedefine/>
    <w:uiPriority w:val="9"/>
    <w:qFormat/>
    <w:rsid w:val="009213CB"/>
    <w:pPr>
      <w:widowControl/>
      <w:numPr>
        <w:ilvl w:val="1"/>
        <w:numId w:val="4"/>
      </w:numPr>
      <w:outlineLvl w:val="1"/>
    </w:pPr>
    <w:rPr>
      <w:b/>
      <w:caps/>
      <w:color w:val="BD2027" w:themeColor="text2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61568"/>
    <w:pPr>
      <w:keepNext/>
      <w:keepLines/>
      <w:numPr>
        <w:ilvl w:val="2"/>
        <w:numId w:val="4"/>
      </w:numPr>
      <w:outlineLvl w:val="2"/>
    </w:pPr>
    <w:rPr>
      <w:rFonts w:eastAsiaTheme="majorEastAsia" w:cstheme="majorBidi"/>
      <w:b/>
      <w:bCs/>
      <w:color w:val="BD2027" w:themeColor="text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24752"/>
    <w:pPr>
      <w:keepNext/>
      <w:keepLines/>
      <w:widowControl/>
      <w:numPr>
        <w:ilvl w:val="3"/>
        <w:numId w:val="4"/>
      </w:numPr>
      <w:spacing w:before="40" w:after="0" w:line="259" w:lineRule="auto"/>
      <w:contextualSpacing w:val="0"/>
      <w:outlineLvl w:val="3"/>
    </w:pPr>
    <w:rPr>
      <w:rFonts w:asciiTheme="majorHAnsi" w:eastAsiaTheme="majorEastAsia" w:hAnsiTheme="majorHAnsi" w:cstheme="majorBidi"/>
      <w:i/>
      <w:iCs/>
      <w:color w:val="8D181D" w:themeColor="accent1" w:themeShade="BF"/>
      <w:sz w:val="22"/>
      <w:szCs w:val="22"/>
      <w:lang w:val="en-US" w:eastAsia="zh-CN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24752"/>
    <w:pPr>
      <w:keepNext/>
      <w:keepLines/>
      <w:widowControl/>
      <w:numPr>
        <w:ilvl w:val="4"/>
        <w:numId w:val="4"/>
      </w:numPr>
      <w:spacing w:before="40" w:after="0" w:line="259" w:lineRule="auto"/>
      <w:contextualSpacing w:val="0"/>
      <w:outlineLvl w:val="4"/>
    </w:pPr>
    <w:rPr>
      <w:rFonts w:asciiTheme="majorHAnsi" w:eastAsiaTheme="majorEastAsia" w:hAnsiTheme="majorHAnsi" w:cstheme="majorBidi"/>
      <w:color w:val="8D181D" w:themeColor="accent1" w:themeShade="BF"/>
      <w:sz w:val="22"/>
      <w:szCs w:val="22"/>
      <w:lang w:val="en-US" w:eastAsia="zh-CN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24752"/>
    <w:pPr>
      <w:keepNext/>
      <w:keepLines/>
      <w:widowControl/>
      <w:numPr>
        <w:ilvl w:val="5"/>
        <w:numId w:val="4"/>
      </w:numPr>
      <w:spacing w:before="40" w:after="0" w:line="259" w:lineRule="auto"/>
      <w:contextualSpacing w:val="0"/>
      <w:outlineLvl w:val="5"/>
    </w:pPr>
    <w:rPr>
      <w:rFonts w:asciiTheme="majorHAnsi" w:eastAsiaTheme="majorEastAsia" w:hAnsiTheme="majorHAnsi" w:cstheme="majorBidi"/>
      <w:color w:val="5E1013" w:themeColor="accent1" w:themeShade="7F"/>
      <w:sz w:val="22"/>
      <w:szCs w:val="22"/>
      <w:lang w:val="en-US" w:eastAsia="zh-CN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24752"/>
    <w:pPr>
      <w:keepNext/>
      <w:keepLines/>
      <w:widowControl/>
      <w:numPr>
        <w:ilvl w:val="6"/>
        <w:numId w:val="4"/>
      </w:numPr>
      <w:spacing w:before="40" w:after="0" w:line="259" w:lineRule="auto"/>
      <w:contextualSpacing w:val="0"/>
      <w:outlineLvl w:val="6"/>
    </w:pPr>
    <w:rPr>
      <w:rFonts w:asciiTheme="majorHAnsi" w:eastAsiaTheme="majorEastAsia" w:hAnsiTheme="majorHAnsi" w:cstheme="majorBidi"/>
      <w:i/>
      <w:iCs/>
      <w:color w:val="5E1013" w:themeColor="accent1" w:themeShade="7F"/>
      <w:sz w:val="22"/>
      <w:szCs w:val="22"/>
      <w:lang w:val="en-US" w:eastAsia="zh-CN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24752"/>
    <w:pPr>
      <w:keepNext/>
      <w:keepLines/>
      <w:widowControl/>
      <w:numPr>
        <w:ilvl w:val="7"/>
        <w:numId w:val="4"/>
      </w:numPr>
      <w:spacing w:before="40" w:after="0" w:line="259" w:lineRule="auto"/>
      <w:contextualSpacing w:val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US" w:eastAsia="zh-CN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24752"/>
    <w:pPr>
      <w:keepNext/>
      <w:keepLines/>
      <w:widowControl/>
      <w:numPr>
        <w:ilvl w:val="8"/>
        <w:numId w:val="4"/>
      </w:numPr>
      <w:spacing w:before="40" w:after="0" w:line="259" w:lineRule="auto"/>
      <w:contextualSpacing w:val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F45C0"/>
    <w:rPr>
      <w:rFonts w:ascii="Arial" w:eastAsia="Times New Roman" w:hAnsi="Arial" w:cs="Times New Roman"/>
      <w:color w:val="BD2027" w:themeColor="text2"/>
      <w:sz w:val="36"/>
      <w:szCs w:val="36"/>
      <w:lang w:val="it-IT" w:eastAsia="it-IT"/>
    </w:rPr>
  </w:style>
  <w:style w:type="character" w:customStyle="1" w:styleId="Heading2Char">
    <w:name w:val="Heading 2 Char"/>
    <w:basedOn w:val="DefaultParagraphFont"/>
    <w:link w:val="Heading2"/>
    <w:uiPriority w:val="9"/>
    <w:rsid w:val="009213CB"/>
    <w:rPr>
      <w:rFonts w:ascii="Arial" w:eastAsia="Times New Roman" w:hAnsi="Arial" w:cs="Times New Roman"/>
      <w:b/>
      <w:caps/>
      <w:color w:val="BD2027" w:themeColor="text2"/>
      <w:sz w:val="22"/>
      <w:szCs w:val="22"/>
      <w:lang w:val="it-IT" w:eastAsia="it-IT"/>
    </w:rPr>
  </w:style>
  <w:style w:type="character" w:customStyle="1" w:styleId="Heading3Char">
    <w:name w:val="Heading 3 Char"/>
    <w:basedOn w:val="DefaultParagraphFont"/>
    <w:link w:val="Heading3"/>
    <w:uiPriority w:val="9"/>
    <w:rsid w:val="00961568"/>
    <w:rPr>
      <w:rFonts w:ascii="Arial" w:eastAsiaTheme="majorEastAsia" w:hAnsi="Arial" w:cstheme="majorBidi"/>
      <w:b/>
      <w:bCs/>
      <w:color w:val="BD2027" w:themeColor="text2"/>
      <w:sz w:val="18"/>
      <w:lang w:val="it-IT" w:eastAsia="it-IT"/>
    </w:rPr>
  </w:style>
  <w:style w:type="character" w:styleId="PlaceholderText">
    <w:name w:val="Placeholder Text"/>
    <w:basedOn w:val="DefaultParagraphFont"/>
    <w:uiPriority w:val="99"/>
    <w:semiHidden/>
    <w:rsid w:val="00BB17FF"/>
    <w:rPr>
      <w:color w:val="808080"/>
    </w:rPr>
  </w:style>
  <w:style w:type="paragraph" w:customStyle="1" w:styleId="interlinea0">
    <w:name w:val="interlinea 0"/>
    <w:qFormat/>
    <w:rsid w:val="00F60F35"/>
    <w:rPr>
      <w:rFonts w:ascii="Arial" w:eastAsia="Times New Roman" w:hAnsi="Arial" w:cs="Times New Roman"/>
      <w:b/>
      <w:color w:val="000000" w:themeColor="text1"/>
      <w:sz w:val="2"/>
      <w:szCs w:val="12"/>
      <w:lang w:val="it-IT" w:eastAsia="it-IT"/>
    </w:rPr>
  </w:style>
  <w:style w:type="paragraph" w:styleId="Header">
    <w:name w:val="header"/>
    <w:basedOn w:val="Normal"/>
    <w:link w:val="HeaderChar"/>
    <w:uiPriority w:val="99"/>
    <w:unhideWhenUsed/>
    <w:rsid w:val="00F62F6A"/>
    <w:pPr>
      <w:framePr w:hSpace="181" w:vSpace="181" w:wrap="around" w:vAnchor="page" w:hAnchor="text" w:y="1"/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62F6A"/>
    <w:rPr>
      <w:rFonts w:ascii="Arial" w:eastAsia="Times New Roman" w:hAnsi="Arial" w:cs="Times New Roman"/>
      <w:color w:val="000000" w:themeColor="text1"/>
      <w:sz w:val="18"/>
      <w:lang w:val="it-IT" w:eastAsia="it-IT"/>
    </w:rPr>
  </w:style>
  <w:style w:type="paragraph" w:styleId="Footer">
    <w:name w:val="footer"/>
    <w:basedOn w:val="Normal"/>
    <w:link w:val="FooterChar"/>
    <w:autoRedefine/>
    <w:uiPriority w:val="99"/>
    <w:unhideWhenUsed/>
    <w:qFormat/>
    <w:rsid w:val="00F60F35"/>
    <w:pPr>
      <w:tabs>
        <w:tab w:val="center" w:pos="4320"/>
        <w:tab w:val="right" w:pos="8640"/>
      </w:tabs>
      <w:spacing w:before="0" w:after="0" w:line="240" w:lineRule="auto"/>
    </w:pPr>
    <w:rPr>
      <w:b/>
      <w:sz w:val="14"/>
      <w:szCs w:val="12"/>
    </w:rPr>
  </w:style>
  <w:style w:type="character" w:customStyle="1" w:styleId="FooterChar">
    <w:name w:val="Footer Char"/>
    <w:basedOn w:val="DefaultParagraphFont"/>
    <w:link w:val="Footer"/>
    <w:uiPriority w:val="99"/>
    <w:rsid w:val="00F60F35"/>
    <w:rPr>
      <w:rFonts w:ascii="Arial" w:eastAsia="Times New Roman" w:hAnsi="Arial" w:cs="Times New Roman"/>
      <w:b/>
      <w:color w:val="000000" w:themeColor="text1"/>
      <w:sz w:val="14"/>
      <w:szCs w:val="12"/>
      <w:lang w:val="it-IT" w:eastAsia="it-IT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62F6A"/>
    <w:rPr>
      <w:rFonts w:ascii="Lucida Grande" w:hAnsi="Lucida Grande" w:cs="Lucida Grande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2F6A"/>
    <w:rPr>
      <w:rFonts w:ascii="Lucida Grande" w:eastAsia="Times New Roman" w:hAnsi="Lucida Grande" w:cs="Lucida Grande"/>
      <w:color w:val="000000" w:themeColor="text1"/>
      <w:sz w:val="18"/>
      <w:szCs w:val="18"/>
      <w:lang w:val="it-IT" w:eastAsia="it-IT"/>
    </w:rPr>
  </w:style>
  <w:style w:type="character" w:customStyle="1" w:styleId="Bold">
    <w:name w:val="Bold"/>
    <w:basedOn w:val="DefaultParagraphFont"/>
    <w:uiPriority w:val="1"/>
    <w:qFormat/>
    <w:rsid w:val="00F62F6A"/>
    <w:rPr>
      <w:b/>
    </w:rPr>
  </w:style>
  <w:style w:type="paragraph" w:customStyle="1" w:styleId="DataPressreleasered">
    <w:name w:val="Data_Pressrelease_red"/>
    <w:qFormat/>
    <w:rsid w:val="00F62F6A"/>
    <w:pPr>
      <w:spacing w:line="192" w:lineRule="exact"/>
    </w:pPr>
    <w:rPr>
      <w:rFonts w:ascii="Arial" w:eastAsia="Times New Roman" w:hAnsi="Arial" w:cs="Times New Roman"/>
      <w:color w:val="BD2027" w:themeColor="text2"/>
      <w:sz w:val="18"/>
      <w:lang w:val="it-IT" w:eastAsia="it-IT"/>
    </w:rPr>
  </w:style>
  <w:style w:type="character" w:styleId="FootnoteReference">
    <w:name w:val="footnote reference"/>
    <w:uiPriority w:val="99"/>
    <w:semiHidden/>
    <w:rsid w:val="00F62F6A"/>
    <w:rPr>
      <w:rFonts w:ascii="Arial" w:hAnsi="Arial"/>
      <w:sz w:val="14"/>
      <w:bdr w:val="none" w:sz="0" w:space="0" w:color="auto"/>
      <w:shd w:val="clear" w:color="auto" w:fill="auto"/>
      <w:vertAlign w:val="superscript"/>
    </w:rPr>
  </w:style>
  <w:style w:type="paragraph" w:customStyle="1" w:styleId="Gaddress">
    <w:name w:val="G_address"/>
    <w:autoRedefine/>
    <w:qFormat/>
    <w:rsid w:val="00F62F6A"/>
    <w:pPr>
      <w:spacing w:line="160" w:lineRule="exact"/>
    </w:pPr>
    <w:rPr>
      <w:rFonts w:ascii="Arial" w:eastAsia="Times New Roman" w:hAnsi="Arial" w:cs="Times New Roman"/>
      <w:color w:val="000000" w:themeColor="text1"/>
      <w:sz w:val="12"/>
      <w:szCs w:val="12"/>
      <w:lang w:val="it-IT" w:eastAsia="it-IT"/>
    </w:rPr>
  </w:style>
  <w:style w:type="paragraph" w:customStyle="1" w:styleId="Gcitydate">
    <w:name w:val="G_city/date"/>
    <w:autoRedefine/>
    <w:qFormat/>
    <w:rsid w:val="00F62F6A"/>
    <w:pPr>
      <w:spacing w:line="220" w:lineRule="exact"/>
    </w:pPr>
    <w:rPr>
      <w:rFonts w:ascii="Arial" w:eastAsia="Times New Roman" w:hAnsi="Arial" w:cs="Times New Roman"/>
      <w:color w:val="000000" w:themeColor="text1"/>
      <w:sz w:val="18"/>
      <w:lang w:val="it-IT" w:eastAsia="it-IT"/>
    </w:rPr>
  </w:style>
  <w:style w:type="paragraph" w:customStyle="1" w:styleId="Gfootnote">
    <w:name w:val="G_footnote"/>
    <w:autoRedefine/>
    <w:qFormat/>
    <w:rsid w:val="00255E9A"/>
    <w:pPr>
      <w:spacing w:before="220" w:line="168" w:lineRule="exact"/>
      <w:ind w:left="91" w:hanging="91"/>
    </w:pPr>
    <w:rPr>
      <w:rFonts w:ascii="Arial" w:eastAsia="Times New Roman" w:hAnsi="Arial" w:cs="Times New Roman"/>
      <w:color w:val="000000" w:themeColor="text1"/>
      <w:sz w:val="14"/>
      <w:szCs w:val="14"/>
      <w:lang w:val="it-IT" w:eastAsia="it-IT"/>
    </w:rPr>
  </w:style>
  <w:style w:type="character" w:customStyle="1" w:styleId="grassetto">
    <w:name w:val="grassetto"/>
    <w:basedOn w:val="DefaultParagraphFont"/>
    <w:uiPriority w:val="1"/>
    <w:qFormat/>
    <w:rsid w:val="00F62F6A"/>
    <w:rPr>
      <w:b/>
    </w:rPr>
  </w:style>
  <w:style w:type="character" w:styleId="Hyperlink">
    <w:name w:val="Hyperlink"/>
    <w:basedOn w:val="DefaultParagraphFont"/>
    <w:uiPriority w:val="99"/>
    <w:unhideWhenUsed/>
    <w:rsid w:val="00F62F6A"/>
    <w:rPr>
      <w:color w:val="BD2027" w:themeColor="hyperlink"/>
      <w:u w:val="single"/>
    </w:rPr>
  </w:style>
  <w:style w:type="character" w:customStyle="1" w:styleId="italico">
    <w:name w:val="italico"/>
    <w:basedOn w:val="DefaultParagraphFont"/>
    <w:uiPriority w:val="1"/>
    <w:qFormat/>
    <w:rsid w:val="00F62F6A"/>
    <w:rPr>
      <w:i/>
    </w:rPr>
  </w:style>
  <w:style w:type="paragraph" w:styleId="ListParagraph">
    <w:name w:val="List Paragraph"/>
    <w:aliases w:val="text bullet"/>
    <w:basedOn w:val="Normal"/>
    <w:link w:val="ListParagraphChar"/>
    <w:autoRedefine/>
    <w:uiPriority w:val="34"/>
    <w:qFormat/>
    <w:rsid w:val="00D712B3"/>
    <w:pPr>
      <w:numPr>
        <w:numId w:val="35"/>
      </w:numPr>
    </w:pPr>
  </w:style>
  <w:style w:type="table" w:styleId="TableGrid">
    <w:name w:val="Table Grid"/>
    <w:basedOn w:val="TableNormal"/>
    <w:uiPriority w:val="39"/>
    <w:rsid w:val="00F62F6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note">
    <w:name w:val="Table note"/>
    <w:qFormat/>
    <w:rsid w:val="00F62F6A"/>
    <w:pPr>
      <w:tabs>
        <w:tab w:val="left" w:pos="2939"/>
      </w:tabs>
      <w:spacing w:before="180" w:line="180" w:lineRule="exact"/>
    </w:pPr>
    <w:rPr>
      <w:rFonts w:ascii="Arial" w:eastAsia="Times New Roman" w:hAnsi="Arial" w:cs="Times New Roman"/>
      <w:color w:val="000000" w:themeColor="text1"/>
      <w:sz w:val="14"/>
      <w:szCs w:val="14"/>
      <w:lang w:val="it-IT" w:eastAsia="it-IT"/>
    </w:rPr>
  </w:style>
  <w:style w:type="paragraph" w:customStyle="1" w:styleId="Tabletitle">
    <w:name w:val="Table title"/>
    <w:autoRedefine/>
    <w:qFormat/>
    <w:rsid w:val="00F62F6A"/>
    <w:pPr>
      <w:spacing w:line="220" w:lineRule="exact"/>
    </w:pPr>
    <w:rPr>
      <w:rFonts w:ascii="Arial" w:eastAsia="Times New Roman" w:hAnsi="Arial" w:cs="Times New Roman"/>
      <w:b/>
      <w:color w:val="BD2027" w:themeColor="text2"/>
      <w:sz w:val="18"/>
      <w:lang w:val="it-IT" w:eastAsia="it-IT"/>
    </w:rPr>
  </w:style>
  <w:style w:type="paragraph" w:customStyle="1" w:styleId="tabletxt1level">
    <w:name w:val="table txt 1 level"/>
    <w:basedOn w:val="Tabletitle"/>
    <w:autoRedefine/>
    <w:qFormat/>
    <w:rsid w:val="00F62F6A"/>
    <w:pPr>
      <w:tabs>
        <w:tab w:val="left" w:pos="2939"/>
      </w:tabs>
      <w:spacing w:line="160" w:lineRule="exact"/>
    </w:pPr>
    <w:rPr>
      <w:b w:val="0"/>
      <w:color w:val="000000" w:themeColor="text1"/>
      <w:sz w:val="16"/>
      <w:szCs w:val="16"/>
    </w:rPr>
  </w:style>
  <w:style w:type="paragraph" w:customStyle="1" w:styleId="Tabletxt2levelbullet">
    <w:name w:val="Table txt 2 level_bullet"/>
    <w:basedOn w:val="tabletxt1level"/>
    <w:autoRedefine/>
    <w:qFormat/>
    <w:rsid w:val="00F62F6A"/>
    <w:pPr>
      <w:numPr>
        <w:numId w:val="1"/>
      </w:numPr>
    </w:pPr>
  </w:style>
  <w:style w:type="paragraph" w:customStyle="1" w:styleId="tabletxt3levelbullet">
    <w:name w:val="table txt 3 level_bullet"/>
    <w:basedOn w:val="tabletxt1level"/>
    <w:autoRedefine/>
    <w:qFormat/>
    <w:rsid w:val="00F62F6A"/>
    <w:pPr>
      <w:numPr>
        <w:numId w:val="2"/>
      </w:numPr>
    </w:pPr>
  </w:style>
  <w:style w:type="paragraph" w:customStyle="1" w:styleId="textbullet">
    <w:name w:val="text_bullet"/>
    <w:basedOn w:val="ListParagraph"/>
    <w:autoRedefine/>
    <w:qFormat/>
    <w:rsid w:val="00F62F6A"/>
    <w:pPr>
      <w:numPr>
        <w:numId w:val="3"/>
      </w:numPr>
      <w:contextualSpacing w:val="0"/>
    </w:pPr>
    <w:rPr>
      <w:szCs w:val="18"/>
    </w:rPr>
  </w:style>
  <w:style w:type="paragraph" w:customStyle="1" w:styleId="GcoverGeneraliGroup">
    <w:name w:val="G_cover_Generali Group"/>
    <w:link w:val="GcoverGeneraliGroupCarattere"/>
    <w:qFormat/>
    <w:rsid w:val="009A375A"/>
    <w:pPr>
      <w:tabs>
        <w:tab w:val="left" w:pos="3517"/>
      </w:tabs>
      <w:spacing w:line="320" w:lineRule="exact"/>
    </w:pPr>
    <w:rPr>
      <w:rFonts w:ascii="Arial" w:eastAsia="Times New Roman" w:hAnsi="Arial" w:cs="Times New Roman"/>
      <w:b/>
      <w:color w:val="000000" w:themeColor="text1"/>
      <w:sz w:val="32"/>
      <w:szCs w:val="32"/>
      <w:lang w:val="it-IT" w:eastAsia="it-IT"/>
    </w:rPr>
  </w:style>
  <w:style w:type="character" w:customStyle="1" w:styleId="GcoverGeneraliGroupCarattere">
    <w:name w:val="G_cover_Generali Group Carattere"/>
    <w:basedOn w:val="DefaultParagraphFont"/>
    <w:link w:val="GcoverGeneraliGroup"/>
    <w:rsid w:val="009A375A"/>
    <w:rPr>
      <w:rFonts w:ascii="Arial" w:eastAsia="Times New Roman" w:hAnsi="Arial" w:cs="Times New Roman"/>
      <w:b/>
      <w:color w:val="000000" w:themeColor="text1"/>
      <w:sz w:val="32"/>
      <w:szCs w:val="32"/>
      <w:lang w:val="it-IT" w:eastAsia="it-IT"/>
    </w:rPr>
  </w:style>
  <w:style w:type="paragraph" w:customStyle="1" w:styleId="GcoverTitle">
    <w:name w:val="G cover Title"/>
    <w:basedOn w:val="GcoverGeneraliGroup"/>
    <w:qFormat/>
    <w:rsid w:val="0019399E"/>
    <w:pPr>
      <w:spacing w:line="440" w:lineRule="exact"/>
    </w:pPr>
    <w:rPr>
      <w:b w:val="0"/>
      <w:caps/>
      <w:sz w:val="36"/>
    </w:rPr>
  </w:style>
  <w:style w:type="paragraph" w:customStyle="1" w:styleId="Gcoversubtitle">
    <w:name w:val="G cover_subtitle"/>
    <w:basedOn w:val="GcoverTitle"/>
    <w:qFormat/>
    <w:rsid w:val="009213CB"/>
    <w:pPr>
      <w:spacing w:line="280" w:lineRule="exact"/>
    </w:pPr>
    <w:rPr>
      <w:caps w:val="0"/>
      <w:sz w:val="22"/>
    </w:rPr>
  </w:style>
  <w:style w:type="paragraph" w:customStyle="1" w:styleId="Gcoverwebsitesite">
    <w:name w:val="G_cover_websitesite"/>
    <w:qFormat/>
    <w:rsid w:val="0045302A"/>
    <w:rPr>
      <w:rFonts w:ascii="Arial" w:eastAsia="Times New Roman" w:hAnsi="Arial" w:cs="Times New Roman"/>
      <w:color w:val="BD2027" w:themeColor="text2"/>
      <w:sz w:val="18"/>
      <w:lang w:val="it-IT" w:eastAsia="it-IT"/>
    </w:rPr>
  </w:style>
  <w:style w:type="paragraph" w:customStyle="1" w:styleId="Gindextitle">
    <w:name w:val="G_index_title"/>
    <w:qFormat/>
    <w:rsid w:val="005C703A"/>
    <w:pPr>
      <w:spacing w:after="440" w:line="220" w:lineRule="exact"/>
    </w:pPr>
    <w:rPr>
      <w:rFonts w:ascii="Arial" w:eastAsia="Times New Roman" w:hAnsi="Arial" w:cs="Times New Roman"/>
      <w:b/>
      <w:caps/>
      <w:color w:val="BD2027" w:themeColor="text2"/>
      <w:sz w:val="22"/>
      <w:lang w:val="it-IT" w:eastAsia="it-I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F3743"/>
    <w:pPr>
      <w:spacing w:before="0"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F3743"/>
    <w:rPr>
      <w:rFonts w:ascii="Arial" w:eastAsia="Times New Roman" w:hAnsi="Arial" w:cs="Times New Roman"/>
      <w:color w:val="000000" w:themeColor="text1"/>
      <w:sz w:val="20"/>
      <w:szCs w:val="20"/>
      <w:lang w:val="it-IT" w:eastAsia="it-IT"/>
    </w:rPr>
  </w:style>
  <w:style w:type="paragraph" w:customStyle="1" w:styleId="IntroductionTitle">
    <w:name w:val="Introduction Title"/>
    <w:qFormat/>
    <w:rsid w:val="00895CC2"/>
    <w:pPr>
      <w:spacing w:after="220"/>
      <w:contextualSpacing/>
    </w:pPr>
    <w:rPr>
      <w:rFonts w:ascii="Arial" w:eastAsia="Times New Roman" w:hAnsi="Arial" w:cs="Times New Roman"/>
      <w:color w:val="BD2027" w:themeColor="text2"/>
      <w:sz w:val="36"/>
      <w:szCs w:val="36"/>
      <w:lang w:val="it-IT" w:eastAsia="it-IT"/>
    </w:rPr>
  </w:style>
  <w:style w:type="paragraph" w:styleId="TOC2">
    <w:name w:val="toc 2"/>
    <w:basedOn w:val="Normal"/>
    <w:next w:val="Normal"/>
    <w:autoRedefine/>
    <w:uiPriority w:val="39"/>
    <w:unhideWhenUsed/>
    <w:rsid w:val="00B034AF"/>
    <w:pPr>
      <w:tabs>
        <w:tab w:val="left" w:pos="847"/>
        <w:tab w:val="right" w:leader="dot" w:pos="10188"/>
      </w:tabs>
      <w:spacing w:before="0"/>
      <w:ind w:left="357"/>
    </w:pPr>
    <w:rPr>
      <w:szCs w:val="18"/>
    </w:rPr>
  </w:style>
  <w:style w:type="paragraph" w:styleId="TOC1">
    <w:name w:val="toc 1"/>
    <w:basedOn w:val="Normal"/>
    <w:next w:val="TOC2"/>
    <w:autoRedefine/>
    <w:uiPriority w:val="39"/>
    <w:unhideWhenUsed/>
    <w:rsid w:val="003D43E2"/>
    <w:pPr>
      <w:spacing w:before="0"/>
      <w:contextualSpacing w:val="0"/>
    </w:pPr>
    <w:rPr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986AE2"/>
    <w:pPr>
      <w:spacing w:before="0" w:after="0"/>
      <w:ind w:left="360"/>
    </w:pPr>
    <w:rPr>
      <w:rFonts w:asciiTheme="minorHAnsi" w:hAnsiTheme="minorHAnsi"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8024B5"/>
    <w:pPr>
      <w:spacing w:before="0" w:after="0"/>
      <w:ind w:left="54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8024B5"/>
    <w:pPr>
      <w:spacing w:before="0" w:after="0"/>
      <w:ind w:left="72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8024B5"/>
    <w:pPr>
      <w:spacing w:before="0" w:after="0"/>
      <w:ind w:left="9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8024B5"/>
    <w:pPr>
      <w:spacing w:before="0" w:after="0"/>
      <w:ind w:left="108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8024B5"/>
    <w:pPr>
      <w:spacing w:before="0" w:after="0"/>
      <w:ind w:left="126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8024B5"/>
    <w:pPr>
      <w:spacing w:before="0" w:after="0"/>
      <w:ind w:left="1440"/>
    </w:pPr>
    <w:rPr>
      <w:rFonts w:asciiTheme="minorHAnsi" w:hAnsiTheme="minorHAnsi"/>
      <w:sz w:val="20"/>
      <w:szCs w:val="20"/>
    </w:rPr>
  </w:style>
  <w:style w:type="paragraph" w:styleId="TOCHeading">
    <w:name w:val="TOC Heading"/>
    <w:basedOn w:val="Heading1"/>
    <w:next w:val="Normal"/>
    <w:autoRedefine/>
    <w:uiPriority w:val="39"/>
    <w:unhideWhenUsed/>
    <w:qFormat/>
    <w:rsid w:val="003D43E2"/>
    <w:pPr>
      <w:numPr>
        <w:numId w:val="0"/>
      </w:numPr>
      <w:spacing w:after="440" w:line="220" w:lineRule="exact"/>
      <w:outlineLvl w:val="9"/>
    </w:pPr>
    <w:rPr>
      <w:rFonts w:eastAsiaTheme="majorEastAsia" w:cstheme="majorBidi"/>
      <w:b/>
      <w:bCs/>
      <w:caps/>
      <w:sz w:val="22"/>
      <w:szCs w:val="22"/>
      <w:lang w:val="en-US" w:eastAsia="en-US"/>
    </w:rPr>
  </w:style>
  <w:style w:type="table" w:styleId="GridTable4-Accent3">
    <w:name w:val="Grid Table 4 Accent 3"/>
    <w:basedOn w:val="TableNormal"/>
    <w:uiPriority w:val="49"/>
    <w:rsid w:val="00373F44"/>
    <w:rPr>
      <w:sz w:val="22"/>
      <w:szCs w:val="22"/>
      <w:lang w:eastAsia="zh-CN"/>
    </w:rPr>
    <w:tblPr>
      <w:tblStyleRowBandSize w:val="1"/>
      <w:tblStyleColBandSize w:val="1"/>
      <w:tblBorders>
        <w:top w:val="single" w:sz="4" w:space="0" w:color="F1CFC2" w:themeColor="accent3" w:themeTint="99"/>
        <w:left w:val="single" w:sz="4" w:space="0" w:color="F1CFC2" w:themeColor="accent3" w:themeTint="99"/>
        <w:bottom w:val="single" w:sz="4" w:space="0" w:color="F1CFC2" w:themeColor="accent3" w:themeTint="99"/>
        <w:right w:val="single" w:sz="4" w:space="0" w:color="F1CFC2" w:themeColor="accent3" w:themeTint="99"/>
        <w:insideH w:val="single" w:sz="4" w:space="0" w:color="F1CFC2" w:themeColor="accent3" w:themeTint="99"/>
        <w:insideV w:val="single" w:sz="4" w:space="0" w:color="F1CFC2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9B09A" w:themeColor="accent3"/>
          <w:left w:val="single" w:sz="4" w:space="0" w:color="E9B09A" w:themeColor="accent3"/>
          <w:bottom w:val="single" w:sz="4" w:space="0" w:color="E9B09A" w:themeColor="accent3"/>
          <w:right w:val="single" w:sz="4" w:space="0" w:color="E9B09A" w:themeColor="accent3"/>
          <w:insideH w:val="nil"/>
          <w:insideV w:val="nil"/>
        </w:tcBorders>
        <w:shd w:val="clear" w:color="auto" w:fill="E9B09A" w:themeFill="accent3"/>
      </w:tcPr>
    </w:tblStylePr>
    <w:tblStylePr w:type="lastRow">
      <w:rPr>
        <w:b/>
        <w:bCs/>
      </w:rPr>
      <w:tblPr/>
      <w:tcPr>
        <w:tcBorders>
          <w:top w:val="double" w:sz="4" w:space="0" w:color="E9B09A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FEA" w:themeFill="accent3" w:themeFillTint="33"/>
      </w:tcPr>
    </w:tblStylePr>
    <w:tblStylePr w:type="band1Horz">
      <w:tblPr/>
      <w:tcPr>
        <w:shd w:val="clear" w:color="auto" w:fill="FAEFEA" w:themeFill="accent3" w:themeFillTint="33"/>
      </w:tcPr>
    </w:tblStylePr>
  </w:style>
  <w:style w:type="character" w:customStyle="1" w:styleId="Heading4Char">
    <w:name w:val="Heading 4 Char"/>
    <w:basedOn w:val="DefaultParagraphFont"/>
    <w:link w:val="Heading4"/>
    <w:uiPriority w:val="9"/>
    <w:rsid w:val="00D24752"/>
    <w:rPr>
      <w:rFonts w:asciiTheme="majorHAnsi" w:eastAsiaTheme="majorEastAsia" w:hAnsiTheme="majorHAnsi" w:cstheme="majorBidi"/>
      <w:i/>
      <w:iCs/>
      <w:color w:val="8D181D" w:themeColor="accent1" w:themeShade="BF"/>
      <w:sz w:val="22"/>
      <w:szCs w:val="22"/>
      <w:lang w:eastAsia="zh-CN"/>
    </w:rPr>
  </w:style>
  <w:style w:type="character" w:customStyle="1" w:styleId="Heading5Char">
    <w:name w:val="Heading 5 Char"/>
    <w:basedOn w:val="DefaultParagraphFont"/>
    <w:link w:val="Heading5"/>
    <w:uiPriority w:val="9"/>
    <w:rsid w:val="00D24752"/>
    <w:rPr>
      <w:rFonts w:asciiTheme="majorHAnsi" w:eastAsiaTheme="majorEastAsia" w:hAnsiTheme="majorHAnsi" w:cstheme="majorBidi"/>
      <w:color w:val="8D181D" w:themeColor="accent1" w:themeShade="BF"/>
      <w:sz w:val="22"/>
      <w:szCs w:val="22"/>
      <w:lang w:eastAsia="zh-C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24752"/>
    <w:rPr>
      <w:rFonts w:asciiTheme="majorHAnsi" w:eastAsiaTheme="majorEastAsia" w:hAnsiTheme="majorHAnsi" w:cstheme="majorBidi"/>
      <w:color w:val="5E1013" w:themeColor="accent1" w:themeShade="7F"/>
      <w:sz w:val="22"/>
      <w:szCs w:val="22"/>
      <w:lang w:eastAsia="zh-CN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24752"/>
    <w:rPr>
      <w:rFonts w:asciiTheme="majorHAnsi" w:eastAsiaTheme="majorEastAsia" w:hAnsiTheme="majorHAnsi" w:cstheme="majorBidi"/>
      <w:i/>
      <w:iCs/>
      <w:color w:val="5E1013" w:themeColor="accent1" w:themeShade="7F"/>
      <w:sz w:val="22"/>
      <w:szCs w:val="22"/>
      <w:lang w:eastAsia="zh-CN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24752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zh-CN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2475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zh-CN"/>
    </w:rPr>
  </w:style>
  <w:style w:type="paragraph" w:customStyle="1" w:styleId="Default">
    <w:name w:val="Default"/>
    <w:rsid w:val="00D24752"/>
    <w:pPr>
      <w:autoSpaceDE w:val="0"/>
      <w:autoSpaceDN w:val="0"/>
      <w:adjustRightInd w:val="0"/>
    </w:pPr>
    <w:rPr>
      <w:rFonts w:ascii="Segoe UI" w:hAnsi="Segoe UI" w:cs="Segoe UI"/>
      <w:color w:val="000000"/>
      <w:lang w:eastAsia="zh-CN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24752"/>
    <w:pPr>
      <w:widowControl/>
      <w:spacing w:before="0" w:after="160" w:line="240" w:lineRule="auto"/>
      <w:contextualSpacing w:val="0"/>
    </w:pPr>
    <w:rPr>
      <w:rFonts w:asciiTheme="minorHAnsi" w:eastAsiaTheme="minorEastAsia" w:hAnsiTheme="minorHAnsi" w:cstheme="minorBidi"/>
      <w:color w:val="auto"/>
      <w:sz w:val="20"/>
      <w:szCs w:val="20"/>
      <w:lang w:val="en-US" w:eastAsia="zh-CN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24752"/>
    <w:rPr>
      <w:sz w:val="20"/>
      <w:szCs w:val="20"/>
      <w:lang w:eastAsia="zh-CN"/>
    </w:rPr>
  </w:style>
  <w:style w:type="character" w:styleId="CommentReference">
    <w:name w:val="annotation reference"/>
    <w:basedOn w:val="DefaultParagraphFont"/>
    <w:uiPriority w:val="99"/>
    <w:semiHidden/>
    <w:unhideWhenUsed/>
    <w:rsid w:val="00D24752"/>
    <w:rPr>
      <w:sz w:val="16"/>
      <w:szCs w:val="16"/>
    </w:rPr>
  </w:style>
  <w:style w:type="paragraph" w:styleId="NormalWeb">
    <w:name w:val="Normal (Web)"/>
    <w:basedOn w:val="Normal"/>
    <w:uiPriority w:val="99"/>
    <w:unhideWhenUsed/>
    <w:rsid w:val="00D24752"/>
    <w:pPr>
      <w:widowControl/>
      <w:spacing w:before="100" w:beforeAutospacing="1" w:after="100" w:afterAutospacing="1" w:line="240" w:lineRule="auto"/>
      <w:contextualSpacing w:val="0"/>
    </w:pPr>
    <w:rPr>
      <w:rFonts w:ascii="Times New Roman" w:hAnsi="Times New Roman"/>
      <w:color w:val="auto"/>
      <w:sz w:val="24"/>
      <w:lang w:val="en-US" w:eastAsia="zh-CN"/>
    </w:rPr>
  </w:style>
  <w:style w:type="paragraph" w:customStyle="1" w:styleId="Bullet">
    <w:name w:val="Bullet"/>
    <w:basedOn w:val="Normal"/>
    <w:rsid w:val="00D24752"/>
    <w:pPr>
      <w:keepLines/>
      <w:widowControl/>
      <w:numPr>
        <w:numId w:val="5"/>
      </w:numPr>
      <w:spacing w:before="120" w:after="160" w:line="256" w:lineRule="auto"/>
      <w:ind w:right="864"/>
      <w:contextualSpacing w:val="0"/>
    </w:pPr>
    <w:rPr>
      <w:rFonts w:ascii="Utopia" w:eastAsiaTheme="minorHAnsi" w:hAnsi="Utopia" w:cstheme="minorBidi"/>
      <w:color w:val="auto"/>
      <w:szCs w:val="22"/>
      <w:lang w:val="en-US" w:eastAsia="en-US"/>
    </w:rPr>
  </w:style>
  <w:style w:type="character" w:customStyle="1" w:styleId="CodeInline">
    <w:name w:val="Code Inline"/>
    <w:rsid w:val="00D24752"/>
    <w:rPr>
      <w:rFonts w:ascii="TheSansMonoConNormal" w:hAnsi="TheSansMonoConNormal" w:hint="default"/>
      <w:color w:val="auto"/>
      <w:sz w:val="18"/>
      <w:bdr w:val="none" w:sz="0" w:space="0" w:color="auto" w:frame="1"/>
    </w:rPr>
  </w:style>
  <w:style w:type="character" w:styleId="Emphasis">
    <w:name w:val="Emphasis"/>
    <w:basedOn w:val="DefaultParagraphFont"/>
    <w:uiPriority w:val="20"/>
    <w:qFormat/>
    <w:rsid w:val="00D24752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D24752"/>
    <w:rPr>
      <w:color w:val="C25439" w:themeColor="followedHyperlink"/>
      <w:u w:val="single"/>
    </w:rPr>
  </w:style>
  <w:style w:type="paragraph" w:customStyle="1" w:styleId="paragraph">
    <w:name w:val="paragraph"/>
    <w:basedOn w:val="Normal"/>
    <w:rsid w:val="00D24752"/>
    <w:pPr>
      <w:widowControl/>
      <w:spacing w:before="100" w:beforeAutospacing="1" w:after="100" w:afterAutospacing="1" w:line="240" w:lineRule="auto"/>
      <w:contextualSpacing w:val="0"/>
    </w:pPr>
    <w:rPr>
      <w:rFonts w:ascii="Times New Roman" w:hAnsi="Times New Roman"/>
      <w:color w:val="auto"/>
      <w:sz w:val="24"/>
      <w:lang w:val="en-US" w:eastAsia="zh-TW"/>
    </w:rPr>
  </w:style>
  <w:style w:type="character" w:customStyle="1" w:styleId="normaltextrun">
    <w:name w:val="normaltextrun"/>
    <w:basedOn w:val="DefaultParagraphFont"/>
    <w:rsid w:val="00D24752"/>
  </w:style>
  <w:style w:type="character" w:customStyle="1" w:styleId="eop">
    <w:name w:val="eop"/>
    <w:basedOn w:val="DefaultParagraphFont"/>
    <w:rsid w:val="00D24752"/>
  </w:style>
  <w:style w:type="character" w:customStyle="1" w:styleId="contextualspellingandgrammarerror">
    <w:name w:val="contextualspellingandgrammarerror"/>
    <w:basedOn w:val="DefaultParagraphFont"/>
    <w:rsid w:val="00D24752"/>
  </w:style>
  <w:style w:type="character" w:customStyle="1" w:styleId="spellingerror">
    <w:name w:val="spellingerror"/>
    <w:basedOn w:val="DefaultParagraphFont"/>
    <w:rsid w:val="00D24752"/>
  </w:style>
  <w:style w:type="table" w:styleId="GridTable4-Accent1">
    <w:name w:val="Grid Table 4 Accent 1"/>
    <w:basedOn w:val="TableNormal"/>
    <w:uiPriority w:val="49"/>
    <w:rsid w:val="00D24752"/>
    <w:rPr>
      <w:rFonts w:eastAsiaTheme="minorHAnsi"/>
      <w:sz w:val="22"/>
      <w:szCs w:val="22"/>
    </w:rPr>
    <w:tblPr>
      <w:tblStyleRowBandSize w:val="1"/>
      <w:tblStyleColBandSize w:val="1"/>
      <w:tblBorders>
        <w:top w:val="single" w:sz="4" w:space="0" w:color="E56A6F" w:themeColor="accent1" w:themeTint="99"/>
        <w:left w:val="single" w:sz="4" w:space="0" w:color="E56A6F" w:themeColor="accent1" w:themeTint="99"/>
        <w:bottom w:val="single" w:sz="4" w:space="0" w:color="E56A6F" w:themeColor="accent1" w:themeTint="99"/>
        <w:right w:val="single" w:sz="4" w:space="0" w:color="E56A6F" w:themeColor="accent1" w:themeTint="99"/>
        <w:insideH w:val="single" w:sz="4" w:space="0" w:color="E56A6F" w:themeColor="accent1" w:themeTint="99"/>
        <w:insideV w:val="single" w:sz="4" w:space="0" w:color="E56A6F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D2027" w:themeColor="accent1"/>
          <w:left w:val="single" w:sz="4" w:space="0" w:color="BD2027" w:themeColor="accent1"/>
          <w:bottom w:val="single" w:sz="4" w:space="0" w:color="BD2027" w:themeColor="accent1"/>
          <w:right w:val="single" w:sz="4" w:space="0" w:color="BD2027" w:themeColor="accent1"/>
          <w:insideH w:val="nil"/>
          <w:insideV w:val="nil"/>
        </w:tcBorders>
        <w:shd w:val="clear" w:color="auto" w:fill="BD2027" w:themeFill="accent1"/>
      </w:tcPr>
    </w:tblStylePr>
    <w:tblStylePr w:type="lastRow">
      <w:rPr>
        <w:b/>
        <w:bCs/>
      </w:rPr>
      <w:tblPr/>
      <w:tcPr>
        <w:tcBorders>
          <w:top w:val="double" w:sz="4" w:space="0" w:color="BD2027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CDCF" w:themeFill="accent1" w:themeFillTint="33"/>
      </w:tcPr>
    </w:tblStylePr>
    <w:tblStylePr w:type="band1Horz">
      <w:tblPr/>
      <w:tcPr>
        <w:shd w:val="clear" w:color="auto" w:fill="F6CDCF" w:themeFill="accent1" w:themeFillTint="33"/>
      </w:tcPr>
    </w:tblStylePr>
  </w:style>
  <w:style w:type="table" w:styleId="PlainTable1">
    <w:name w:val="Plain Table 1"/>
    <w:basedOn w:val="TableNormal"/>
    <w:uiPriority w:val="41"/>
    <w:rsid w:val="00D24752"/>
    <w:pPr>
      <w:spacing w:before="100"/>
    </w:pPr>
    <w:rPr>
      <w:sz w:val="20"/>
      <w:szCs w:val="20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24752"/>
    <w:rPr>
      <w:color w:val="605E5C"/>
      <w:shd w:val="clear" w:color="auto" w:fill="E1DFDD"/>
    </w:rPr>
  </w:style>
  <w:style w:type="character" w:styleId="IntenseEmphasis">
    <w:name w:val="Intense Emphasis"/>
    <w:basedOn w:val="DefaultParagraphFont"/>
    <w:uiPriority w:val="21"/>
    <w:qFormat/>
    <w:rsid w:val="00D24752"/>
    <w:rPr>
      <w:i/>
      <w:iCs/>
      <w:color w:val="BD2027" w:themeColor="accent1"/>
    </w:rPr>
  </w:style>
  <w:style w:type="character" w:styleId="UnresolvedMention">
    <w:name w:val="Unresolved Mention"/>
    <w:basedOn w:val="DefaultParagraphFont"/>
    <w:uiPriority w:val="99"/>
    <w:semiHidden/>
    <w:unhideWhenUsed/>
    <w:rsid w:val="00D24752"/>
    <w:rPr>
      <w:color w:val="605E5C"/>
      <w:shd w:val="clear" w:color="auto" w:fill="E1DFDD"/>
    </w:rPr>
  </w:style>
  <w:style w:type="character" w:customStyle="1" w:styleId="ListParagraphChar">
    <w:name w:val="List Paragraph Char"/>
    <w:aliases w:val="text bullet Char"/>
    <w:basedOn w:val="DefaultParagraphFont"/>
    <w:link w:val="ListParagraph"/>
    <w:uiPriority w:val="34"/>
    <w:locked/>
    <w:rsid w:val="00D712B3"/>
    <w:rPr>
      <w:rFonts w:ascii="Arial" w:eastAsia="Times New Roman" w:hAnsi="Arial" w:cs="Times New Roman"/>
      <w:color w:val="000000" w:themeColor="text1"/>
      <w:sz w:val="18"/>
      <w:lang w:val="it-IT" w:eastAsia="it-IT"/>
    </w:rPr>
  </w:style>
  <w:style w:type="paragraph" w:styleId="Caption">
    <w:name w:val="caption"/>
    <w:basedOn w:val="Normal"/>
    <w:next w:val="Normal"/>
    <w:uiPriority w:val="35"/>
    <w:unhideWhenUsed/>
    <w:qFormat/>
    <w:rsid w:val="00D24752"/>
    <w:pPr>
      <w:widowControl/>
      <w:spacing w:before="0" w:after="200" w:line="240" w:lineRule="auto"/>
      <w:contextualSpacing w:val="0"/>
    </w:pPr>
    <w:rPr>
      <w:rFonts w:asciiTheme="minorHAnsi" w:eastAsiaTheme="minorEastAsia" w:hAnsiTheme="minorHAnsi" w:cstheme="minorBidi"/>
      <w:i/>
      <w:iCs/>
      <w:color w:val="BD2027" w:themeColor="text2"/>
      <w:szCs w:val="18"/>
      <w:lang w:val="en-US" w:eastAsia="zh-CN"/>
    </w:rPr>
  </w:style>
  <w:style w:type="paragraph" w:customStyle="1" w:styleId="calibre20">
    <w:name w:val="calibre20"/>
    <w:basedOn w:val="Normal"/>
    <w:rsid w:val="00D24752"/>
    <w:pPr>
      <w:widowControl/>
      <w:spacing w:before="100" w:beforeAutospacing="1" w:after="100" w:afterAutospacing="1" w:line="240" w:lineRule="auto"/>
      <w:contextualSpacing w:val="0"/>
    </w:pPr>
    <w:rPr>
      <w:rFonts w:ascii="Times New Roman" w:hAnsi="Times New Roman"/>
      <w:color w:val="auto"/>
      <w:sz w:val="24"/>
      <w:lang w:val="en-US" w:eastAsia="zh-CN"/>
    </w:rPr>
  </w:style>
  <w:style w:type="character" w:styleId="Strong">
    <w:name w:val="Strong"/>
    <w:basedOn w:val="DefaultParagraphFont"/>
    <w:uiPriority w:val="22"/>
    <w:qFormat/>
    <w:rsid w:val="00D24752"/>
    <w:rPr>
      <w:b/>
      <w:bCs/>
    </w:rPr>
  </w:style>
  <w:style w:type="paragraph" w:customStyle="1" w:styleId="BulletLevel5">
    <w:name w:val="Bullet Level 5"/>
    <w:basedOn w:val="Normal"/>
    <w:rsid w:val="00D24752"/>
    <w:pPr>
      <w:widowControl/>
      <w:numPr>
        <w:numId w:val="6"/>
      </w:numPr>
      <w:tabs>
        <w:tab w:val="clear" w:pos="720"/>
        <w:tab w:val="num" w:pos="2160"/>
      </w:tabs>
      <w:spacing w:before="0" w:after="180" w:line="240" w:lineRule="auto"/>
      <w:ind w:left="2160"/>
      <w:contextualSpacing w:val="0"/>
    </w:pPr>
    <w:rPr>
      <w:color w:val="auto"/>
      <w:sz w:val="22"/>
      <w:szCs w:val="20"/>
      <w:lang w:val="en-US" w:eastAsia="en-US"/>
    </w:rPr>
  </w:style>
  <w:style w:type="table" w:styleId="PlainTable5">
    <w:name w:val="Plain Table 5"/>
    <w:basedOn w:val="TableNormal"/>
    <w:uiPriority w:val="45"/>
    <w:rsid w:val="00D24752"/>
    <w:rPr>
      <w:sz w:val="22"/>
      <w:szCs w:val="22"/>
      <w:lang w:eastAsia="zh-CN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ListNumber">
    <w:name w:val="List Number"/>
    <w:basedOn w:val="Normal"/>
    <w:rsid w:val="00D24752"/>
    <w:pPr>
      <w:widowControl/>
      <w:numPr>
        <w:numId w:val="7"/>
      </w:numPr>
      <w:spacing w:before="80" w:after="80" w:line="240" w:lineRule="auto"/>
    </w:pPr>
    <w:rPr>
      <w:rFonts w:ascii="Calibri" w:hAnsi="Calibri"/>
      <w:color w:val="auto"/>
      <w:sz w:val="22"/>
      <w:szCs w:val="20"/>
      <w:lang w:val="en-GB" w:eastAsia="en-US"/>
    </w:rPr>
  </w:style>
  <w:style w:type="table" w:styleId="GridTable1Light-Accent1">
    <w:name w:val="Grid Table 1 Light Accent 1"/>
    <w:basedOn w:val="TableNormal"/>
    <w:uiPriority w:val="46"/>
    <w:rsid w:val="00D24752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4" w:space="0" w:color="EE9C9F" w:themeColor="accent1" w:themeTint="66"/>
        <w:left w:val="single" w:sz="4" w:space="0" w:color="EE9C9F" w:themeColor="accent1" w:themeTint="66"/>
        <w:bottom w:val="single" w:sz="4" w:space="0" w:color="EE9C9F" w:themeColor="accent1" w:themeTint="66"/>
        <w:right w:val="single" w:sz="4" w:space="0" w:color="EE9C9F" w:themeColor="accent1" w:themeTint="66"/>
        <w:insideH w:val="single" w:sz="4" w:space="0" w:color="EE9C9F" w:themeColor="accent1" w:themeTint="66"/>
        <w:insideV w:val="single" w:sz="4" w:space="0" w:color="EE9C9F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E56A6F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56A6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Title">
    <w:name w:val="Title"/>
    <w:basedOn w:val="Normal"/>
    <w:next w:val="Normal"/>
    <w:link w:val="TitleChar"/>
    <w:uiPriority w:val="10"/>
    <w:qFormat/>
    <w:rsid w:val="00D24752"/>
    <w:pPr>
      <w:widowControl/>
      <w:spacing w:before="0" w:after="0" w:line="240" w:lineRule="auto"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  <w:lang w:val="en-US" w:eastAsia="zh-CN"/>
    </w:rPr>
  </w:style>
  <w:style w:type="character" w:customStyle="1" w:styleId="TitleChar">
    <w:name w:val="Title Char"/>
    <w:basedOn w:val="DefaultParagraphFont"/>
    <w:link w:val="Title"/>
    <w:uiPriority w:val="10"/>
    <w:rsid w:val="00D24752"/>
    <w:rPr>
      <w:rFonts w:asciiTheme="majorHAnsi" w:eastAsiaTheme="majorEastAsia" w:hAnsiTheme="majorHAnsi" w:cstheme="majorBidi"/>
      <w:spacing w:val="-10"/>
      <w:kern w:val="28"/>
      <w:sz w:val="56"/>
      <w:szCs w:val="56"/>
      <w:lang w:eastAsia="zh-CN"/>
    </w:rPr>
  </w:style>
  <w:style w:type="character" w:styleId="BookTitle">
    <w:name w:val="Book Title"/>
    <w:basedOn w:val="DefaultParagraphFont"/>
    <w:uiPriority w:val="33"/>
    <w:qFormat/>
    <w:rsid w:val="00D24752"/>
    <w:rPr>
      <w:b/>
      <w:bCs/>
      <w:i/>
      <w:iCs/>
      <w:spacing w:val="5"/>
    </w:rPr>
  </w:style>
  <w:style w:type="table" w:styleId="ListTable4-Accent2">
    <w:name w:val="List Table 4 Accent 2"/>
    <w:basedOn w:val="TableNormal"/>
    <w:uiPriority w:val="49"/>
    <w:rsid w:val="00D24752"/>
    <w:rPr>
      <w:sz w:val="22"/>
      <w:szCs w:val="22"/>
      <w:lang w:eastAsia="zh-CN"/>
    </w:rPr>
    <w:tblPr>
      <w:tblStyleRowBandSize w:val="1"/>
      <w:tblStyleColBandSize w:val="1"/>
      <w:tblBorders>
        <w:top w:val="single" w:sz="4" w:space="0" w:color="DB9786" w:themeColor="accent2" w:themeTint="99"/>
        <w:left w:val="single" w:sz="4" w:space="0" w:color="DB9786" w:themeColor="accent2" w:themeTint="99"/>
        <w:bottom w:val="single" w:sz="4" w:space="0" w:color="DB9786" w:themeColor="accent2" w:themeTint="99"/>
        <w:right w:val="single" w:sz="4" w:space="0" w:color="DB9786" w:themeColor="accent2" w:themeTint="99"/>
        <w:insideH w:val="single" w:sz="4" w:space="0" w:color="DB978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25439" w:themeColor="accent2"/>
          <w:left w:val="single" w:sz="4" w:space="0" w:color="C25439" w:themeColor="accent2"/>
          <w:bottom w:val="single" w:sz="4" w:space="0" w:color="C25439" w:themeColor="accent2"/>
          <w:right w:val="single" w:sz="4" w:space="0" w:color="C25439" w:themeColor="accent2"/>
          <w:insideH w:val="nil"/>
        </w:tcBorders>
        <w:shd w:val="clear" w:color="auto" w:fill="C25439" w:themeFill="accent2"/>
      </w:tcPr>
    </w:tblStylePr>
    <w:tblStylePr w:type="lastRow">
      <w:rPr>
        <w:b/>
        <w:bCs/>
      </w:rPr>
      <w:tblPr/>
      <w:tcPr>
        <w:tcBorders>
          <w:top w:val="double" w:sz="4" w:space="0" w:color="DB978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3DCD6" w:themeFill="accent2" w:themeFillTint="33"/>
      </w:tcPr>
    </w:tblStylePr>
    <w:tblStylePr w:type="band1Horz">
      <w:tblPr/>
      <w:tcPr>
        <w:shd w:val="clear" w:color="auto" w:fill="F3DCD6" w:themeFill="accent2" w:themeFillTint="33"/>
      </w:tcPr>
    </w:tblStylePr>
  </w:style>
  <w:style w:type="table" w:styleId="GridTable2">
    <w:name w:val="Grid Table 2"/>
    <w:basedOn w:val="TableNormal"/>
    <w:uiPriority w:val="47"/>
    <w:rsid w:val="00D24752"/>
    <w:rPr>
      <w:sz w:val="22"/>
      <w:szCs w:val="22"/>
      <w:lang w:eastAsia="zh-CN"/>
    </w:r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3">
    <w:name w:val="Grid Table 2 Accent 3"/>
    <w:basedOn w:val="TableNormal"/>
    <w:uiPriority w:val="47"/>
    <w:rsid w:val="00D24752"/>
    <w:rPr>
      <w:sz w:val="22"/>
      <w:szCs w:val="22"/>
      <w:lang w:eastAsia="zh-CN"/>
    </w:rPr>
    <w:tblPr>
      <w:tblStyleRowBandSize w:val="1"/>
      <w:tblStyleColBandSize w:val="1"/>
      <w:tblBorders>
        <w:top w:val="single" w:sz="2" w:space="0" w:color="F1CFC2" w:themeColor="accent3" w:themeTint="99"/>
        <w:bottom w:val="single" w:sz="2" w:space="0" w:color="F1CFC2" w:themeColor="accent3" w:themeTint="99"/>
        <w:insideH w:val="single" w:sz="2" w:space="0" w:color="F1CFC2" w:themeColor="accent3" w:themeTint="99"/>
        <w:insideV w:val="single" w:sz="2" w:space="0" w:color="F1CFC2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1CFC2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1CFC2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FEA" w:themeFill="accent3" w:themeFillTint="33"/>
      </w:tcPr>
    </w:tblStylePr>
    <w:tblStylePr w:type="band1Horz">
      <w:tblPr/>
      <w:tcPr>
        <w:shd w:val="clear" w:color="auto" w:fill="FAEFEA" w:themeFill="accent3" w:themeFillTint="33"/>
      </w:tcPr>
    </w:tblStylePr>
  </w:style>
  <w:style w:type="table" w:styleId="GridTable1Light">
    <w:name w:val="Grid Table 1 Light"/>
    <w:basedOn w:val="TableNormal"/>
    <w:uiPriority w:val="46"/>
    <w:rsid w:val="00D24752"/>
    <w:rPr>
      <w:sz w:val="22"/>
      <w:szCs w:val="22"/>
      <w:lang w:eastAsia="zh-CN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3-Accent3">
    <w:name w:val="Grid Table 3 Accent 3"/>
    <w:basedOn w:val="TableNormal"/>
    <w:uiPriority w:val="48"/>
    <w:rsid w:val="00A66F43"/>
    <w:tblPr>
      <w:tblStyleRowBandSize w:val="1"/>
      <w:tblStyleColBandSize w:val="1"/>
      <w:tblBorders>
        <w:top w:val="single" w:sz="4" w:space="0" w:color="F1CFC2" w:themeColor="accent3" w:themeTint="99"/>
        <w:left w:val="single" w:sz="4" w:space="0" w:color="F1CFC2" w:themeColor="accent3" w:themeTint="99"/>
        <w:bottom w:val="single" w:sz="4" w:space="0" w:color="F1CFC2" w:themeColor="accent3" w:themeTint="99"/>
        <w:right w:val="single" w:sz="4" w:space="0" w:color="F1CFC2" w:themeColor="accent3" w:themeTint="99"/>
        <w:insideH w:val="single" w:sz="4" w:space="0" w:color="F1CFC2" w:themeColor="accent3" w:themeTint="99"/>
        <w:insideV w:val="single" w:sz="4" w:space="0" w:color="F1CFC2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AEFEA" w:themeFill="accent3" w:themeFillTint="33"/>
      </w:tcPr>
    </w:tblStylePr>
    <w:tblStylePr w:type="band1Horz">
      <w:tblPr/>
      <w:tcPr>
        <w:shd w:val="clear" w:color="auto" w:fill="FAEFEA" w:themeFill="accent3" w:themeFillTint="33"/>
      </w:tcPr>
    </w:tblStylePr>
    <w:tblStylePr w:type="neCell">
      <w:tblPr/>
      <w:tcPr>
        <w:tcBorders>
          <w:bottom w:val="single" w:sz="4" w:space="0" w:color="F1CFC2" w:themeColor="accent3" w:themeTint="99"/>
        </w:tcBorders>
      </w:tcPr>
    </w:tblStylePr>
    <w:tblStylePr w:type="nwCell">
      <w:tblPr/>
      <w:tcPr>
        <w:tcBorders>
          <w:bottom w:val="single" w:sz="4" w:space="0" w:color="F1CFC2" w:themeColor="accent3" w:themeTint="99"/>
        </w:tcBorders>
      </w:tcPr>
    </w:tblStylePr>
    <w:tblStylePr w:type="seCell">
      <w:tblPr/>
      <w:tcPr>
        <w:tcBorders>
          <w:top w:val="single" w:sz="4" w:space="0" w:color="F1CFC2" w:themeColor="accent3" w:themeTint="99"/>
        </w:tcBorders>
      </w:tcPr>
    </w:tblStylePr>
    <w:tblStylePr w:type="swCell">
      <w:tblPr/>
      <w:tcPr>
        <w:tcBorders>
          <w:top w:val="single" w:sz="4" w:space="0" w:color="F1CFC2" w:themeColor="accent3" w:themeTint="99"/>
        </w:tcBorders>
      </w:tcPr>
    </w:tblStylePr>
  </w:style>
  <w:style w:type="table" w:styleId="ListTable4-Accent3">
    <w:name w:val="List Table 4 Accent 3"/>
    <w:basedOn w:val="TableNormal"/>
    <w:uiPriority w:val="49"/>
    <w:rsid w:val="00FA176E"/>
    <w:tblPr>
      <w:tblStyleRowBandSize w:val="1"/>
      <w:tblStyleColBandSize w:val="1"/>
      <w:tblBorders>
        <w:top w:val="single" w:sz="4" w:space="0" w:color="F1CFC2" w:themeColor="accent3" w:themeTint="99"/>
        <w:left w:val="single" w:sz="4" w:space="0" w:color="F1CFC2" w:themeColor="accent3" w:themeTint="99"/>
        <w:bottom w:val="single" w:sz="4" w:space="0" w:color="F1CFC2" w:themeColor="accent3" w:themeTint="99"/>
        <w:right w:val="single" w:sz="4" w:space="0" w:color="F1CFC2" w:themeColor="accent3" w:themeTint="99"/>
        <w:insideH w:val="single" w:sz="4" w:space="0" w:color="F1CFC2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9B09A" w:themeColor="accent3"/>
          <w:left w:val="single" w:sz="4" w:space="0" w:color="E9B09A" w:themeColor="accent3"/>
          <w:bottom w:val="single" w:sz="4" w:space="0" w:color="E9B09A" w:themeColor="accent3"/>
          <w:right w:val="single" w:sz="4" w:space="0" w:color="E9B09A" w:themeColor="accent3"/>
          <w:insideH w:val="nil"/>
        </w:tcBorders>
        <w:shd w:val="clear" w:color="auto" w:fill="E9B09A" w:themeFill="accent3"/>
      </w:tcPr>
    </w:tblStylePr>
    <w:tblStylePr w:type="lastRow">
      <w:rPr>
        <w:b/>
        <w:bCs/>
      </w:rPr>
      <w:tblPr/>
      <w:tcPr>
        <w:tcBorders>
          <w:top w:val="double" w:sz="4" w:space="0" w:color="F1CFC2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FEA" w:themeFill="accent3" w:themeFillTint="33"/>
      </w:tcPr>
    </w:tblStylePr>
    <w:tblStylePr w:type="band1Horz">
      <w:tblPr/>
      <w:tcPr>
        <w:shd w:val="clear" w:color="auto" w:fill="FAEFEA" w:themeFill="accent3" w:themeFillTint="33"/>
      </w:tc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97784"/>
    <w:pPr>
      <w:widowControl w:val="0"/>
      <w:spacing w:before="220" w:after="220"/>
      <w:contextualSpacing/>
    </w:pPr>
    <w:rPr>
      <w:rFonts w:ascii="Arial" w:eastAsia="Times New Roman" w:hAnsi="Arial" w:cs="Times New Roman"/>
      <w:b/>
      <w:bCs/>
      <w:color w:val="000000" w:themeColor="text1"/>
      <w:lang w:val="it-IT" w:eastAsia="it-IT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97784"/>
    <w:rPr>
      <w:rFonts w:ascii="Arial" w:eastAsia="Times New Roman" w:hAnsi="Arial" w:cs="Times New Roman"/>
      <w:b/>
      <w:bCs/>
      <w:color w:val="000000" w:themeColor="text1"/>
      <w:sz w:val="20"/>
      <w:szCs w:val="20"/>
      <w:lang w:val="it-IT" w:eastAsia="it-IT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E734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  <w:contextualSpacing w:val="0"/>
    </w:pPr>
    <w:rPr>
      <w:rFonts w:ascii="Courier New" w:hAnsi="Courier New" w:cs="Courier New"/>
      <w:color w:val="auto"/>
      <w:sz w:val="20"/>
      <w:szCs w:val="20"/>
      <w:lang w:val="en-US" w:eastAsia="zh-C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E7341"/>
    <w:rPr>
      <w:rFonts w:ascii="Courier New" w:eastAsia="Times New Roman" w:hAnsi="Courier New" w:cs="Courier New"/>
      <w:sz w:val="20"/>
      <w:szCs w:val="20"/>
      <w:lang w:eastAsia="zh-CN"/>
    </w:rPr>
  </w:style>
  <w:style w:type="character" w:customStyle="1" w:styleId="user-select-contain">
    <w:name w:val="user-select-contain"/>
    <w:basedOn w:val="DefaultParagraphFont"/>
    <w:rsid w:val="00DE7341"/>
  </w:style>
  <w:style w:type="character" w:customStyle="1" w:styleId="js-git-clone-help-text">
    <w:name w:val="js-git-clone-help-text"/>
    <w:basedOn w:val="DefaultParagraphFont"/>
    <w:rsid w:val="00DE7341"/>
  </w:style>
  <w:style w:type="character" w:styleId="HTMLCode">
    <w:name w:val="HTML Code"/>
    <w:basedOn w:val="DefaultParagraphFont"/>
    <w:uiPriority w:val="99"/>
    <w:semiHidden/>
    <w:unhideWhenUsed/>
    <w:rsid w:val="00E726B4"/>
    <w:rPr>
      <w:rFonts w:ascii="Courier New" w:eastAsia="Times New Roman" w:hAnsi="Courier New" w:cs="Courier New"/>
      <w:sz w:val="20"/>
      <w:szCs w:val="20"/>
    </w:rPr>
  </w:style>
  <w:style w:type="character" w:customStyle="1" w:styleId="cm-operator">
    <w:name w:val="cm-operator"/>
    <w:basedOn w:val="DefaultParagraphFont"/>
    <w:rsid w:val="00E726B4"/>
  </w:style>
  <w:style w:type="character" w:customStyle="1" w:styleId="cm-variable">
    <w:name w:val="cm-variable"/>
    <w:basedOn w:val="DefaultParagraphFont"/>
    <w:rsid w:val="00E726B4"/>
  </w:style>
  <w:style w:type="character" w:customStyle="1" w:styleId="pln">
    <w:name w:val="pln"/>
    <w:basedOn w:val="DefaultParagraphFont"/>
    <w:rsid w:val="004F4E05"/>
  </w:style>
  <w:style w:type="character" w:customStyle="1" w:styleId="pun">
    <w:name w:val="pun"/>
    <w:basedOn w:val="DefaultParagraphFont"/>
    <w:rsid w:val="004F4E05"/>
  </w:style>
  <w:style w:type="character" w:customStyle="1" w:styleId="lit">
    <w:name w:val="lit"/>
    <w:basedOn w:val="DefaultParagraphFont"/>
    <w:rsid w:val="004F4E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051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1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04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7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2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4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7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739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1763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2675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4648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5586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026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166192">
          <w:marLeft w:val="0"/>
          <w:marRight w:val="0"/>
          <w:marTop w:val="0"/>
          <w:marBottom w:val="0"/>
          <w:divBdr>
            <w:top w:val="single" w:sz="6" w:space="0" w:color="D9DCDD"/>
            <w:left w:val="single" w:sz="6" w:space="0" w:color="D9DCDD"/>
            <w:bottom w:val="single" w:sz="6" w:space="0" w:color="D9DCDD"/>
            <w:right w:val="single" w:sz="6" w:space="0" w:color="D9DCDD"/>
          </w:divBdr>
          <w:divsChild>
            <w:div w:id="1675570071">
              <w:marLeft w:val="0"/>
              <w:marRight w:val="-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621242">
                  <w:marLeft w:val="43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979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2996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1354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3460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489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607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27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839642"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49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17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55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8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6.png"/><Relationship Id="rId21" Type="http://schemas.openxmlformats.org/officeDocument/2006/relationships/image" Target="media/image10.png"/><Relationship Id="rId34" Type="http://schemas.openxmlformats.org/officeDocument/2006/relationships/image" Target="media/image21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hyperlink" Target="http://localhost:8080/getAppForm" TargetMode="External"/><Relationship Id="rId55" Type="http://schemas.openxmlformats.org/officeDocument/2006/relationships/oleObject" Target="embeddings/oleObject4.bin"/><Relationship Id="rId63" Type="http://schemas.openxmlformats.org/officeDocument/2006/relationships/hyperlink" Target="http://localhost:8080/getAppForm" TargetMode="External"/><Relationship Id="rId68" Type="http://schemas.openxmlformats.org/officeDocument/2006/relationships/image" Target="media/image49.png"/><Relationship Id="rId76" Type="http://schemas.openxmlformats.org/officeDocument/2006/relationships/header" Target="header3.xml"/><Relationship Id="rId7" Type="http://schemas.openxmlformats.org/officeDocument/2006/relationships/settings" Target="settings.xml"/><Relationship Id="rId71" Type="http://schemas.openxmlformats.org/officeDocument/2006/relationships/oleObject" Target="embeddings/oleObject5.bin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7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oleObject" Target="embeddings/oleObject2.bin"/><Relationship Id="rId37" Type="http://schemas.openxmlformats.org/officeDocument/2006/relationships/image" Target="media/image24.png"/><Relationship Id="rId40" Type="http://schemas.openxmlformats.org/officeDocument/2006/relationships/image" Target="media/image27.emf"/><Relationship Id="rId45" Type="http://schemas.openxmlformats.org/officeDocument/2006/relationships/image" Target="media/image31.png"/><Relationship Id="rId53" Type="http://schemas.openxmlformats.org/officeDocument/2006/relationships/image" Target="media/image38.png"/><Relationship Id="rId58" Type="http://schemas.openxmlformats.org/officeDocument/2006/relationships/image" Target="media/image40.png"/><Relationship Id="rId66" Type="http://schemas.openxmlformats.org/officeDocument/2006/relationships/image" Target="media/image47.png"/><Relationship Id="rId74" Type="http://schemas.openxmlformats.org/officeDocument/2006/relationships/footer" Target="footer1.xml"/><Relationship Id="rId79" Type="http://schemas.openxmlformats.org/officeDocument/2006/relationships/theme" Target="theme/theme1.xml"/><Relationship Id="rId5" Type="http://schemas.openxmlformats.org/officeDocument/2006/relationships/numbering" Target="numbering.xml"/><Relationship Id="rId61" Type="http://schemas.openxmlformats.org/officeDocument/2006/relationships/image" Target="media/image43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19.emf"/><Relationship Id="rId44" Type="http://schemas.openxmlformats.org/officeDocument/2006/relationships/image" Target="media/image30.png"/><Relationship Id="rId52" Type="http://schemas.openxmlformats.org/officeDocument/2006/relationships/image" Target="media/image37.png"/><Relationship Id="rId60" Type="http://schemas.openxmlformats.org/officeDocument/2006/relationships/image" Target="media/image42.png"/><Relationship Id="rId65" Type="http://schemas.openxmlformats.org/officeDocument/2006/relationships/image" Target="media/image46.png"/><Relationship Id="rId73" Type="http://schemas.openxmlformats.org/officeDocument/2006/relationships/header" Target="header2.xml"/><Relationship Id="rId78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hyperlink" Target="http://hsqldb.org/" TargetMode="External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77" Type="http://schemas.openxmlformats.org/officeDocument/2006/relationships/footer" Target="footer3.xml"/><Relationship Id="rId8" Type="http://schemas.openxmlformats.org/officeDocument/2006/relationships/webSettings" Target="webSettings.xml"/><Relationship Id="rId51" Type="http://schemas.openxmlformats.org/officeDocument/2006/relationships/image" Target="media/image36.png"/><Relationship Id="rId72" Type="http://schemas.openxmlformats.org/officeDocument/2006/relationships/header" Target="header1.xml"/><Relationship Id="rId3" Type="http://schemas.openxmlformats.org/officeDocument/2006/relationships/customXml" Target="../customXml/item3.xml"/><Relationship Id="rId12" Type="http://schemas.openxmlformats.org/officeDocument/2006/relationships/image" Target="media/image2.emf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2.png"/><Relationship Id="rId59" Type="http://schemas.openxmlformats.org/officeDocument/2006/relationships/image" Target="media/image41.png"/><Relationship Id="rId67" Type="http://schemas.openxmlformats.org/officeDocument/2006/relationships/image" Target="media/image48.png"/><Relationship Id="rId20" Type="http://schemas.openxmlformats.org/officeDocument/2006/relationships/image" Target="media/image9.png"/><Relationship Id="rId41" Type="http://schemas.openxmlformats.org/officeDocument/2006/relationships/oleObject" Target="embeddings/oleObject3.bin"/><Relationship Id="rId54" Type="http://schemas.openxmlformats.org/officeDocument/2006/relationships/image" Target="media/image39.emf"/><Relationship Id="rId62" Type="http://schemas.openxmlformats.org/officeDocument/2006/relationships/image" Target="media/image44.png"/><Relationship Id="rId70" Type="http://schemas.openxmlformats.org/officeDocument/2006/relationships/image" Target="media/image51.emf"/><Relationship Id="rId75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hyperlink" Target="http://localhost:8080/getAppForm" TargetMode="External"/><Relationship Id="rId36" Type="http://schemas.openxmlformats.org/officeDocument/2006/relationships/image" Target="media/image23.png"/><Relationship Id="rId49" Type="http://schemas.openxmlformats.org/officeDocument/2006/relationships/image" Target="media/image35.png"/><Relationship Id="rId57" Type="http://schemas.openxmlformats.org/officeDocument/2006/relationships/hyperlink" Target="https://sourceforge.net/projects/hsqldb/files/latest/download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2.jp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52.jpg"/><Relationship Id="rId1" Type="http://schemas.openxmlformats.org/officeDocument/2006/relationships/image" Target="media/image53.e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lphineF\Downloads\20130116_07_NEUTRAL_word%20template%20for%20internal%20doc%20(1).DOTX" TargetMode="External"/></Relationships>
</file>

<file path=word/theme/theme1.xml><?xml version="1.0" encoding="utf-8"?>
<a:theme xmlns:a="http://schemas.openxmlformats.org/drawingml/2006/main" name="Generali_002_C">
  <a:themeElements>
    <a:clrScheme name="Generali_colori_C">
      <a:dk1>
        <a:sysClr val="windowText" lastClr="000000"/>
      </a:dk1>
      <a:lt1>
        <a:sysClr val="window" lastClr="FFFFFF"/>
      </a:lt1>
      <a:dk2>
        <a:srgbClr val="BD2027"/>
      </a:dk2>
      <a:lt2>
        <a:srgbClr val="FEEEE6"/>
      </a:lt2>
      <a:accent1>
        <a:srgbClr val="BD2027"/>
      </a:accent1>
      <a:accent2>
        <a:srgbClr val="C25439"/>
      </a:accent2>
      <a:accent3>
        <a:srgbClr val="E9B09A"/>
      </a:accent3>
      <a:accent4>
        <a:srgbClr val="5C5D5F"/>
      </a:accent4>
      <a:accent5>
        <a:srgbClr val="CFD0D2"/>
      </a:accent5>
      <a:accent6>
        <a:srgbClr val="A1A3A4"/>
      </a:accent6>
      <a:hlink>
        <a:srgbClr val="BD2027"/>
      </a:hlink>
      <a:folHlink>
        <a:srgbClr val="C25439"/>
      </a:folHlink>
    </a:clrScheme>
    <a:fontScheme name="BE_typografia">
      <a:majorFont>
        <a:latin typeface="Arial Regular"/>
        <a:ea typeface="Arial Italic"/>
        <a:cs typeface=""/>
      </a:majorFont>
      <a:minorFont>
        <a:latin typeface="Arial Regular"/>
        <a:ea typeface="Arial Regular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7BCF753C9CCAD4BB7002EFF7B16FFCA" ma:contentTypeVersion="3" ma:contentTypeDescription="Create a new document." ma:contentTypeScope="" ma:versionID="44ba0995edab4340676b45be2d9241bd">
  <xsd:schema xmlns:xsd="http://www.w3.org/2001/XMLSchema" xmlns:xs="http://www.w3.org/2001/XMLSchema" xmlns:p="http://schemas.microsoft.com/office/2006/metadata/properties" xmlns:ns2="ffa1a2d8-ace4-49fd-b33c-1041352ab9e4" targetNamespace="http://schemas.microsoft.com/office/2006/metadata/properties" ma:root="true" ma:fieldsID="b230993811cb6d9831110eb25ab2504f" ns2:_="">
    <xsd:import namespace="ffa1a2d8-ace4-49fd-b33c-1041352ab9e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fa1a2d8-ace4-49fd-b33c-1041352ab9e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F552E4B-5A34-4975-87B9-70572491D9C7}"/>
</file>

<file path=customXml/itemProps2.xml><?xml version="1.0" encoding="utf-8"?>
<ds:datastoreItem xmlns:ds="http://schemas.openxmlformats.org/officeDocument/2006/customXml" ds:itemID="{08077E2D-ED3B-4E52-AD9B-3D2F958DA55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794993B7-0804-4C54-9C0C-1F31454A946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740A05C-2F86-482B-B902-B9CCEAB59F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20130116_07_NEUTRAL_word template for internal doc (1).DOTX</Template>
  <TotalTime>160</TotalTime>
  <Pages>30</Pages>
  <Words>2789</Words>
  <Characters>15900</Characters>
  <Application>Microsoft Office Word</Application>
  <DocSecurity>0</DocSecurity>
  <Lines>132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API Training Exercise</vt:lpstr>
    </vt:vector>
  </TitlesOfParts>
  <Company/>
  <LinksUpToDate>false</LinksUpToDate>
  <CharactersWithSpaces>18652</CharactersWithSpaces>
  <SharedDoc>false</SharedDoc>
  <HLinks>
    <vt:vector size="162" baseType="variant">
      <vt:variant>
        <vt:i4>131146</vt:i4>
      </vt:variant>
      <vt:variant>
        <vt:i4>216</vt:i4>
      </vt:variant>
      <vt:variant>
        <vt:i4>0</vt:i4>
      </vt:variant>
      <vt:variant>
        <vt:i4>5</vt:i4>
      </vt:variant>
      <vt:variant>
        <vt:lpwstr>https://accenture.github.io/adop-docker-compose/</vt:lpwstr>
      </vt:variant>
      <vt:variant>
        <vt:lpwstr/>
      </vt:variant>
      <vt:variant>
        <vt:i4>4128831</vt:i4>
      </vt:variant>
      <vt:variant>
        <vt:i4>213</vt:i4>
      </vt:variant>
      <vt:variant>
        <vt:i4>0</vt:i4>
      </vt:variant>
      <vt:variant>
        <vt:i4>5</vt:i4>
      </vt:variant>
      <vt:variant>
        <vt:lpwstr>https://swagger.io/resources/articles/best-practices-in-api-documentation/</vt:lpwstr>
      </vt:variant>
      <vt:variant>
        <vt:lpwstr/>
      </vt:variant>
      <vt:variant>
        <vt:i4>3539071</vt:i4>
      </vt:variant>
      <vt:variant>
        <vt:i4>210</vt:i4>
      </vt:variant>
      <vt:variant>
        <vt:i4>0</vt:i4>
      </vt:variant>
      <vt:variant>
        <vt:i4>5</vt:i4>
      </vt:variant>
      <vt:variant>
        <vt:lpwstr>https://dzone.com/articles/integrate-sso-with-spring-boot-and-oauth-20</vt:lpwstr>
      </vt:variant>
      <vt:variant>
        <vt:lpwstr/>
      </vt:variant>
      <vt:variant>
        <vt:i4>1310724</vt:i4>
      </vt:variant>
      <vt:variant>
        <vt:i4>207</vt:i4>
      </vt:variant>
      <vt:variant>
        <vt:i4>0</vt:i4>
      </vt:variant>
      <vt:variant>
        <vt:i4>5</vt:i4>
      </vt:variant>
      <vt:variant>
        <vt:lpwstr>https://jwt.io/introduction/</vt:lpwstr>
      </vt:variant>
      <vt:variant>
        <vt:lpwstr/>
      </vt:variant>
      <vt:variant>
        <vt:i4>720968</vt:i4>
      </vt:variant>
      <vt:variant>
        <vt:i4>204</vt:i4>
      </vt:variant>
      <vt:variant>
        <vt:i4>0</vt:i4>
      </vt:variant>
      <vt:variant>
        <vt:i4>5</vt:i4>
      </vt:variant>
      <vt:variant>
        <vt:lpwstr>http://localhost:4000/graphql</vt:lpwstr>
      </vt:variant>
      <vt:variant>
        <vt:lpwstr/>
      </vt:variant>
      <vt:variant>
        <vt:i4>7209077</vt:i4>
      </vt:variant>
      <vt:variant>
        <vt:i4>201</vt:i4>
      </vt:variant>
      <vt:variant>
        <vt:i4>0</vt:i4>
      </vt:variant>
      <vt:variant>
        <vt:i4>5</vt:i4>
      </vt:variant>
      <vt:variant>
        <vt:lpwstr>https://www.prisma.io/</vt:lpwstr>
      </vt:variant>
      <vt:variant>
        <vt:lpwstr/>
      </vt:variant>
      <vt:variant>
        <vt:i4>6094848</vt:i4>
      </vt:variant>
      <vt:variant>
        <vt:i4>198</vt:i4>
      </vt:variant>
      <vt:variant>
        <vt:i4>0</vt:i4>
      </vt:variant>
      <vt:variant>
        <vt:i4>5</vt:i4>
      </vt:variant>
      <vt:variant>
        <vt:lpwstr>https://www.apollographql.com/docs/react/</vt:lpwstr>
      </vt:variant>
      <vt:variant>
        <vt:lpwstr/>
      </vt:variant>
      <vt:variant>
        <vt:i4>1310737</vt:i4>
      </vt:variant>
      <vt:variant>
        <vt:i4>195</vt:i4>
      </vt:variant>
      <vt:variant>
        <vt:i4>0</vt:i4>
      </vt:variant>
      <vt:variant>
        <vt:i4>5</vt:i4>
      </vt:variant>
      <vt:variant>
        <vt:lpwstr>https://www.apollographql.com/docs/apollo-server/</vt:lpwstr>
      </vt:variant>
      <vt:variant>
        <vt:lpwstr/>
      </vt:variant>
      <vt:variant>
        <vt:i4>4259908</vt:i4>
      </vt:variant>
      <vt:variant>
        <vt:i4>192</vt:i4>
      </vt:variant>
      <vt:variant>
        <vt:i4>0</vt:i4>
      </vt:variant>
      <vt:variant>
        <vt:i4>5</vt:i4>
      </vt:variant>
      <vt:variant>
        <vt:lpwstr>https://www.apollographql.com/docs/react/caching/cache-configuration/</vt:lpwstr>
      </vt:variant>
      <vt:variant>
        <vt:lpwstr/>
      </vt:variant>
      <vt:variant>
        <vt:i4>2818164</vt:i4>
      </vt:variant>
      <vt:variant>
        <vt:i4>189</vt:i4>
      </vt:variant>
      <vt:variant>
        <vt:i4>0</vt:i4>
      </vt:variant>
      <vt:variant>
        <vt:i4>5</vt:i4>
      </vt:variant>
      <vt:variant>
        <vt:lpwstr>https://www.apollographql.com/docs/link/links/rest/</vt:lpwstr>
      </vt:variant>
      <vt:variant>
        <vt:lpwstr/>
      </vt:variant>
      <vt:variant>
        <vt:i4>4522008</vt:i4>
      </vt:variant>
      <vt:variant>
        <vt:i4>186</vt:i4>
      </vt:variant>
      <vt:variant>
        <vt:i4>0</vt:i4>
      </vt:variant>
      <vt:variant>
        <vt:i4>5</vt:i4>
      </vt:variant>
      <vt:variant>
        <vt:lpwstr>https://www.elastic.co/what-is/elasticsearch-alerting</vt:lpwstr>
      </vt:variant>
      <vt:variant>
        <vt:lpwstr/>
      </vt:variant>
      <vt:variant>
        <vt:i4>1441841</vt:i4>
      </vt:variant>
      <vt:variant>
        <vt:i4>183</vt:i4>
      </vt:variant>
      <vt:variant>
        <vt:i4>0</vt:i4>
      </vt:variant>
      <vt:variant>
        <vt:i4>5</vt:i4>
      </vt:variant>
      <vt:variant>
        <vt:lpwstr/>
      </vt:variant>
      <vt:variant>
        <vt:lpwstr>_Toc534823296</vt:lpwstr>
      </vt:variant>
      <vt:variant>
        <vt:i4>1441841</vt:i4>
      </vt:variant>
      <vt:variant>
        <vt:i4>180</vt:i4>
      </vt:variant>
      <vt:variant>
        <vt:i4>0</vt:i4>
      </vt:variant>
      <vt:variant>
        <vt:i4>5</vt:i4>
      </vt:variant>
      <vt:variant>
        <vt:lpwstr/>
      </vt:variant>
      <vt:variant>
        <vt:lpwstr>_Toc534823295</vt:lpwstr>
      </vt:variant>
      <vt:variant>
        <vt:i4>1441841</vt:i4>
      </vt:variant>
      <vt:variant>
        <vt:i4>177</vt:i4>
      </vt:variant>
      <vt:variant>
        <vt:i4>0</vt:i4>
      </vt:variant>
      <vt:variant>
        <vt:i4>5</vt:i4>
      </vt:variant>
      <vt:variant>
        <vt:lpwstr/>
      </vt:variant>
      <vt:variant>
        <vt:lpwstr>_Toc534823294</vt:lpwstr>
      </vt:variant>
      <vt:variant>
        <vt:i4>1441841</vt:i4>
      </vt:variant>
      <vt:variant>
        <vt:i4>174</vt:i4>
      </vt:variant>
      <vt:variant>
        <vt:i4>0</vt:i4>
      </vt:variant>
      <vt:variant>
        <vt:i4>5</vt:i4>
      </vt:variant>
      <vt:variant>
        <vt:lpwstr/>
      </vt:variant>
      <vt:variant>
        <vt:lpwstr>_Toc534823292</vt:lpwstr>
      </vt:variant>
      <vt:variant>
        <vt:i4>1441841</vt:i4>
      </vt:variant>
      <vt:variant>
        <vt:i4>171</vt:i4>
      </vt:variant>
      <vt:variant>
        <vt:i4>0</vt:i4>
      </vt:variant>
      <vt:variant>
        <vt:i4>5</vt:i4>
      </vt:variant>
      <vt:variant>
        <vt:lpwstr/>
      </vt:variant>
      <vt:variant>
        <vt:lpwstr>_Toc534823291</vt:lpwstr>
      </vt:variant>
      <vt:variant>
        <vt:i4>1441841</vt:i4>
      </vt:variant>
      <vt:variant>
        <vt:i4>168</vt:i4>
      </vt:variant>
      <vt:variant>
        <vt:i4>0</vt:i4>
      </vt:variant>
      <vt:variant>
        <vt:i4>5</vt:i4>
      </vt:variant>
      <vt:variant>
        <vt:lpwstr/>
      </vt:variant>
      <vt:variant>
        <vt:lpwstr>_Toc534823290</vt:lpwstr>
      </vt:variant>
      <vt:variant>
        <vt:i4>1507377</vt:i4>
      </vt:variant>
      <vt:variant>
        <vt:i4>165</vt:i4>
      </vt:variant>
      <vt:variant>
        <vt:i4>0</vt:i4>
      </vt:variant>
      <vt:variant>
        <vt:i4>5</vt:i4>
      </vt:variant>
      <vt:variant>
        <vt:lpwstr/>
      </vt:variant>
      <vt:variant>
        <vt:lpwstr>_Toc534823289</vt:lpwstr>
      </vt:variant>
      <vt:variant>
        <vt:i4>1507377</vt:i4>
      </vt:variant>
      <vt:variant>
        <vt:i4>162</vt:i4>
      </vt:variant>
      <vt:variant>
        <vt:i4>0</vt:i4>
      </vt:variant>
      <vt:variant>
        <vt:i4>5</vt:i4>
      </vt:variant>
      <vt:variant>
        <vt:lpwstr/>
      </vt:variant>
      <vt:variant>
        <vt:lpwstr>_Toc534823288</vt:lpwstr>
      </vt:variant>
      <vt:variant>
        <vt:i4>7864423</vt:i4>
      </vt:variant>
      <vt:variant>
        <vt:i4>159</vt:i4>
      </vt:variant>
      <vt:variant>
        <vt:i4>0</vt:i4>
      </vt:variant>
      <vt:variant>
        <vt:i4>5</vt:i4>
      </vt:variant>
      <vt:variant>
        <vt:lpwstr>https://semver.org/</vt:lpwstr>
      </vt:variant>
      <vt:variant>
        <vt:lpwstr/>
      </vt:variant>
      <vt:variant>
        <vt:i4>1507377</vt:i4>
      </vt:variant>
      <vt:variant>
        <vt:i4>156</vt:i4>
      </vt:variant>
      <vt:variant>
        <vt:i4>0</vt:i4>
      </vt:variant>
      <vt:variant>
        <vt:i4>5</vt:i4>
      </vt:variant>
      <vt:variant>
        <vt:lpwstr/>
      </vt:variant>
      <vt:variant>
        <vt:lpwstr>_Toc534823286</vt:lpwstr>
      </vt:variant>
      <vt:variant>
        <vt:i4>2293811</vt:i4>
      </vt:variant>
      <vt:variant>
        <vt:i4>153</vt:i4>
      </vt:variant>
      <vt:variant>
        <vt:i4>0</vt:i4>
      </vt:variant>
      <vt:variant>
        <vt:i4>5</vt:i4>
      </vt:variant>
      <vt:variant>
        <vt:lpwstr>http://api.foo.com/api/about-us</vt:lpwstr>
      </vt:variant>
      <vt:variant>
        <vt:lpwstr/>
      </vt:variant>
      <vt:variant>
        <vt:i4>1507377</vt:i4>
      </vt:variant>
      <vt:variant>
        <vt:i4>150</vt:i4>
      </vt:variant>
      <vt:variant>
        <vt:i4>0</vt:i4>
      </vt:variant>
      <vt:variant>
        <vt:i4>5</vt:i4>
      </vt:variant>
      <vt:variant>
        <vt:lpwstr/>
      </vt:variant>
      <vt:variant>
        <vt:lpwstr>_Toc534823284</vt:lpwstr>
      </vt:variant>
      <vt:variant>
        <vt:i4>1507377</vt:i4>
      </vt:variant>
      <vt:variant>
        <vt:i4>147</vt:i4>
      </vt:variant>
      <vt:variant>
        <vt:i4>0</vt:i4>
      </vt:variant>
      <vt:variant>
        <vt:i4>5</vt:i4>
      </vt:variant>
      <vt:variant>
        <vt:lpwstr/>
      </vt:variant>
      <vt:variant>
        <vt:lpwstr>_Toc534823285</vt:lpwstr>
      </vt:variant>
      <vt:variant>
        <vt:i4>1507377</vt:i4>
      </vt:variant>
      <vt:variant>
        <vt:i4>144</vt:i4>
      </vt:variant>
      <vt:variant>
        <vt:i4>0</vt:i4>
      </vt:variant>
      <vt:variant>
        <vt:i4>5</vt:i4>
      </vt:variant>
      <vt:variant>
        <vt:lpwstr/>
      </vt:variant>
      <vt:variant>
        <vt:lpwstr>_Toc534823283</vt:lpwstr>
      </vt:variant>
      <vt:variant>
        <vt:i4>6619215</vt:i4>
      </vt:variant>
      <vt:variant>
        <vt:i4>3</vt:i4>
      </vt:variant>
      <vt:variant>
        <vt:i4>0</vt:i4>
      </vt:variant>
      <vt:variant>
        <vt:i4>5</vt:i4>
      </vt:variant>
      <vt:variant>
        <vt:lpwstr>http://api.generali.com/api/V1.0/customers?sort_by=+email</vt:lpwstr>
      </vt:variant>
      <vt:variant>
        <vt:lpwstr/>
      </vt:variant>
      <vt:variant>
        <vt:i4>2097170</vt:i4>
      </vt:variant>
      <vt:variant>
        <vt:i4>0</vt:i4>
      </vt:variant>
      <vt:variant>
        <vt:i4>0</vt:i4>
      </vt:variant>
      <vt:variant>
        <vt:i4>5</vt:i4>
      </vt:variant>
      <vt:variant>
        <vt:lpwstr>http://api.generali.com/api/V1.0/customers?sort_by=email.asc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API Training Exercise</dc:title>
  <dc:subject/>
  <dc:creator>Cheung, Louis</dc:creator>
  <cp:keywords/>
  <dc:description/>
  <cp:lastModifiedBy>Kwok, Jeffrey</cp:lastModifiedBy>
  <cp:revision>6</cp:revision>
  <cp:lastPrinted>2019-11-29T01:26:00Z</cp:lastPrinted>
  <dcterms:created xsi:type="dcterms:W3CDTF">2020-04-06T01:57:00Z</dcterms:created>
  <dcterms:modified xsi:type="dcterms:W3CDTF">2020-04-06T06:52:00Z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0x01010017BCF753C9CCAD4BB7002EFF7B16FFCA</vt:lpwstr>
  </property>
</Properties>
</file>